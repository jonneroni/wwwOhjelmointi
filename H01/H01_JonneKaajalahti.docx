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6110" w14:textId="77777777" w:rsidR="00F02B77" w:rsidRDefault="00F02B77" w:rsidP="004D2F52">
      <w:pPr>
        <w:spacing w:line="360" w:lineRule="auto"/>
        <w:jc w:val="both"/>
      </w:pPr>
    </w:p>
    <w:p w14:paraId="51BD8BF0" w14:textId="77777777" w:rsidR="002068E8" w:rsidRPr="00DD5FCD" w:rsidRDefault="00770C55" w:rsidP="004D2F52">
      <w:pPr>
        <w:spacing w:line="360" w:lineRule="auto"/>
        <w:jc w:val="both"/>
        <w:rPr>
          <w:lang w:val="en-US"/>
        </w:rPr>
      </w:pPr>
      <w:r>
        <w:t>Tä</w:t>
      </w:r>
      <w:r w:rsidR="00F02B77">
        <w:t xml:space="preserve">män </w:t>
      </w:r>
      <w:r w:rsidR="00CE2F11">
        <w:t xml:space="preserve">henkilökohtaisen </w:t>
      </w:r>
      <w:r w:rsidR="00CC0737">
        <w:t>harjoitustehtävän</w:t>
      </w:r>
      <w:r w:rsidR="00F02B77">
        <w:t xml:space="preserve"> tarkoitus on </w:t>
      </w:r>
      <w:r w:rsidR="00CE2F11">
        <w:t xml:space="preserve">johdatella </w:t>
      </w:r>
      <w:r w:rsidR="00423227">
        <w:t xml:space="preserve">lyhyesti </w:t>
      </w:r>
      <w:r w:rsidR="00CE2F11">
        <w:t xml:space="preserve">opiskelija </w:t>
      </w:r>
      <w:r w:rsidR="0081670B">
        <w:t>HTML5-sivujen perusteisiin</w:t>
      </w:r>
      <w:r w:rsidR="00CE2F11">
        <w:t>.</w:t>
      </w:r>
      <w:r w:rsidR="00ED5380">
        <w:t xml:space="preserve"> </w:t>
      </w:r>
      <w:r w:rsidR="00423227">
        <w:t xml:space="preserve">Tehtävä keskittyy aivan oleellisimpiin HTML5-ohjelmointiin liittyviin kysymyksiin. </w:t>
      </w:r>
      <w:r w:rsidR="00ED5380">
        <w:t>Tehtävä esittelee myös muutamia hyödyllisiä työkaluja ja muita resursseja.</w:t>
      </w:r>
      <w:r w:rsidR="00627A63">
        <w:t xml:space="preserve"> Tehtävän tarkoitus ei ole antaa syvällistä html5-osaamista, vaan riittävät perustaidot html5-merkintäkoodin ymmärtämiseen ja hyvän lähtökohdan sen tuottamiseen.</w:t>
      </w:r>
      <w:r w:rsidR="00DD5FCD">
        <w:t xml:space="preserve"> / </w:t>
      </w:r>
      <w:proofErr w:type="spellStart"/>
      <w:r w:rsidR="00DD5FCD" w:rsidRPr="00DD5FCD">
        <w:t>The</w:t>
      </w:r>
      <w:proofErr w:type="spellEnd"/>
      <w:r w:rsidR="00DD5FCD" w:rsidRPr="00DD5FCD">
        <w:t xml:space="preserve"> </w:t>
      </w:r>
      <w:proofErr w:type="spellStart"/>
      <w:r w:rsidR="00DD5FCD" w:rsidRPr="00DD5FCD">
        <w:t>purpose</w:t>
      </w:r>
      <w:proofErr w:type="spellEnd"/>
      <w:r w:rsidR="00DD5FCD" w:rsidRPr="00DD5FCD">
        <w:t xml:space="preserve"> of </w:t>
      </w:r>
      <w:proofErr w:type="spellStart"/>
      <w:r w:rsidR="00DD5FCD" w:rsidRPr="00DD5FCD">
        <w:t>this</w:t>
      </w:r>
      <w:proofErr w:type="spellEnd"/>
      <w:r w:rsidR="00DD5FCD" w:rsidRPr="00DD5FCD">
        <w:t xml:space="preserve"> </w:t>
      </w:r>
      <w:proofErr w:type="spellStart"/>
      <w:r w:rsidR="00DD5FCD" w:rsidRPr="00DD5FCD">
        <w:t>personal</w:t>
      </w:r>
      <w:proofErr w:type="spellEnd"/>
      <w:r w:rsidR="00DD5FCD" w:rsidRPr="00DD5FCD">
        <w:t xml:space="preserve"> </w:t>
      </w:r>
      <w:proofErr w:type="spellStart"/>
      <w:r w:rsidR="00DD5FCD" w:rsidRPr="00DD5FCD">
        <w:t>exercise</w:t>
      </w:r>
      <w:proofErr w:type="spellEnd"/>
      <w:r w:rsidR="00DD5FCD" w:rsidRPr="00DD5FCD">
        <w:t xml:space="preserve"> is to </w:t>
      </w:r>
      <w:proofErr w:type="spellStart"/>
      <w:r w:rsidR="00DD5FCD" w:rsidRPr="00DD5FCD">
        <w:t>briefly</w:t>
      </w:r>
      <w:proofErr w:type="spellEnd"/>
      <w:r w:rsidR="00DD5FCD" w:rsidRPr="00DD5FCD">
        <w:t xml:space="preserve"> </w:t>
      </w:r>
      <w:proofErr w:type="spellStart"/>
      <w:r w:rsidR="00DD5FCD" w:rsidRPr="00DD5FCD">
        <w:t>guide</w:t>
      </w:r>
      <w:proofErr w:type="spellEnd"/>
      <w:r w:rsidR="00DD5FCD" w:rsidRPr="00DD5FCD">
        <w:t xml:space="preserve"> </w:t>
      </w:r>
      <w:proofErr w:type="spellStart"/>
      <w:r w:rsidR="00DD5FCD">
        <w:t>the</w:t>
      </w:r>
      <w:proofErr w:type="spellEnd"/>
      <w:r w:rsidR="00DD5FCD">
        <w:t xml:space="preserve"> </w:t>
      </w:r>
      <w:proofErr w:type="spellStart"/>
      <w:r w:rsidR="00DD5FCD">
        <w:t>student</w:t>
      </w:r>
      <w:proofErr w:type="spellEnd"/>
      <w:r w:rsidR="00DD5FCD">
        <w:t xml:space="preserve"> to </w:t>
      </w:r>
      <w:proofErr w:type="spellStart"/>
      <w:r w:rsidR="00DD5FCD">
        <w:t>the</w:t>
      </w:r>
      <w:proofErr w:type="spellEnd"/>
      <w:r w:rsidR="00DD5FCD">
        <w:t xml:space="preserve"> </w:t>
      </w:r>
      <w:proofErr w:type="spellStart"/>
      <w:r w:rsidR="00DD5FCD">
        <w:t>basics</w:t>
      </w:r>
      <w:proofErr w:type="spellEnd"/>
      <w:r w:rsidR="00DD5FCD">
        <w:t xml:space="preserve"> of HTML5</w:t>
      </w:r>
      <w:r w:rsidR="00DD5FCD" w:rsidRPr="00DD5FCD">
        <w:t xml:space="preserve">. </w:t>
      </w:r>
      <w:r w:rsidR="00DD5FCD">
        <w:rPr>
          <w:lang w:val="en-US"/>
        </w:rPr>
        <w:t>The exercise</w:t>
      </w:r>
      <w:r w:rsidR="00DD5FCD" w:rsidRPr="00DD5FCD">
        <w:rPr>
          <w:lang w:val="en-US"/>
        </w:rPr>
        <w:t xml:space="preserve"> focuses on the most relevant HTML </w:t>
      </w:r>
      <w:r w:rsidR="00DD5FCD">
        <w:rPr>
          <w:lang w:val="en-US"/>
        </w:rPr>
        <w:t>issues</w:t>
      </w:r>
      <w:r w:rsidR="00DD5FCD" w:rsidRPr="00DD5FCD">
        <w:rPr>
          <w:lang w:val="en-US"/>
        </w:rPr>
        <w:t xml:space="preserve"> related to HTML5 programming. The task also introduces some useful tools and other resources. The purpose of this assignment is not to provide in-depth html5 know-how, but rather to </w:t>
      </w:r>
      <w:r w:rsidR="00DD5FCD">
        <w:rPr>
          <w:lang w:val="en-US"/>
        </w:rPr>
        <w:t>provide the student with</w:t>
      </w:r>
      <w:r w:rsidR="00DD5FCD" w:rsidRPr="00DD5FCD">
        <w:rPr>
          <w:lang w:val="en-US"/>
        </w:rPr>
        <w:t xml:space="preserve"> the basic skills to understand the html5 markup code and to provide a good starting point for it.</w:t>
      </w:r>
    </w:p>
    <w:p w14:paraId="6FAE49F4" w14:textId="77777777" w:rsidR="00CE2F11" w:rsidRPr="00DD5FCD" w:rsidRDefault="00CE2F11" w:rsidP="004D2F52">
      <w:pPr>
        <w:spacing w:line="360" w:lineRule="auto"/>
        <w:jc w:val="both"/>
        <w:rPr>
          <w:b/>
          <w:lang w:val="en-US"/>
        </w:rPr>
      </w:pPr>
    </w:p>
    <w:p w14:paraId="0C5818B2" w14:textId="77777777" w:rsidR="00B75D15" w:rsidRPr="00B75D15" w:rsidRDefault="00B75D15" w:rsidP="004D2F52">
      <w:pPr>
        <w:spacing w:line="360" w:lineRule="auto"/>
        <w:jc w:val="both"/>
      </w:pPr>
      <w:r>
        <w:t xml:space="preserve">Tehtävän tekemisessä voi toimia suurena apua sivusto </w:t>
      </w:r>
      <w:proofErr w:type="gramStart"/>
      <w:r w:rsidRPr="00B75D15">
        <w:t>http://www.w3schools.com/html/default.asp</w:t>
      </w:r>
      <w:r w:rsidR="00DD5FCD">
        <w:t xml:space="preserve"> </w:t>
      </w:r>
      <w:r>
        <w:t>.</w:t>
      </w:r>
      <w:proofErr w:type="gramEnd"/>
      <w:r w:rsidR="00DD5FCD">
        <w:t xml:space="preserve"> / </w:t>
      </w:r>
      <w:proofErr w:type="spellStart"/>
      <w:r w:rsidR="00DD5FCD">
        <w:t>You</w:t>
      </w:r>
      <w:proofErr w:type="spellEnd"/>
      <w:r w:rsidR="00DD5FCD">
        <w:t xml:space="preserve"> </w:t>
      </w:r>
      <w:proofErr w:type="spellStart"/>
      <w:r w:rsidR="00DD5FCD">
        <w:t>can</w:t>
      </w:r>
      <w:proofErr w:type="spellEnd"/>
      <w:r w:rsidR="00DD5FCD">
        <w:t xml:space="preserve"> </w:t>
      </w:r>
      <w:proofErr w:type="spellStart"/>
      <w:r w:rsidR="00DD5FCD">
        <w:t>find</w:t>
      </w:r>
      <w:proofErr w:type="spellEnd"/>
      <w:r w:rsidR="00DD5FCD">
        <w:t xml:space="preserve"> help </w:t>
      </w:r>
      <w:proofErr w:type="spellStart"/>
      <w:r w:rsidR="00DD5FCD">
        <w:t>from</w:t>
      </w:r>
      <w:proofErr w:type="spellEnd"/>
      <w:r w:rsidR="00DD5FCD">
        <w:t xml:space="preserve"> </w:t>
      </w:r>
      <w:hyperlink r:id="rId8" w:history="1">
        <w:r w:rsidR="00DD5FCD" w:rsidRPr="00922D51">
          <w:rPr>
            <w:rStyle w:val="Hyperlinkki"/>
          </w:rPr>
          <w:t>http://www.w3schools.com/html/default.asp</w:t>
        </w:r>
      </w:hyperlink>
      <w:r w:rsidR="00DD5FCD">
        <w:t xml:space="preserve">  .</w:t>
      </w:r>
    </w:p>
    <w:p w14:paraId="2AB80C4E" w14:textId="77777777" w:rsidR="00B75D15" w:rsidRDefault="00B75D15" w:rsidP="004D2F52">
      <w:pPr>
        <w:spacing w:line="360" w:lineRule="auto"/>
        <w:jc w:val="both"/>
        <w:rPr>
          <w:b/>
        </w:rPr>
      </w:pPr>
    </w:p>
    <w:p w14:paraId="71BCC32E" w14:textId="77777777" w:rsidR="00EA0FD7" w:rsidRPr="00DD5FCD" w:rsidRDefault="006179A7" w:rsidP="004D2F52">
      <w:pPr>
        <w:spacing w:line="360" w:lineRule="auto"/>
        <w:jc w:val="both"/>
        <w:rPr>
          <w:lang w:val="en-US"/>
        </w:rPr>
      </w:pPr>
      <w:r>
        <w:t>Upota</w:t>
      </w:r>
      <w:r w:rsidR="00ED5380">
        <w:t xml:space="preserve"> vastauksesi</w:t>
      </w:r>
      <w:r w:rsidR="00EA0FD7">
        <w:t xml:space="preserve"> tähän dokumenttiin</w:t>
      </w:r>
      <w:r w:rsidR="00CE2F11">
        <w:t>. Käytännön HTML5-kohdissa liitä koodi kysymyksen alle. Kirjoita myös teoriavastaukset suoraan kysymyksien alle</w:t>
      </w:r>
      <w:r w:rsidR="00EA0FD7">
        <w:t>.</w:t>
      </w:r>
      <w:r w:rsidR="008901BA">
        <w:t xml:space="preserve"> Palauta dokumentti Optim</w:t>
      </w:r>
      <w:r w:rsidR="003457F8">
        <w:t xml:space="preserve">an </w:t>
      </w:r>
      <w:r w:rsidR="008901BA">
        <w:t>palautuslaatikkoon kurssiympäristössä</w:t>
      </w:r>
      <w:r w:rsidR="003457F8">
        <w:t xml:space="preserve"> ilmoitettuun määr</w:t>
      </w:r>
      <w:r w:rsidR="008901BA">
        <w:t>äaikaan mennessä.</w:t>
      </w:r>
      <w:r w:rsidR="00DD5FCD">
        <w:t xml:space="preserve"> / </w:t>
      </w:r>
      <w:proofErr w:type="spellStart"/>
      <w:r w:rsidR="00DD5FCD" w:rsidRPr="00DD5FCD">
        <w:t>Embed</w:t>
      </w:r>
      <w:proofErr w:type="spellEnd"/>
      <w:r w:rsidR="00DD5FCD" w:rsidRPr="00DD5FCD">
        <w:t xml:space="preserve"> </w:t>
      </w:r>
      <w:proofErr w:type="spellStart"/>
      <w:r w:rsidR="00DD5FCD" w:rsidRPr="00DD5FCD">
        <w:t>your</w:t>
      </w:r>
      <w:proofErr w:type="spellEnd"/>
      <w:r w:rsidR="00DD5FCD" w:rsidRPr="00DD5FCD">
        <w:t xml:space="preserve"> </w:t>
      </w:r>
      <w:proofErr w:type="spellStart"/>
      <w:r w:rsidR="00DD5FCD" w:rsidRPr="00DD5FCD">
        <w:t>answer</w:t>
      </w:r>
      <w:proofErr w:type="spellEnd"/>
      <w:r w:rsidR="00DD5FCD" w:rsidRPr="00DD5FCD">
        <w:t xml:space="preserve"> </w:t>
      </w:r>
      <w:proofErr w:type="spellStart"/>
      <w:r w:rsidR="00DD5FCD">
        <w:t>directly</w:t>
      </w:r>
      <w:proofErr w:type="spellEnd"/>
      <w:r w:rsidR="00DD5FCD">
        <w:t xml:space="preserve"> in</w:t>
      </w:r>
      <w:r w:rsidR="00DD5FCD" w:rsidRPr="00DD5FCD">
        <w:t xml:space="preserve">to </w:t>
      </w:r>
      <w:proofErr w:type="spellStart"/>
      <w:r w:rsidR="00DD5FCD" w:rsidRPr="00DD5FCD">
        <w:t>this</w:t>
      </w:r>
      <w:proofErr w:type="spellEnd"/>
      <w:r w:rsidR="00DD5FCD" w:rsidRPr="00DD5FCD">
        <w:t xml:space="preserve"> </w:t>
      </w:r>
      <w:proofErr w:type="spellStart"/>
      <w:r w:rsidR="00DD5FCD" w:rsidRPr="00DD5FCD">
        <w:t>document</w:t>
      </w:r>
      <w:proofErr w:type="spellEnd"/>
      <w:r w:rsidR="00DD5FCD" w:rsidRPr="00DD5FCD">
        <w:t xml:space="preserve">. </w:t>
      </w:r>
      <w:r w:rsidR="00DD5FCD" w:rsidRPr="00DD5FCD">
        <w:rPr>
          <w:lang w:val="en-US"/>
        </w:rPr>
        <w:t>In practical HTML5</w:t>
      </w:r>
      <w:r w:rsidR="00DD5FCD">
        <w:rPr>
          <w:lang w:val="en-US"/>
        </w:rPr>
        <w:t xml:space="preserve"> tasks</w:t>
      </w:r>
      <w:r w:rsidR="00DD5FCD" w:rsidRPr="00DD5FCD">
        <w:rPr>
          <w:lang w:val="en-US"/>
        </w:rPr>
        <w:t xml:space="preserve">, paste the code </w:t>
      </w:r>
      <w:r w:rsidR="00DD5FCD">
        <w:rPr>
          <w:lang w:val="en-US"/>
        </w:rPr>
        <w:t xml:space="preserve">right </w:t>
      </w:r>
      <w:r w:rsidR="00DD5FCD" w:rsidRPr="00DD5FCD">
        <w:rPr>
          <w:lang w:val="en-US"/>
        </w:rPr>
        <w:t>below</w:t>
      </w:r>
      <w:r w:rsidR="00DD5FCD">
        <w:rPr>
          <w:lang w:val="en-US"/>
        </w:rPr>
        <w:t xml:space="preserve"> the given task</w:t>
      </w:r>
      <w:r w:rsidR="00DD5FCD" w:rsidRPr="00DD5FCD">
        <w:rPr>
          <w:lang w:val="en-US"/>
        </w:rPr>
        <w:t>. Also write theoretical answers directly under the questions. Return t</w:t>
      </w:r>
      <w:r w:rsidR="00DD5FCD">
        <w:rPr>
          <w:lang w:val="en-US"/>
        </w:rPr>
        <w:t>he document to Optima's return b</w:t>
      </w:r>
      <w:r w:rsidR="00DD5FCD" w:rsidRPr="00DD5FCD">
        <w:rPr>
          <w:lang w:val="en-US"/>
        </w:rPr>
        <w:t>ox by</w:t>
      </w:r>
      <w:r w:rsidR="00DD5FCD">
        <w:rPr>
          <w:lang w:val="en-US"/>
        </w:rPr>
        <w:t xml:space="preserve"> the agreed deadline</w:t>
      </w:r>
      <w:r w:rsidR="00DD5FCD" w:rsidRPr="00DD5FCD">
        <w:rPr>
          <w:lang w:val="en-US"/>
        </w:rPr>
        <w:t>.</w:t>
      </w:r>
    </w:p>
    <w:p w14:paraId="7198BA69" w14:textId="77777777" w:rsidR="00EA0FD7" w:rsidRPr="00DD5FCD" w:rsidRDefault="00EA0FD7" w:rsidP="004D2F52">
      <w:pPr>
        <w:spacing w:line="360" w:lineRule="auto"/>
        <w:jc w:val="both"/>
        <w:rPr>
          <w:lang w:val="en-US"/>
        </w:rPr>
      </w:pPr>
    </w:p>
    <w:p w14:paraId="0B345458" w14:textId="77777777" w:rsidR="00423227" w:rsidRDefault="00423227" w:rsidP="004D2F52">
      <w:pPr>
        <w:spacing w:line="360" w:lineRule="auto"/>
        <w:jc w:val="both"/>
        <w:rPr>
          <w:lang w:val="en-US"/>
        </w:rPr>
      </w:pPr>
      <w:r>
        <w:t xml:space="preserve">1. Mikä on html5-merkintäkielen tarkoitus? </w:t>
      </w:r>
      <w:proofErr w:type="spellStart"/>
      <w:r w:rsidRPr="00344423">
        <w:rPr>
          <w:lang w:val="en-US"/>
        </w:rPr>
        <w:t>Mitä</w:t>
      </w:r>
      <w:proofErr w:type="spellEnd"/>
      <w:r w:rsidRPr="00344423">
        <w:rPr>
          <w:lang w:val="en-US"/>
        </w:rPr>
        <w:t xml:space="preserve"> </w:t>
      </w:r>
      <w:proofErr w:type="spellStart"/>
      <w:r w:rsidRPr="00344423">
        <w:rPr>
          <w:lang w:val="en-US"/>
        </w:rPr>
        <w:t>sillä</w:t>
      </w:r>
      <w:proofErr w:type="spellEnd"/>
      <w:r w:rsidRPr="00344423">
        <w:rPr>
          <w:lang w:val="en-US"/>
        </w:rPr>
        <w:t xml:space="preserve"> </w:t>
      </w:r>
      <w:proofErr w:type="spellStart"/>
      <w:r w:rsidRPr="00344423">
        <w:rPr>
          <w:lang w:val="en-US"/>
        </w:rPr>
        <w:t>tehdään</w:t>
      </w:r>
      <w:proofErr w:type="spellEnd"/>
      <w:r w:rsidRPr="00344423">
        <w:rPr>
          <w:lang w:val="en-US"/>
        </w:rPr>
        <w:t xml:space="preserve">, </w:t>
      </w:r>
      <w:proofErr w:type="spellStart"/>
      <w:r w:rsidRPr="00344423">
        <w:rPr>
          <w:lang w:val="en-US"/>
        </w:rPr>
        <w:t>mitä</w:t>
      </w:r>
      <w:proofErr w:type="spellEnd"/>
      <w:r w:rsidRPr="00344423">
        <w:rPr>
          <w:lang w:val="en-US"/>
        </w:rPr>
        <w:t xml:space="preserve"> </w:t>
      </w:r>
      <w:proofErr w:type="spellStart"/>
      <w:r w:rsidRPr="00344423">
        <w:rPr>
          <w:lang w:val="en-US"/>
        </w:rPr>
        <w:t>ei</w:t>
      </w:r>
      <w:proofErr w:type="spellEnd"/>
      <w:r w:rsidRPr="00344423">
        <w:rPr>
          <w:lang w:val="en-US"/>
        </w:rPr>
        <w:t>?</w:t>
      </w:r>
      <w:r w:rsidR="00344423" w:rsidRPr="00344423">
        <w:rPr>
          <w:lang w:val="en-US"/>
        </w:rPr>
        <w:t xml:space="preserve"> / What is the purpose of the html5 programming language? What </w:t>
      </w:r>
      <w:r w:rsidR="00344423">
        <w:rPr>
          <w:lang w:val="en-US"/>
        </w:rPr>
        <w:t>should you do with it do, what should you not</w:t>
      </w:r>
      <w:r w:rsidR="00344423" w:rsidRPr="00344423">
        <w:rPr>
          <w:lang w:val="en-US"/>
        </w:rPr>
        <w:t>?</w:t>
      </w:r>
    </w:p>
    <w:p w14:paraId="719473BB" w14:textId="77777777" w:rsidR="00380B9E" w:rsidRPr="00380B9E" w:rsidRDefault="00380B9E" w:rsidP="004D2F52">
      <w:pPr>
        <w:spacing w:line="360" w:lineRule="auto"/>
        <w:jc w:val="both"/>
      </w:pPr>
      <w:r w:rsidRPr="00380B9E">
        <w:t>V: HTML5 on uudistettu v</w:t>
      </w:r>
      <w:r>
        <w:t xml:space="preserve">ersio </w:t>
      </w:r>
      <w:proofErr w:type="gramStart"/>
      <w:r>
        <w:t>HTML:stä</w:t>
      </w:r>
      <w:proofErr w:type="gramEnd"/>
      <w:r>
        <w:t xml:space="preserve"> joka on standardiohjelmointikieli sisällön tuottamiseen ja esittämiseen verkkosivulla.</w:t>
      </w:r>
    </w:p>
    <w:p w14:paraId="6728BCE0" w14:textId="77777777" w:rsidR="00423227" w:rsidRPr="00380B9E" w:rsidRDefault="00423227" w:rsidP="004D2F52">
      <w:pPr>
        <w:spacing w:line="360" w:lineRule="auto"/>
        <w:jc w:val="both"/>
      </w:pPr>
    </w:p>
    <w:p w14:paraId="20E2C59A" w14:textId="77777777" w:rsidR="00423227" w:rsidRPr="00344423" w:rsidRDefault="00423227" w:rsidP="004D2F52">
      <w:pPr>
        <w:spacing w:line="360" w:lineRule="auto"/>
        <w:jc w:val="both"/>
        <w:rPr>
          <w:lang w:val="en-US"/>
        </w:rPr>
      </w:pPr>
      <w:r w:rsidRPr="00344423">
        <w:rPr>
          <w:lang w:val="en-US"/>
        </w:rPr>
        <w:t xml:space="preserve">2. </w:t>
      </w:r>
      <w:proofErr w:type="spellStart"/>
      <w:r w:rsidRPr="00344423">
        <w:rPr>
          <w:lang w:val="en-US"/>
        </w:rPr>
        <w:t>Mikä</w:t>
      </w:r>
      <w:proofErr w:type="spellEnd"/>
      <w:r w:rsidRPr="00344423">
        <w:rPr>
          <w:lang w:val="en-US"/>
        </w:rPr>
        <w:t xml:space="preserve"> </w:t>
      </w:r>
      <w:proofErr w:type="spellStart"/>
      <w:r w:rsidRPr="00344423">
        <w:rPr>
          <w:lang w:val="en-US"/>
        </w:rPr>
        <w:t>suhde</w:t>
      </w:r>
      <w:proofErr w:type="spellEnd"/>
      <w:r w:rsidRPr="00344423">
        <w:rPr>
          <w:lang w:val="en-US"/>
        </w:rPr>
        <w:t xml:space="preserve"> on </w:t>
      </w:r>
      <w:proofErr w:type="spellStart"/>
      <w:r w:rsidRPr="00344423">
        <w:rPr>
          <w:lang w:val="en-US"/>
        </w:rPr>
        <w:t>selaimella</w:t>
      </w:r>
      <w:proofErr w:type="spellEnd"/>
      <w:r w:rsidRPr="00344423">
        <w:rPr>
          <w:lang w:val="en-US"/>
        </w:rPr>
        <w:t>, html5-lähdekoodilla ja www-</w:t>
      </w:r>
      <w:proofErr w:type="spellStart"/>
      <w:r w:rsidRPr="00344423">
        <w:rPr>
          <w:lang w:val="en-US"/>
        </w:rPr>
        <w:t>sivulla</w:t>
      </w:r>
      <w:proofErr w:type="spellEnd"/>
      <w:r w:rsidRPr="00344423">
        <w:rPr>
          <w:lang w:val="en-US"/>
        </w:rPr>
        <w:t>?</w:t>
      </w:r>
      <w:r w:rsidR="00344423" w:rsidRPr="00344423">
        <w:rPr>
          <w:lang w:val="en-US"/>
        </w:rPr>
        <w:t xml:space="preserve"> / What a</w:t>
      </w:r>
      <w:r w:rsidR="00344423">
        <w:rPr>
          <w:lang w:val="en-US"/>
        </w:rPr>
        <w:t>re</w:t>
      </w:r>
      <w:r w:rsidR="00344423" w:rsidRPr="00344423">
        <w:rPr>
          <w:lang w:val="en-US"/>
        </w:rPr>
        <w:t xml:space="preserve"> the relationship</w:t>
      </w:r>
      <w:r w:rsidR="00344423">
        <w:rPr>
          <w:lang w:val="en-US"/>
        </w:rPr>
        <w:t>s</w:t>
      </w:r>
      <w:r w:rsidR="00344423" w:rsidRPr="00344423">
        <w:rPr>
          <w:lang w:val="en-US"/>
        </w:rPr>
        <w:t xml:space="preserve"> between a browser, html5 source code, and a web page?</w:t>
      </w:r>
    </w:p>
    <w:p w14:paraId="36C371D3" w14:textId="77777777" w:rsidR="00423227" w:rsidRPr="003D5DBF" w:rsidRDefault="003D5DBF" w:rsidP="004D2F52">
      <w:pPr>
        <w:spacing w:line="360" w:lineRule="auto"/>
        <w:jc w:val="both"/>
      </w:pPr>
      <w:r w:rsidRPr="003D5DBF">
        <w:t>V: HTML5 lähdekoodi määrittelee se</w:t>
      </w:r>
      <w:r>
        <w:t xml:space="preserve">n miltä www-sivu näyttää ja mitä sisältöä verkkosivulla on.  </w:t>
      </w:r>
      <w:r>
        <w:lastRenderedPageBreak/>
        <w:t>Selain lukee lähdekoodia ja näyttää www-sivun selaimessa.</w:t>
      </w:r>
    </w:p>
    <w:p w14:paraId="02F26D12" w14:textId="77777777" w:rsidR="00423227" w:rsidRDefault="00423227" w:rsidP="004D2F52">
      <w:pPr>
        <w:spacing w:line="360" w:lineRule="auto"/>
        <w:jc w:val="both"/>
      </w:pPr>
      <w:r w:rsidRPr="003D5DBF">
        <w:t>3. Mitä uusia ominaisuuksia html5-suositus on tuonut mukanaan suhteessa aikaisempiin standardeihin?</w:t>
      </w:r>
      <w:r w:rsidR="00344423" w:rsidRPr="003D5DBF">
        <w:t xml:space="preserve"> / </w:t>
      </w:r>
      <w:proofErr w:type="spellStart"/>
      <w:r w:rsidR="00344423" w:rsidRPr="003D5DBF">
        <w:t>What</w:t>
      </w:r>
      <w:proofErr w:type="spellEnd"/>
      <w:r w:rsidR="00344423" w:rsidRPr="003D5DBF">
        <w:t xml:space="preserve"> </w:t>
      </w:r>
      <w:proofErr w:type="spellStart"/>
      <w:r w:rsidR="00344423" w:rsidRPr="003D5DBF">
        <w:t>new</w:t>
      </w:r>
      <w:proofErr w:type="spellEnd"/>
      <w:r w:rsidR="00344423" w:rsidRPr="003D5DBF">
        <w:t xml:space="preserve"> </w:t>
      </w:r>
      <w:proofErr w:type="spellStart"/>
      <w:r w:rsidR="00344423" w:rsidRPr="003D5DBF">
        <w:t>features</w:t>
      </w:r>
      <w:proofErr w:type="spellEnd"/>
      <w:r w:rsidR="00344423" w:rsidRPr="003D5DBF">
        <w:t xml:space="preserve"> </w:t>
      </w:r>
      <w:proofErr w:type="spellStart"/>
      <w:r w:rsidR="00344423" w:rsidRPr="003D5DBF">
        <w:t>has</w:t>
      </w:r>
      <w:proofErr w:type="spellEnd"/>
      <w:r w:rsidR="00344423" w:rsidRPr="003D5DBF">
        <w:t xml:space="preserve"> </w:t>
      </w:r>
      <w:proofErr w:type="spellStart"/>
      <w:r w:rsidR="00344423" w:rsidRPr="003D5DBF">
        <w:t>the</w:t>
      </w:r>
      <w:proofErr w:type="spellEnd"/>
      <w:r w:rsidR="00344423" w:rsidRPr="003D5DBF">
        <w:t xml:space="preserve"> html5 </w:t>
      </w:r>
      <w:proofErr w:type="spellStart"/>
      <w:r w:rsidR="00344423" w:rsidRPr="003D5DBF">
        <w:t>recommendation</w:t>
      </w:r>
      <w:proofErr w:type="spellEnd"/>
      <w:r w:rsidR="00344423" w:rsidRPr="003D5DBF">
        <w:t xml:space="preserve"> </w:t>
      </w:r>
      <w:proofErr w:type="spellStart"/>
      <w:r w:rsidR="00344423" w:rsidRPr="003D5DBF">
        <w:t>brought</w:t>
      </w:r>
      <w:proofErr w:type="spellEnd"/>
      <w:r w:rsidR="00344423" w:rsidRPr="003D5DBF">
        <w:t xml:space="preserve"> </w:t>
      </w:r>
      <w:proofErr w:type="spellStart"/>
      <w:r w:rsidR="00344423" w:rsidRPr="003D5DBF">
        <w:t>with</w:t>
      </w:r>
      <w:proofErr w:type="spellEnd"/>
      <w:r w:rsidR="00344423" w:rsidRPr="003D5DBF">
        <w:t xml:space="preserve"> </w:t>
      </w:r>
      <w:proofErr w:type="spellStart"/>
      <w:r w:rsidR="00344423" w:rsidRPr="003D5DBF">
        <w:t>regard</w:t>
      </w:r>
      <w:proofErr w:type="spellEnd"/>
      <w:r w:rsidR="00344423" w:rsidRPr="003D5DBF">
        <w:t xml:space="preserve"> to </w:t>
      </w:r>
      <w:proofErr w:type="spellStart"/>
      <w:r w:rsidR="00344423" w:rsidRPr="003D5DBF">
        <w:t>previous</w:t>
      </w:r>
      <w:proofErr w:type="spellEnd"/>
      <w:r w:rsidR="00344423" w:rsidRPr="003D5DBF">
        <w:t xml:space="preserve"> </w:t>
      </w:r>
      <w:proofErr w:type="spellStart"/>
      <w:r w:rsidR="00344423" w:rsidRPr="003D5DBF">
        <w:t>standards</w:t>
      </w:r>
      <w:proofErr w:type="spellEnd"/>
      <w:r w:rsidR="00344423" w:rsidRPr="003D5DBF">
        <w:t>?</w:t>
      </w:r>
    </w:p>
    <w:p w14:paraId="294EEE9B" w14:textId="77777777" w:rsidR="003D5DBF" w:rsidRPr="003D5DBF" w:rsidRDefault="00933843" w:rsidP="004D2F52">
      <w:pPr>
        <w:spacing w:line="360" w:lineRule="auto"/>
        <w:jc w:val="both"/>
      </w:pPr>
      <w:r>
        <w:t xml:space="preserve">V: </w:t>
      </w:r>
      <w:r w:rsidR="003D5DBF">
        <w:t xml:space="preserve">HTML5 toi mukanaan uuden rakenteen, uusia </w:t>
      </w:r>
      <w:proofErr w:type="spellStart"/>
      <w:r w:rsidR="003D5DBF">
        <w:t>inline</w:t>
      </w:r>
      <w:proofErr w:type="spellEnd"/>
      <w:r w:rsidR="003D5DBF">
        <w:t>-elementtejä</w:t>
      </w:r>
      <w:r w:rsidR="00E65B33">
        <w:t xml:space="preserve"> </w:t>
      </w:r>
      <w:proofErr w:type="spellStart"/>
      <w:r w:rsidR="00E65B33">
        <w:t>seka</w:t>
      </w:r>
      <w:proofErr w:type="spellEnd"/>
      <w:r w:rsidR="00E65B33">
        <w:t xml:space="preserve"> </w:t>
      </w:r>
      <w:r w:rsidR="003D5DBF">
        <w:t>ominaisuuksia, joiden avulla dynaamisen verkkosivun luominen on helpompaa.</w:t>
      </w:r>
      <w:r w:rsidR="000C4AF8">
        <w:t xml:space="preserve"> Multimedioita on myös helpompi toistaa mobiililaitteilla.</w:t>
      </w:r>
    </w:p>
    <w:p w14:paraId="54248A73" w14:textId="77777777" w:rsidR="00423227" w:rsidRPr="003D5DBF" w:rsidRDefault="00423227" w:rsidP="004D2F52">
      <w:pPr>
        <w:spacing w:line="360" w:lineRule="auto"/>
        <w:jc w:val="both"/>
      </w:pPr>
    </w:p>
    <w:p w14:paraId="18E03BF7" w14:textId="77777777" w:rsidR="00344423" w:rsidRPr="00517C0C" w:rsidRDefault="00423227" w:rsidP="00344423">
      <w:pPr>
        <w:spacing w:line="360" w:lineRule="auto"/>
        <w:jc w:val="both"/>
      </w:pPr>
      <w:r w:rsidRPr="00517C0C">
        <w:t xml:space="preserve">4. Mitä tarkoitetaan </w:t>
      </w:r>
      <w:proofErr w:type="spellStart"/>
      <w:r w:rsidRPr="00517C0C">
        <w:t>responsiivisella</w:t>
      </w:r>
      <w:proofErr w:type="spellEnd"/>
      <w:r w:rsidRPr="00517C0C">
        <w:t xml:space="preserve"> html5-sivulla?</w:t>
      </w:r>
      <w:r w:rsidR="00344423" w:rsidRPr="00517C0C">
        <w:t xml:space="preserve"> / </w:t>
      </w:r>
    </w:p>
    <w:p w14:paraId="6D693291" w14:textId="77777777" w:rsidR="00423227" w:rsidRDefault="00344423" w:rsidP="00344423">
      <w:pPr>
        <w:spacing w:line="360" w:lineRule="auto"/>
        <w:jc w:val="both"/>
        <w:rPr>
          <w:lang w:val="en-US"/>
        </w:rPr>
      </w:pPr>
      <w:r w:rsidRPr="00344423">
        <w:rPr>
          <w:lang w:val="en-US"/>
        </w:rPr>
        <w:t>What is meant by a responsive html5 page?</w:t>
      </w:r>
    </w:p>
    <w:p w14:paraId="77C5DB95" w14:textId="77777777" w:rsidR="00933843" w:rsidRPr="00051CBC" w:rsidRDefault="00933843" w:rsidP="00344423">
      <w:pPr>
        <w:spacing w:line="360" w:lineRule="auto"/>
        <w:jc w:val="both"/>
      </w:pPr>
      <w:r w:rsidRPr="00051CBC">
        <w:t xml:space="preserve">V: </w:t>
      </w:r>
      <w:proofErr w:type="spellStart"/>
      <w:r w:rsidR="00051CBC" w:rsidRPr="00051CBC">
        <w:t>Responsiivise</w:t>
      </w:r>
      <w:r w:rsidR="00E65B33">
        <w:t>ssa</w:t>
      </w:r>
      <w:proofErr w:type="spellEnd"/>
      <w:r w:rsidR="00051CBC" w:rsidRPr="00051CBC">
        <w:t xml:space="preserve"> html5-sivu</w:t>
      </w:r>
      <w:r w:rsidR="00E65B33">
        <w:t xml:space="preserve">ssa on kyse </w:t>
      </w:r>
      <w:proofErr w:type="spellStart"/>
      <w:r w:rsidR="00E65B33">
        <w:t>HTMLn</w:t>
      </w:r>
      <w:proofErr w:type="spellEnd"/>
      <w:r w:rsidR="00E65B33">
        <w:t xml:space="preserve"> ja </w:t>
      </w:r>
      <w:proofErr w:type="spellStart"/>
      <w:r w:rsidR="00E65B33">
        <w:t>CSSn</w:t>
      </w:r>
      <w:proofErr w:type="spellEnd"/>
      <w:r w:rsidR="00E65B33">
        <w:t xml:space="preserve"> </w:t>
      </w:r>
      <w:proofErr w:type="spellStart"/>
      <w:r w:rsidR="00667C4A">
        <w:t>käyttämisestäm</w:t>
      </w:r>
      <w:proofErr w:type="spellEnd"/>
      <w:r w:rsidR="00667C4A">
        <w:t>, jotta voidaan luoda automaattisesti skaalautuva verkkosivu, joka näyttää hyvältä kaikilla eri laitteilla</w:t>
      </w:r>
      <w:r w:rsidR="00A47842">
        <w:t xml:space="preserve"> (tabletit, puhelimet ja tietokoneet)</w:t>
      </w:r>
      <w:r w:rsidR="00667C4A">
        <w:t>.</w:t>
      </w:r>
      <w:r w:rsidR="00051CBC" w:rsidRPr="00051CBC">
        <w:t xml:space="preserve"> </w:t>
      </w:r>
    </w:p>
    <w:p w14:paraId="7C85ED85" w14:textId="77777777" w:rsidR="00423227" w:rsidRPr="00051CBC" w:rsidRDefault="00423227" w:rsidP="004D2F52">
      <w:pPr>
        <w:spacing w:line="360" w:lineRule="auto"/>
        <w:jc w:val="both"/>
      </w:pPr>
    </w:p>
    <w:p w14:paraId="38F5F40A" w14:textId="77777777" w:rsidR="00423227" w:rsidRDefault="00423227" w:rsidP="004D2F52">
      <w:pPr>
        <w:spacing w:line="360" w:lineRule="auto"/>
        <w:jc w:val="both"/>
        <w:rPr>
          <w:lang w:val="en-US"/>
        </w:rPr>
      </w:pPr>
      <w:r w:rsidRPr="00344423">
        <w:rPr>
          <w:lang w:val="en-US"/>
        </w:rPr>
        <w:t xml:space="preserve">5. </w:t>
      </w:r>
      <w:proofErr w:type="spellStart"/>
      <w:r w:rsidRPr="00344423">
        <w:rPr>
          <w:lang w:val="en-US"/>
        </w:rPr>
        <w:t>Selosta</w:t>
      </w:r>
      <w:proofErr w:type="spellEnd"/>
      <w:r w:rsidRPr="00344423">
        <w:rPr>
          <w:lang w:val="en-US"/>
        </w:rPr>
        <w:t xml:space="preserve"> </w:t>
      </w:r>
      <w:proofErr w:type="spellStart"/>
      <w:r w:rsidRPr="00344423">
        <w:rPr>
          <w:lang w:val="en-US"/>
        </w:rPr>
        <w:t>lyhyesti</w:t>
      </w:r>
      <w:proofErr w:type="spellEnd"/>
      <w:r w:rsidRPr="00344423">
        <w:rPr>
          <w:lang w:val="en-US"/>
        </w:rPr>
        <w:t xml:space="preserve"> </w:t>
      </w:r>
      <w:proofErr w:type="spellStart"/>
      <w:r w:rsidRPr="00344423">
        <w:rPr>
          <w:lang w:val="en-US"/>
        </w:rPr>
        <w:t>mutta</w:t>
      </w:r>
      <w:proofErr w:type="spellEnd"/>
      <w:r w:rsidRPr="00344423">
        <w:rPr>
          <w:lang w:val="en-US"/>
        </w:rPr>
        <w:t xml:space="preserve"> </w:t>
      </w:r>
      <w:proofErr w:type="spellStart"/>
      <w:r w:rsidRPr="00344423">
        <w:rPr>
          <w:lang w:val="en-US"/>
        </w:rPr>
        <w:t>selkeästi</w:t>
      </w:r>
      <w:proofErr w:type="spellEnd"/>
      <w:r w:rsidR="0081670B" w:rsidRPr="00344423">
        <w:rPr>
          <w:lang w:val="en-US"/>
        </w:rPr>
        <w:t>,</w:t>
      </w:r>
      <w:r w:rsidRPr="00344423">
        <w:rPr>
          <w:lang w:val="en-US"/>
        </w:rPr>
        <w:t xml:space="preserve"> </w:t>
      </w:r>
      <w:proofErr w:type="spellStart"/>
      <w:r w:rsidRPr="00344423">
        <w:rPr>
          <w:lang w:val="en-US"/>
        </w:rPr>
        <w:t>mitä</w:t>
      </w:r>
      <w:proofErr w:type="spellEnd"/>
      <w:r w:rsidRPr="00344423">
        <w:rPr>
          <w:lang w:val="en-US"/>
        </w:rPr>
        <w:t xml:space="preserve"> </w:t>
      </w:r>
      <w:proofErr w:type="spellStart"/>
      <w:r w:rsidRPr="00344423">
        <w:rPr>
          <w:lang w:val="en-US"/>
        </w:rPr>
        <w:t>tarkoittaa</w:t>
      </w:r>
      <w:proofErr w:type="spellEnd"/>
      <w:r w:rsidRPr="00344423">
        <w:rPr>
          <w:lang w:val="en-US"/>
        </w:rPr>
        <w:t xml:space="preserve"> </w:t>
      </w:r>
      <w:proofErr w:type="spellStart"/>
      <w:r w:rsidRPr="00344423">
        <w:rPr>
          <w:lang w:val="en-US"/>
        </w:rPr>
        <w:t>Internetin</w:t>
      </w:r>
      <w:proofErr w:type="spellEnd"/>
      <w:r w:rsidRPr="00344423">
        <w:rPr>
          <w:lang w:val="en-US"/>
        </w:rPr>
        <w:t xml:space="preserve"> client-server –</w:t>
      </w:r>
      <w:proofErr w:type="spellStart"/>
      <w:r w:rsidRPr="00344423">
        <w:rPr>
          <w:lang w:val="en-US"/>
        </w:rPr>
        <w:t>arkkitehtuuri</w:t>
      </w:r>
      <w:proofErr w:type="spellEnd"/>
      <w:r w:rsidRPr="00344423">
        <w:rPr>
          <w:lang w:val="en-US"/>
        </w:rPr>
        <w:t>.</w:t>
      </w:r>
      <w:r w:rsidR="00344423" w:rsidRPr="00344423">
        <w:rPr>
          <w:lang w:val="en-US"/>
        </w:rPr>
        <w:t xml:space="preserve"> / Explain briefly </w:t>
      </w:r>
      <w:r w:rsidR="00344423">
        <w:rPr>
          <w:lang w:val="en-US"/>
        </w:rPr>
        <w:t xml:space="preserve">(but clearly) </w:t>
      </w:r>
      <w:r w:rsidR="00344423" w:rsidRPr="00344423">
        <w:rPr>
          <w:lang w:val="en-US"/>
        </w:rPr>
        <w:t>what the Internet client-server architecture is.</w:t>
      </w:r>
    </w:p>
    <w:p w14:paraId="4E9FECB0" w14:textId="77777777" w:rsidR="00FE4F72" w:rsidRPr="00FE4F72" w:rsidRDefault="00FE4F72" w:rsidP="004D2F52">
      <w:pPr>
        <w:spacing w:line="360" w:lineRule="auto"/>
        <w:jc w:val="both"/>
      </w:pPr>
      <w:r w:rsidRPr="00FE4F72">
        <w:t xml:space="preserve">V: </w:t>
      </w:r>
      <w:proofErr w:type="spellStart"/>
      <w:r w:rsidRPr="00FE4F72">
        <w:t>Client-server</w:t>
      </w:r>
      <w:proofErr w:type="spellEnd"/>
      <w:r w:rsidRPr="00FE4F72">
        <w:t xml:space="preserve"> -arkkitehtuurilla t</w:t>
      </w:r>
      <w:r>
        <w:t>arkoitetaan mallia, jossa palvelin isännöi, tuottaa ja hoitaa suurimman osan resursseista ja palveluista, joita käyttäjä kuluttaa.</w:t>
      </w:r>
    </w:p>
    <w:p w14:paraId="6847F999" w14:textId="77777777" w:rsidR="009F2128" w:rsidRPr="00FE4F72" w:rsidRDefault="009F2128" w:rsidP="004D2F52">
      <w:pPr>
        <w:spacing w:line="360" w:lineRule="auto"/>
        <w:jc w:val="both"/>
      </w:pPr>
    </w:p>
    <w:p w14:paraId="2C3F3E5F" w14:textId="77777777" w:rsidR="009F2128" w:rsidRPr="00344423" w:rsidRDefault="009F2128" w:rsidP="004D2F52">
      <w:pPr>
        <w:spacing w:line="360" w:lineRule="auto"/>
        <w:jc w:val="both"/>
        <w:rPr>
          <w:lang w:val="en-US"/>
        </w:rPr>
      </w:pPr>
      <w:r w:rsidRPr="00344423">
        <w:rPr>
          <w:lang w:val="en-US"/>
        </w:rPr>
        <w:t xml:space="preserve">6. </w:t>
      </w:r>
      <w:proofErr w:type="spellStart"/>
      <w:r w:rsidRPr="00344423">
        <w:rPr>
          <w:lang w:val="en-US"/>
        </w:rPr>
        <w:t>Selosta</w:t>
      </w:r>
      <w:proofErr w:type="spellEnd"/>
      <w:r w:rsidRPr="00344423">
        <w:rPr>
          <w:lang w:val="en-US"/>
        </w:rPr>
        <w:t xml:space="preserve"> </w:t>
      </w:r>
      <w:proofErr w:type="spellStart"/>
      <w:r w:rsidRPr="00344423">
        <w:rPr>
          <w:lang w:val="en-US"/>
        </w:rPr>
        <w:t>pala</w:t>
      </w:r>
      <w:proofErr w:type="spellEnd"/>
      <w:r w:rsidRPr="00344423">
        <w:rPr>
          <w:lang w:val="en-US"/>
        </w:rPr>
        <w:t xml:space="preserve"> </w:t>
      </w:r>
      <w:proofErr w:type="spellStart"/>
      <w:r w:rsidRPr="00344423">
        <w:rPr>
          <w:lang w:val="en-US"/>
        </w:rPr>
        <w:t>palalta</w:t>
      </w:r>
      <w:proofErr w:type="spellEnd"/>
      <w:r w:rsidRPr="00344423">
        <w:rPr>
          <w:lang w:val="en-US"/>
        </w:rPr>
        <w:t xml:space="preserve"> </w:t>
      </w:r>
      <w:proofErr w:type="spellStart"/>
      <w:r w:rsidRPr="00344423">
        <w:rPr>
          <w:lang w:val="en-US"/>
        </w:rPr>
        <w:t>seuraava</w:t>
      </w:r>
      <w:proofErr w:type="spellEnd"/>
      <w:r w:rsidRPr="00344423">
        <w:rPr>
          <w:lang w:val="en-US"/>
        </w:rPr>
        <w:t xml:space="preserve"> URL.</w:t>
      </w:r>
      <w:r w:rsidR="00344423" w:rsidRPr="00344423">
        <w:rPr>
          <w:lang w:val="en-US"/>
        </w:rPr>
        <w:t xml:space="preserve"> / Please explain the </w:t>
      </w:r>
      <w:r w:rsidR="00344423">
        <w:rPr>
          <w:lang w:val="en-US"/>
        </w:rPr>
        <w:t>parts of the following URL</w:t>
      </w:r>
      <w:r w:rsidR="00344423" w:rsidRPr="00344423">
        <w:rPr>
          <w:lang w:val="en-US"/>
        </w:rPr>
        <w:t>.</w:t>
      </w:r>
    </w:p>
    <w:p w14:paraId="1148898C" w14:textId="77777777" w:rsidR="009F2128" w:rsidRPr="00344423" w:rsidRDefault="009F2128" w:rsidP="004D2F52">
      <w:pPr>
        <w:spacing w:line="360" w:lineRule="auto"/>
        <w:jc w:val="both"/>
        <w:rPr>
          <w:lang w:val="en-US"/>
        </w:rPr>
      </w:pPr>
    </w:p>
    <w:p w14:paraId="26D17AD4" w14:textId="77777777" w:rsidR="009F2128" w:rsidRDefault="00F9165F" w:rsidP="004D2F52">
      <w:pPr>
        <w:spacing w:line="360" w:lineRule="auto"/>
        <w:jc w:val="both"/>
        <w:rPr>
          <w:lang w:val="en-US"/>
        </w:rPr>
      </w:pPr>
      <w:hyperlink r:id="rId9" w:history="1">
        <w:r w:rsidR="008B56FF" w:rsidRPr="00152EDB">
          <w:rPr>
            <w:rStyle w:val="Hyperlinkki"/>
            <w:lang w:val="en-US"/>
          </w:rPr>
          <w:t>http://foorumi.asiaa.fi/kitaran-viritys/viestit/?viesti=629</w:t>
        </w:r>
      </w:hyperlink>
    </w:p>
    <w:p w14:paraId="4D61EEFB" w14:textId="77777777" w:rsidR="008B56FF" w:rsidRPr="008B56FF" w:rsidRDefault="008B56FF" w:rsidP="004D2F52">
      <w:pPr>
        <w:spacing w:line="360" w:lineRule="auto"/>
        <w:jc w:val="both"/>
      </w:pPr>
      <w:r w:rsidRPr="008B56FF">
        <w:t xml:space="preserve">V: </w:t>
      </w:r>
    </w:p>
    <w:p w14:paraId="4119F677" w14:textId="77777777" w:rsidR="008B56FF" w:rsidRPr="008B56FF" w:rsidRDefault="008B56FF" w:rsidP="004D2F52">
      <w:pPr>
        <w:spacing w:line="360" w:lineRule="auto"/>
        <w:jc w:val="both"/>
      </w:pPr>
      <w:r w:rsidRPr="008B56FF">
        <w:t>http: = URL-skeema</w:t>
      </w:r>
    </w:p>
    <w:p w14:paraId="1C11008F" w14:textId="77777777" w:rsidR="008B56FF" w:rsidRDefault="008B56FF" w:rsidP="004D2F52">
      <w:pPr>
        <w:spacing w:line="360" w:lineRule="auto"/>
        <w:jc w:val="both"/>
      </w:pPr>
      <w:r w:rsidRPr="008B56FF">
        <w:t>// = t</w:t>
      </w:r>
      <w:r>
        <w:t>ällä viitataan palvelimeen</w:t>
      </w:r>
    </w:p>
    <w:p w14:paraId="534F32CF" w14:textId="77777777" w:rsidR="008B56FF" w:rsidRDefault="008B56FF" w:rsidP="004D2F52">
      <w:pPr>
        <w:spacing w:line="360" w:lineRule="auto"/>
        <w:jc w:val="both"/>
      </w:pPr>
      <w:proofErr w:type="spellStart"/>
      <w:proofErr w:type="gramStart"/>
      <w:r>
        <w:t>foorumi.asiaa</w:t>
      </w:r>
      <w:proofErr w:type="spellEnd"/>
      <w:proofErr w:type="gramEnd"/>
      <w:r>
        <w:t xml:space="preserve"> = viittaa rekisteröityyn domain-nimeen</w:t>
      </w:r>
    </w:p>
    <w:p w14:paraId="205D0645" w14:textId="77777777" w:rsidR="008B56FF" w:rsidRDefault="008B56FF" w:rsidP="004D2F52">
      <w:pPr>
        <w:spacing w:line="360" w:lineRule="auto"/>
        <w:jc w:val="both"/>
      </w:pPr>
      <w:r>
        <w:t>.</w:t>
      </w:r>
      <w:proofErr w:type="spellStart"/>
      <w:r>
        <w:t>fi</w:t>
      </w:r>
      <w:proofErr w:type="spellEnd"/>
      <w:r>
        <w:t xml:space="preserve"> = viittaa verkkoalueeseen</w:t>
      </w:r>
    </w:p>
    <w:p w14:paraId="2BC63B17" w14:textId="77777777" w:rsidR="008B56FF" w:rsidRPr="008B56FF" w:rsidRDefault="00903D2B" w:rsidP="004D2F52">
      <w:pPr>
        <w:spacing w:line="360" w:lineRule="auto"/>
        <w:jc w:val="both"/>
      </w:pPr>
      <w:r>
        <w:t>/</w:t>
      </w:r>
      <w:proofErr w:type="gramStart"/>
      <w:r>
        <w:t>kitaran-viritys</w:t>
      </w:r>
      <w:proofErr w:type="gramEnd"/>
      <w:r>
        <w:t>/viestit/?viesti=625 = viittaa palvelimella olevaan polkuun (kitaran-viritys -hakemisto -&gt; viestit alihakemisto)</w:t>
      </w:r>
    </w:p>
    <w:p w14:paraId="6ED5B9C5" w14:textId="77777777" w:rsidR="00423227" w:rsidRPr="008B56FF" w:rsidRDefault="00423227" w:rsidP="004D2F52">
      <w:pPr>
        <w:spacing w:line="360" w:lineRule="auto"/>
        <w:jc w:val="both"/>
      </w:pPr>
    </w:p>
    <w:p w14:paraId="1844A14C" w14:textId="77777777" w:rsidR="0081670B" w:rsidRPr="00344423" w:rsidRDefault="009F2128" w:rsidP="004D2F52">
      <w:pPr>
        <w:spacing w:line="360" w:lineRule="auto"/>
        <w:jc w:val="both"/>
        <w:rPr>
          <w:lang w:val="en-US"/>
        </w:rPr>
      </w:pPr>
      <w:r>
        <w:lastRenderedPageBreak/>
        <w:t>7</w:t>
      </w:r>
      <w:r w:rsidR="007244B1" w:rsidRPr="0081670B">
        <w:t>.</w:t>
      </w:r>
      <w:r w:rsidR="00B57B6A" w:rsidRPr="0081670B">
        <w:t xml:space="preserve"> </w:t>
      </w:r>
      <w:r w:rsidR="0081670B">
        <w:t xml:space="preserve">Määrittele seuraavat </w:t>
      </w:r>
      <w:proofErr w:type="gramStart"/>
      <w:r w:rsidR="00081605">
        <w:t>html(</w:t>
      </w:r>
      <w:proofErr w:type="gramEnd"/>
      <w:r w:rsidR="00081605">
        <w:t xml:space="preserve">5) </w:t>
      </w:r>
      <w:r w:rsidR="0081670B">
        <w:t>käsitteet. Anna jokaisesta myös selostettu esimerkki.</w:t>
      </w:r>
      <w:r w:rsidR="00081605">
        <w:t xml:space="preserve"> </w:t>
      </w:r>
      <w:proofErr w:type="spellStart"/>
      <w:r w:rsidR="00081605" w:rsidRPr="00344423">
        <w:rPr>
          <w:lang w:val="en-US"/>
        </w:rPr>
        <w:t>Kerro</w:t>
      </w:r>
      <w:proofErr w:type="spellEnd"/>
      <w:r w:rsidR="00081605" w:rsidRPr="00344423">
        <w:rPr>
          <w:lang w:val="en-US"/>
        </w:rPr>
        <w:t xml:space="preserve"> </w:t>
      </w:r>
      <w:proofErr w:type="spellStart"/>
      <w:r w:rsidR="00081605" w:rsidRPr="00344423">
        <w:rPr>
          <w:lang w:val="en-US"/>
        </w:rPr>
        <w:t>tarkoitus</w:t>
      </w:r>
      <w:proofErr w:type="spellEnd"/>
      <w:r w:rsidR="00081605" w:rsidRPr="00344423">
        <w:rPr>
          <w:lang w:val="en-US"/>
        </w:rPr>
        <w:t>.</w:t>
      </w:r>
      <w:r w:rsidR="00344423" w:rsidRPr="00344423">
        <w:rPr>
          <w:lang w:val="en-US"/>
        </w:rPr>
        <w:t xml:space="preserve"> / Define the following </w:t>
      </w:r>
      <w:proofErr w:type="gramStart"/>
      <w:r w:rsidR="00344423" w:rsidRPr="00344423">
        <w:rPr>
          <w:lang w:val="en-US"/>
        </w:rPr>
        <w:t>html(</w:t>
      </w:r>
      <w:proofErr w:type="gramEnd"/>
      <w:r w:rsidR="00344423" w:rsidRPr="00344423">
        <w:rPr>
          <w:lang w:val="en-US"/>
        </w:rPr>
        <w:t xml:space="preserve">5) concepts. Give </w:t>
      </w:r>
      <w:r w:rsidR="00344423">
        <w:rPr>
          <w:lang w:val="en-US"/>
        </w:rPr>
        <w:t>an example of each of them. Tell</w:t>
      </w:r>
      <w:r w:rsidR="00344423" w:rsidRPr="00344423">
        <w:rPr>
          <w:lang w:val="en-US"/>
        </w:rPr>
        <w:t xml:space="preserve"> the purpose</w:t>
      </w:r>
      <w:r w:rsidR="00344423">
        <w:rPr>
          <w:lang w:val="en-US"/>
        </w:rPr>
        <w:t xml:space="preserve"> of each concept</w:t>
      </w:r>
      <w:r w:rsidR="00344423" w:rsidRPr="00344423">
        <w:rPr>
          <w:lang w:val="en-US"/>
        </w:rPr>
        <w:t>.</w:t>
      </w:r>
    </w:p>
    <w:p w14:paraId="1BEC9549" w14:textId="77777777" w:rsidR="0081670B" w:rsidRPr="00380B9E" w:rsidRDefault="0081670B" w:rsidP="004D2F52">
      <w:pPr>
        <w:spacing w:line="360" w:lineRule="auto"/>
        <w:jc w:val="both"/>
        <w:rPr>
          <w:lang w:val="en-US"/>
        </w:rPr>
      </w:pPr>
      <w:r w:rsidRPr="00380B9E">
        <w:rPr>
          <w:lang w:val="en-US"/>
        </w:rPr>
        <w:t xml:space="preserve">- </w:t>
      </w:r>
      <w:proofErr w:type="spellStart"/>
      <w:r w:rsidRPr="00380B9E">
        <w:rPr>
          <w:lang w:val="en-US"/>
        </w:rPr>
        <w:t>tagi</w:t>
      </w:r>
      <w:proofErr w:type="spellEnd"/>
      <w:r w:rsidR="00344423" w:rsidRPr="00380B9E">
        <w:rPr>
          <w:lang w:val="en-US"/>
        </w:rPr>
        <w:t xml:space="preserve"> / tag</w:t>
      </w:r>
    </w:p>
    <w:p w14:paraId="5E27DF98" w14:textId="77777777" w:rsidR="0081670B" w:rsidRPr="00380B9E" w:rsidRDefault="0081670B" w:rsidP="004D2F52">
      <w:pPr>
        <w:spacing w:line="360" w:lineRule="auto"/>
        <w:jc w:val="both"/>
        <w:rPr>
          <w:lang w:val="en-US"/>
        </w:rPr>
      </w:pPr>
      <w:r w:rsidRPr="00380B9E">
        <w:rPr>
          <w:lang w:val="en-US"/>
        </w:rPr>
        <w:t xml:space="preserve">- </w:t>
      </w:r>
      <w:proofErr w:type="spellStart"/>
      <w:r w:rsidRPr="00380B9E">
        <w:rPr>
          <w:lang w:val="en-US"/>
        </w:rPr>
        <w:t>attribuutti</w:t>
      </w:r>
      <w:proofErr w:type="spellEnd"/>
      <w:r w:rsidR="00344423" w:rsidRPr="00380B9E">
        <w:rPr>
          <w:lang w:val="en-US"/>
        </w:rPr>
        <w:t xml:space="preserve"> / attribute</w:t>
      </w:r>
    </w:p>
    <w:p w14:paraId="3AB9AE66" w14:textId="77777777" w:rsidR="0081670B" w:rsidRPr="00380B9E" w:rsidRDefault="0081670B" w:rsidP="004D2F52">
      <w:pPr>
        <w:spacing w:line="360" w:lineRule="auto"/>
        <w:jc w:val="both"/>
        <w:rPr>
          <w:lang w:val="en-US"/>
        </w:rPr>
      </w:pPr>
      <w:r w:rsidRPr="00380B9E">
        <w:rPr>
          <w:lang w:val="en-US"/>
        </w:rPr>
        <w:t xml:space="preserve">- </w:t>
      </w:r>
      <w:proofErr w:type="spellStart"/>
      <w:r w:rsidRPr="00380B9E">
        <w:rPr>
          <w:lang w:val="en-US"/>
        </w:rPr>
        <w:t>entiteetti</w:t>
      </w:r>
      <w:proofErr w:type="spellEnd"/>
      <w:r w:rsidR="00344423" w:rsidRPr="00380B9E">
        <w:rPr>
          <w:lang w:val="en-US"/>
        </w:rPr>
        <w:t xml:space="preserve"> / entity</w:t>
      </w:r>
    </w:p>
    <w:p w14:paraId="00645347" w14:textId="77777777" w:rsidR="00081605" w:rsidRDefault="00081605" w:rsidP="004D2F52">
      <w:pPr>
        <w:spacing w:line="360" w:lineRule="auto"/>
        <w:jc w:val="both"/>
      </w:pPr>
      <w:r>
        <w:t>- linkki (hyperlinkki)</w:t>
      </w:r>
      <w:r w:rsidR="00344423">
        <w:t xml:space="preserve"> / </w:t>
      </w:r>
      <w:proofErr w:type="spellStart"/>
      <w:r w:rsidR="00344423">
        <w:t>hyperlink</w:t>
      </w:r>
      <w:proofErr w:type="spellEnd"/>
    </w:p>
    <w:p w14:paraId="23DB8491" w14:textId="77777777" w:rsidR="00081605" w:rsidRDefault="00081605" w:rsidP="004D2F52">
      <w:pPr>
        <w:spacing w:line="360" w:lineRule="auto"/>
        <w:jc w:val="both"/>
      </w:pPr>
      <w:r>
        <w:t>- dokumenttityypin määrittely</w:t>
      </w:r>
      <w:r w:rsidR="00344423">
        <w:t xml:space="preserve"> / </w:t>
      </w:r>
      <w:proofErr w:type="spellStart"/>
      <w:r w:rsidR="00344423">
        <w:t>document</w:t>
      </w:r>
      <w:proofErr w:type="spellEnd"/>
      <w:r w:rsidR="00344423">
        <w:t xml:space="preserve"> </w:t>
      </w:r>
      <w:proofErr w:type="spellStart"/>
      <w:r w:rsidR="00344423">
        <w:t>type</w:t>
      </w:r>
      <w:proofErr w:type="spellEnd"/>
      <w:r w:rsidR="00344423">
        <w:t xml:space="preserve"> definition</w:t>
      </w:r>
    </w:p>
    <w:p w14:paraId="377963E1" w14:textId="77777777" w:rsidR="00081605" w:rsidRDefault="00081605" w:rsidP="004D2F52">
      <w:pPr>
        <w:spacing w:line="360" w:lineRule="auto"/>
        <w:jc w:val="both"/>
      </w:pPr>
      <w:r>
        <w:t>- sisällöllinen elementti ja tyhjä elementti</w:t>
      </w:r>
    </w:p>
    <w:p w14:paraId="46F96F40" w14:textId="77777777" w:rsidR="00334A70" w:rsidRDefault="00334A70" w:rsidP="004D2F52">
      <w:pPr>
        <w:spacing w:line="360" w:lineRule="auto"/>
        <w:jc w:val="both"/>
      </w:pPr>
      <w:bookmarkStart w:id="0" w:name="_GoBack"/>
      <w:bookmarkEnd w:id="0"/>
    </w:p>
    <w:p w14:paraId="6A2DD326" w14:textId="77777777" w:rsidR="000C4AF8" w:rsidRDefault="00C7192A" w:rsidP="004D2F52">
      <w:pPr>
        <w:spacing w:line="360" w:lineRule="auto"/>
        <w:jc w:val="both"/>
      </w:pPr>
      <w:r>
        <w:t xml:space="preserve">V: </w:t>
      </w:r>
    </w:p>
    <w:p w14:paraId="7B0A3E08" w14:textId="77777777" w:rsidR="00C7192A" w:rsidRDefault="00D244D3" w:rsidP="004D2F52">
      <w:pPr>
        <w:spacing w:line="360" w:lineRule="auto"/>
        <w:jc w:val="both"/>
      </w:pPr>
      <w:r>
        <w:t>-</w:t>
      </w:r>
      <w:r w:rsidR="003C4B06">
        <w:t xml:space="preserve"> </w:t>
      </w:r>
      <w:proofErr w:type="spellStart"/>
      <w:r>
        <w:t>tageillä</w:t>
      </w:r>
      <w:proofErr w:type="spellEnd"/>
      <w:r>
        <w:t xml:space="preserve"> </w:t>
      </w:r>
      <w:proofErr w:type="gramStart"/>
      <w:r>
        <w:t>voidaan lisäät</w:t>
      </w:r>
      <w:proofErr w:type="gramEnd"/>
      <w:r>
        <w:t xml:space="preserve"> elementtejä</w:t>
      </w:r>
      <w:r w:rsidR="000C4AF8">
        <w:t>.</w:t>
      </w:r>
      <w:r>
        <w:t xml:space="preserve"> </w:t>
      </w:r>
      <w:proofErr w:type="spellStart"/>
      <w:r w:rsidR="000C4AF8">
        <w:t>E</w:t>
      </w:r>
      <w:r>
        <w:t>sim</w:t>
      </w:r>
      <w:proofErr w:type="spellEnd"/>
      <w:r>
        <w:t xml:space="preserve"> &lt;</w:t>
      </w:r>
      <w:proofErr w:type="spellStart"/>
      <w:r>
        <w:t>img</w:t>
      </w:r>
      <w:proofErr w:type="spellEnd"/>
      <w:r>
        <w:t>&gt; lisätä kuvan verkkosivuun</w:t>
      </w:r>
    </w:p>
    <w:p w14:paraId="52FAA1F4" w14:textId="77777777" w:rsidR="000C4AF8" w:rsidRDefault="000C4AF8" w:rsidP="004D2F52">
      <w:pPr>
        <w:spacing w:line="360" w:lineRule="auto"/>
        <w:jc w:val="both"/>
      </w:pPr>
      <w:r>
        <w:t>-</w:t>
      </w:r>
      <w:r w:rsidR="003C4B06">
        <w:t xml:space="preserve"> </w:t>
      </w:r>
      <w:r>
        <w:t xml:space="preserve">kaikilla HTML elementeillä voi olla attribuutteja. Esim. &lt;a </w:t>
      </w:r>
      <w:proofErr w:type="spellStart"/>
      <w:r>
        <w:t>href</w:t>
      </w:r>
      <w:proofErr w:type="spellEnd"/>
      <w:r>
        <w:t>=”###”&gt;Tämä on linkki&lt;/a&gt; || &lt;a&gt; on tagi ja ”</w:t>
      </w:r>
      <w:proofErr w:type="spellStart"/>
      <w:r>
        <w:t>href</w:t>
      </w:r>
      <w:proofErr w:type="spellEnd"/>
      <w:r>
        <w:t>” on attribuutti, joka määrittelee verkkosivun osoitteen.</w:t>
      </w:r>
    </w:p>
    <w:p w14:paraId="742400F4" w14:textId="77777777" w:rsidR="003C4B06" w:rsidRDefault="00D91428" w:rsidP="004D2F52">
      <w:pPr>
        <w:spacing w:line="360" w:lineRule="auto"/>
        <w:jc w:val="both"/>
      </w:pPr>
      <w:r>
        <w:t>-</w:t>
      </w:r>
      <w:r w:rsidR="003E00BE">
        <w:t xml:space="preserve"> jotkin merkit ovat varattuja HTML kielessä. Esim. Jos halutaan käyttää pienempikuin merkkiä (&lt;) se voidaan näyttää käyttämällä entiteettejä</w:t>
      </w:r>
      <w:r w:rsidR="00912DE1">
        <w:t xml:space="preserve"> &amp;</w:t>
      </w:r>
      <w:proofErr w:type="spellStart"/>
      <w:r w:rsidR="00912DE1">
        <w:t>lt</w:t>
      </w:r>
      <w:proofErr w:type="spellEnd"/>
      <w:r w:rsidR="00912DE1">
        <w:t>; tai &amp;#60;</w:t>
      </w:r>
    </w:p>
    <w:p w14:paraId="24457F63" w14:textId="77777777" w:rsidR="00912DE1" w:rsidRDefault="00912DE1" w:rsidP="004D2F52">
      <w:pPr>
        <w:spacing w:line="360" w:lineRule="auto"/>
        <w:jc w:val="both"/>
      </w:pPr>
      <w:r>
        <w:t xml:space="preserve">- </w:t>
      </w:r>
      <w:r w:rsidR="00A911A2">
        <w:t xml:space="preserve">HTML linkit ovat hyperlinkkejä. </w:t>
      </w:r>
      <w:proofErr w:type="spellStart"/>
      <w:r w:rsidR="00A911A2">
        <w:t>HTMLssä</w:t>
      </w:r>
      <w:proofErr w:type="spellEnd"/>
      <w:r w:rsidR="00A911A2">
        <w:t xml:space="preserve"> linkit määritetään &lt;a&gt; tagilla. Esim. &lt;a&gt; </w:t>
      </w:r>
      <w:proofErr w:type="spellStart"/>
      <w:r w:rsidR="00A911A2">
        <w:t>href</w:t>
      </w:r>
      <w:proofErr w:type="spellEnd"/>
      <w:r w:rsidR="00A911A2">
        <w:t>=”tämäonlinkki.fi”&gt;Tämä on linkin teksti&lt;/a&gt;</w:t>
      </w:r>
    </w:p>
    <w:p w14:paraId="1934BE6D" w14:textId="77777777" w:rsidR="007F42B4" w:rsidRDefault="007F42B4" w:rsidP="004D2F52">
      <w:pPr>
        <w:spacing w:line="360" w:lineRule="auto"/>
        <w:jc w:val="both"/>
      </w:pPr>
      <w:r w:rsidRPr="007F42B4">
        <w:t>- &lt;!DOCTYPE html&gt; pitää olla a</w:t>
      </w:r>
      <w:r>
        <w:t>ina ensimmäisenä html-dokumentissa ennen &lt;html&gt; tagia. &lt;!DOCTYPE&gt; ei ole html tagi vaan ohje selaimelle siitä, millä html versiolla sivu on kirjoitettu.</w:t>
      </w:r>
    </w:p>
    <w:p w14:paraId="177A1DB0" w14:textId="77777777" w:rsidR="00CE3273" w:rsidRDefault="00CE3273" w:rsidP="004D2F52">
      <w:pPr>
        <w:spacing w:line="360" w:lineRule="auto"/>
        <w:jc w:val="both"/>
      </w:pPr>
      <w:r>
        <w:t>- sisällöllinen elementti tuottaa sivulle esimerkiksi tekstisisältöä avaavalla &lt;</w:t>
      </w:r>
      <w:proofErr w:type="spellStart"/>
      <w:r>
        <w:t>body</w:t>
      </w:r>
      <w:proofErr w:type="spellEnd"/>
      <w:r>
        <w:t>&gt; ja sulkevalla &lt;/</w:t>
      </w:r>
      <w:proofErr w:type="spellStart"/>
      <w:r>
        <w:t>body</w:t>
      </w:r>
      <w:proofErr w:type="spellEnd"/>
      <w:r>
        <w:t>&gt; tagilla. Tyhjä elementti</w:t>
      </w:r>
      <w:r w:rsidR="00210669">
        <w:t xml:space="preserve"> ei pidä sisällään sisältöä. Esim. &lt;</w:t>
      </w:r>
      <w:proofErr w:type="spellStart"/>
      <w:r w:rsidR="00210669">
        <w:t>br</w:t>
      </w:r>
      <w:proofErr w:type="spellEnd"/>
      <w:r w:rsidR="00210669">
        <w:t>&gt; tagi määrittää tyhjän rivin.</w:t>
      </w:r>
    </w:p>
    <w:p w14:paraId="42D1A45B" w14:textId="77777777" w:rsidR="007F42B4" w:rsidRPr="007F42B4" w:rsidRDefault="007F42B4" w:rsidP="004D2F52">
      <w:pPr>
        <w:spacing w:line="360" w:lineRule="auto"/>
        <w:jc w:val="both"/>
      </w:pPr>
    </w:p>
    <w:p w14:paraId="7F9B1278" w14:textId="77777777" w:rsidR="00D244D3" w:rsidRPr="007F42B4" w:rsidRDefault="00D244D3" w:rsidP="004D2F52">
      <w:pPr>
        <w:spacing w:line="360" w:lineRule="auto"/>
        <w:jc w:val="both"/>
      </w:pPr>
    </w:p>
    <w:p w14:paraId="7B207682" w14:textId="77777777" w:rsidR="0081670B" w:rsidRPr="007F42B4" w:rsidRDefault="0081670B" w:rsidP="004D2F52">
      <w:pPr>
        <w:spacing w:line="360" w:lineRule="auto"/>
        <w:jc w:val="both"/>
      </w:pPr>
    </w:p>
    <w:p w14:paraId="276F4F3E" w14:textId="77777777" w:rsidR="009F2128" w:rsidRPr="0081670B" w:rsidRDefault="009F2128" w:rsidP="009F2128">
      <w:pPr>
        <w:spacing w:line="360" w:lineRule="auto"/>
        <w:jc w:val="both"/>
      </w:pPr>
      <w:r>
        <w:t>8</w:t>
      </w:r>
      <w:r w:rsidRPr="0081670B">
        <w:t xml:space="preserve">. Käy sivustolla </w:t>
      </w:r>
      <w:hyperlink r:id="rId10" w:history="1">
        <w:r w:rsidRPr="0081670B">
          <w:rPr>
            <w:rStyle w:val="Hyperlinkki"/>
          </w:rPr>
          <w:t>https://developer.mozilla.org/en-US/docs/Web/HTML/Element</w:t>
        </w:r>
      </w:hyperlink>
      <w:r w:rsidRPr="0081670B">
        <w:t xml:space="preserve"> ja vastaa seuraaviin kysymyksiin.</w:t>
      </w:r>
      <w:r w:rsidR="008A3BC7">
        <w:t xml:space="preserve"> / </w:t>
      </w:r>
      <w:proofErr w:type="spellStart"/>
      <w:r w:rsidR="008A3BC7" w:rsidRPr="008A3BC7">
        <w:t>Visit</w:t>
      </w:r>
      <w:proofErr w:type="spellEnd"/>
      <w:r w:rsidR="008A3BC7" w:rsidRPr="008A3BC7">
        <w:t xml:space="preserve"> </w:t>
      </w:r>
      <w:proofErr w:type="spellStart"/>
      <w:r w:rsidR="008A3BC7">
        <w:t>the</w:t>
      </w:r>
      <w:proofErr w:type="spellEnd"/>
      <w:r w:rsidR="008A3BC7">
        <w:t xml:space="preserve"> </w:t>
      </w:r>
      <w:proofErr w:type="spellStart"/>
      <w:r w:rsidR="008A3BC7">
        <w:t>page</w:t>
      </w:r>
      <w:proofErr w:type="spellEnd"/>
      <w:r w:rsidR="008A3BC7">
        <w:t xml:space="preserve"> at </w:t>
      </w:r>
      <w:r w:rsidR="008A3BC7" w:rsidRPr="008A3BC7">
        <w:t xml:space="preserve">https://developer.mozilla.org/en-US/docs/Web/HTML/Element and </w:t>
      </w:r>
      <w:proofErr w:type="spellStart"/>
      <w:r w:rsidR="008A3BC7" w:rsidRPr="008A3BC7">
        <w:t>answer</w:t>
      </w:r>
      <w:proofErr w:type="spellEnd"/>
      <w:r w:rsidR="008A3BC7" w:rsidRPr="008A3BC7">
        <w:t xml:space="preserve"> </w:t>
      </w:r>
      <w:proofErr w:type="spellStart"/>
      <w:r w:rsidR="008A3BC7" w:rsidRPr="008A3BC7">
        <w:t>the</w:t>
      </w:r>
      <w:proofErr w:type="spellEnd"/>
      <w:r w:rsidR="008A3BC7" w:rsidRPr="008A3BC7">
        <w:t xml:space="preserve"> </w:t>
      </w:r>
      <w:proofErr w:type="spellStart"/>
      <w:r w:rsidR="008A3BC7" w:rsidRPr="008A3BC7">
        <w:t>questions</w:t>
      </w:r>
      <w:proofErr w:type="spellEnd"/>
      <w:r w:rsidR="008A3BC7" w:rsidRPr="008A3BC7">
        <w:t xml:space="preserve"> </w:t>
      </w:r>
      <w:proofErr w:type="spellStart"/>
      <w:r w:rsidR="008A3BC7" w:rsidRPr="008A3BC7">
        <w:t>below</w:t>
      </w:r>
      <w:proofErr w:type="spellEnd"/>
      <w:r w:rsidR="008A3BC7" w:rsidRPr="008A3BC7">
        <w:t>.</w:t>
      </w:r>
    </w:p>
    <w:p w14:paraId="743FB44B" w14:textId="77777777" w:rsidR="00334A70" w:rsidRDefault="009F2128" w:rsidP="008A3BC7">
      <w:pPr>
        <w:numPr>
          <w:ilvl w:val="0"/>
          <w:numId w:val="22"/>
        </w:numPr>
        <w:tabs>
          <w:tab w:val="clear" w:pos="1304"/>
          <w:tab w:val="left" w:pos="709"/>
        </w:tabs>
        <w:spacing w:line="360" w:lineRule="auto"/>
        <w:jc w:val="both"/>
      </w:pPr>
      <w:r>
        <w:t>Minkälainen sivusto on kyseessä ja mihin sitä voi käyttää?</w:t>
      </w:r>
      <w:r w:rsidR="008A3BC7">
        <w:t xml:space="preserve"> / </w:t>
      </w:r>
      <w:proofErr w:type="spellStart"/>
      <w:r w:rsidR="008A3BC7" w:rsidRPr="008A3BC7">
        <w:t>What</w:t>
      </w:r>
      <w:proofErr w:type="spellEnd"/>
      <w:r w:rsidR="008A3BC7" w:rsidRPr="008A3BC7">
        <w:t xml:space="preserve"> </w:t>
      </w:r>
      <w:proofErr w:type="spellStart"/>
      <w:r w:rsidR="008A3BC7" w:rsidRPr="008A3BC7">
        <w:t>kind</w:t>
      </w:r>
      <w:proofErr w:type="spellEnd"/>
      <w:r w:rsidR="008A3BC7" w:rsidRPr="008A3BC7">
        <w:t xml:space="preserve"> of </w:t>
      </w:r>
      <w:proofErr w:type="spellStart"/>
      <w:r w:rsidR="008A3BC7" w:rsidRPr="008A3BC7">
        <w:t>site</w:t>
      </w:r>
      <w:proofErr w:type="spellEnd"/>
      <w:r w:rsidR="008A3BC7" w:rsidRPr="008A3BC7">
        <w:t xml:space="preserve"> is it and </w:t>
      </w:r>
      <w:proofErr w:type="spellStart"/>
      <w:r w:rsidR="008A3BC7" w:rsidRPr="008A3BC7">
        <w:t>what</w:t>
      </w:r>
      <w:proofErr w:type="spellEnd"/>
      <w:r w:rsidR="008A3BC7" w:rsidRPr="008A3BC7">
        <w:t xml:space="preserve"> it </w:t>
      </w:r>
      <w:proofErr w:type="spellStart"/>
      <w:r w:rsidR="008A3BC7" w:rsidRPr="008A3BC7">
        <w:t>can</w:t>
      </w:r>
      <w:proofErr w:type="spellEnd"/>
      <w:r w:rsidR="008A3BC7" w:rsidRPr="008A3BC7">
        <w:t xml:space="preserve"> </w:t>
      </w:r>
      <w:proofErr w:type="spellStart"/>
      <w:r w:rsidR="008A3BC7" w:rsidRPr="008A3BC7">
        <w:t>be</w:t>
      </w:r>
      <w:proofErr w:type="spellEnd"/>
      <w:r w:rsidR="008A3BC7" w:rsidRPr="008A3BC7">
        <w:t xml:space="preserve"> </w:t>
      </w:r>
      <w:proofErr w:type="spellStart"/>
      <w:r w:rsidR="008A3BC7" w:rsidRPr="008A3BC7">
        <w:t>used</w:t>
      </w:r>
      <w:proofErr w:type="spellEnd"/>
      <w:r w:rsidR="008A3BC7" w:rsidRPr="008A3BC7">
        <w:t xml:space="preserve"> for?</w:t>
      </w:r>
      <w:r w:rsidR="007A5D0B">
        <w:t xml:space="preserve"> </w:t>
      </w:r>
    </w:p>
    <w:p w14:paraId="4AF498FB" w14:textId="77777777" w:rsidR="009F2128" w:rsidRDefault="007A5D0B" w:rsidP="00334A70">
      <w:pPr>
        <w:tabs>
          <w:tab w:val="clear" w:pos="1304"/>
          <w:tab w:val="left" w:pos="709"/>
        </w:tabs>
        <w:spacing w:line="360" w:lineRule="auto"/>
        <w:ind w:left="720"/>
        <w:jc w:val="both"/>
      </w:pPr>
      <w:r>
        <w:lastRenderedPageBreak/>
        <w:t xml:space="preserve">V: Sivusto antaa apua perus HTML komentoihin. Sitä voidaan käyttää </w:t>
      </w:r>
      <w:proofErr w:type="gramStart"/>
      <w:r>
        <w:t>apuna</w:t>
      </w:r>
      <w:proofErr w:type="gramEnd"/>
      <w:r>
        <w:t xml:space="preserve"> kun ei vaikkapa muista, miten luotiin tyhjä rivi.</w:t>
      </w:r>
    </w:p>
    <w:p w14:paraId="249DB937" w14:textId="77777777" w:rsidR="009F2128" w:rsidRPr="007A5D0B" w:rsidRDefault="009F2128" w:rsidP="008A3BC7">
      <w:pPr>
        <w:numPr>
          <w:ilvl w:val="0"/>
          <w:numId w:val="22"/>
        </w:numPr>
        <w:tabs>
          <w:tab w:val="clear" w:pos="1304"/>
          <w:tab w:val="left" w:pos="709"/>
        </w:tabs>
        <w:spacing w:line="360" w:lineRule="auto"/>
        <w:jc w:val="both"/>
      </w:pPr>
      <w:proofErr w:type="spellStart"/>
      <w:r w:rsidRPr="008A3BC7">
        <w:rPr>
          <w:lang w:val="en-US"/>
        </w:rPr>
        <w:t>Mitä</w:t>
      </w:r>
      <w:proofErr w:type="spellEnd"/>
      <w:r w:rsidRPr="008A3BC7">
        <w:rPr>
          <w:lang w:val="en-US"/>
        </w:rPr>
        <w:t xml:space="preserve"> </w:t>
      </w:r>
      <w:proofErr w:type="spellStart"/>
      <w:r w:rsidRPr="008A3BC7">
        <w:rPr>
          <w:lang w:val="en-US"/>
        </w:rPr>
        <w:t>tietoja</w:t>
      </w:r>
      <w:proofErr w:type="spellEnd"/>
      <w:r w:rsidRPr="008A3BC7">
        <w:rPr>
          <w:lang w:val="en-US"/>
        </w:rPr>
        <w:t xml:space="preserve"> </w:t>
      </w:r>
      <w:proofErr w:type="spellStart"/>
      <w:r w:rsidRPr="008A3BC7">
        <w:rPr>
          <w:lang w:val="en-US"/>
        </w:rPr>
        <w:t>kustakin</w:t>
      </w:r>
      <w:proofErr w:type="spellEnd"/>
      <w:r w:rsidRPr="008A3BC7">
        <w:rPr>
          <w:lang w:val="en-US"/>
        </w:rPr>
        <w:t xml:space="preserve"> </w:t>
      </w:r>
      <w:proofErr w:type="spellStart"/>
      <w:r w:rsidRPr="008A3BC7">
        <w:rPr>
          <w:lang w:val="en-US"/>
        </w:rPr>
        <w:t>elementistä</w:t>
      </w:r>
      <w:proofErr w:type="spellEnd"/>
      <w:r w:rsidRPr="008A3BC7">
        <w:rPr>
          <w:lang w:val="en-US"/>
        </w:rPr>
        <w:t xml:space="preserve"> </w:t>
      </w:r>
      <w:proofErr w:type="spellStart"/>
      <w:r w:rsidRPr="008A3BC7">
        <w:rPr>
          <w:lang w:val="en-US"/>
        </w:rPr>
        <w:t>löytyy</w:t>
      </w:r>
      <w:proofErr w:type="spellEnd"/>
      <w:r w:rsidRPr="008A3BC7">
        <w:rPr>
          <w:lang w:val="en-US"/>
        </w:rPr>
        <w:t>?</w:t>
      </w:r>
      <w:r w:rsidR="008A3BC7" w:rsidRPr="008A3BC7">
        <w:rPr>
          <w:lang w:val="en-US"/>
        </w:rPr>
        <w:t xml:space="preserve"> / What information can be found on each element?</w:t>
      </w:r>
      <w:r w:rsidR="007A5D0B">
        <w:rPr>
          <w:lang w:val="en-US"/>
        </w:rPr>
        <w:t xml:space="preserve"> </w:t>
      </w:r>
      <w:r w:rsidR="007A5D0B" w:rsidRPr="007A5D0B">
        <w:t>V: Jokaisesta elementistä löytyy elementin tagi ja kuvaus siit</w:t>
      </w:r>
      <w:r w:rsidR="007A5D0B">
        <w:t>ä mitä kyseinen elementti tekee.</w:t>
      </w:r>
    </w:p>
    <w:p w14:paraId="51D73943" w14:textId="77777777" w:rsidR="00334A70" w:rsidRDefault="009F2128" w:rsidP="009F2128">
      <w:pPr>
        <w:numPr>
          <w:ilvl w:val="0"/>
          <w:numId w:val="22"/>
        </w:numPr>
        <w:tabs>
          <w:tab w:val="clear" w:pos="1304"/>
          <w:tab w:val="left" w:pos="709"/>
        </w:tabs>
        <w:spacing w:line="360" w:lineRule="auto"/>
        <w:ind w:hanging="720"/>
        <w:jc w:val="both"/>
      </w:pPr>
      <w:r>
        <w:t>Luettele 3 väist</w:t>
      </w:r>
      <w:r w:rsidR="00127A76">
        <w:t>yvää elementtiä (vanhentunutta).</w:t>
      </w:r>
      <w:r w:rsidR="008A3BC7">
        <w:t xml:space="preserve"> / </w:t>
      </w:r>
      <w:proofErr w:type="spellStart"/>
      <w:r w:rsidR="00127A76">
        <w:t>List</w:t>
      </w:r>
      <w:proofErr w:type="spellEnd"/>
      <w:r w:rsidR="00127A76">
        <w:t xml:space="preserve"> 3 </w:t>
      </w:r>
      <w:proofErr w:type="spellStart"/>
      <w:r w:rsidR="00127A76">
        <w:t>deprecated</w:t>
      </w:r>
      <w:proofErr w:type="spellEnd"/>
      <w:r w:rsidR="00127A76">
        <w:t xml:space="preserve"> </w:t>
      </w:r>
      <w:proofErr w:type="spellStart"/>
      <w:r w:rsidR="00127A76">
        <w:t>elements</w:t>
      </w:r>
      <w:proofErr w:type="spellEnd"/>
      <w:r w:rsidR="00127A76">
        <w:t xml:space="preserve"> (</w:t>
      </w:r>
      <w:proofErr w:type="spellStart"/>
      <w:r w:rsidR="00127A76">
        <w:t>obsolete</w:t>
      </w:r>
      <w:proofErr w:type="spellEnd"/>
      <w:r w:rsidR="00127A76">
        <w:t>).</w:t>
      </w:r>
      <w:r w:rsidR="003D6D79">
        <w:t xml:space="preserve"> </w:t>
      </w:r>
    </w:p>
    <w:p w14:paraId="48BCA7B7" w14:textId="77777777" w:rsidR="009F2128" w:rsidRDefault="003D6D79" w:rsidP="00334A70">
      <w:pPr>
        <w:tabs>
          <w:tab w:val="clear" w:pos="1304"/>
          <w:tab w:val="left" w:pos="709"/>
        </w:tabs>
        <w:spacing w:line="360" w:lineRule="auto"/>
        <w:ind w:left="720"/>
        <w:jc w:val="both"/>
      </w:pPr>
      <w:r>
        <w:t xml:space="preserve">V: </w:t>
      </w:r>
      <w:r>
        <w:rPr>
          <w:rFonts w:ascii="Helvetica" w:hAnsi="Helvetica" w:cs="Helvetica"/>
          <w:color w:val="000000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applet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&gt;, &lt;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font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&gt;, &lt;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isindex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&gt;</w:t>
      </w:r>
      <w:r>
        <w:t xml:space="preserve"> </w:t>
      </w:r>
    </w:p>
    <w:p w14:paraId="087AF24C" w14:textId="77777777" w:rsidR="00334A70" w:rsidRDefault="009F2128" w:rsidP="009F2128">
      <w:pPr>
        <w:numPr>
          <w:ilvl w:val="0"/>
          <w:numId w:val="22"/>
        </w:numPr>
        <w:tabs>
          <w:tab w:val="clear" w:pos="1304"/>
          <w:tab w:val="left" w:pos="709"/>
        </w:tabs>
        <w:spacing w:line="360" w:lineRule="auto"/>
        <w:ind w:hanging="720"/>
        <w:jc w:val="both"/>
        <w:rPr>
          <w:lang w:val="en-US"/>
        </w:rPr>
      </w:pPr>
      <w:proofErr w:type="spellStart"/>
      <w:r w:rsidRPr="00334A70">
        <w:rPr>
          <w:lang w:val="en-US"/>
        </w:rPr>
        <w:t>Luettele</w:t>
      </w:r>
      <w:proofErr w:type="spellEnd"/>
      <w:r w:rsidRPr="00334A70">
        <w:rPr>
          <w:lang w:val="en-US"/>
        </w:rPr>
        <w:t xml:space="preserve"> 3 htm</w:t>
      </w:r>
      <w:r w:rsidR="00127A76" w:rsidRPr="00334A70">
        <w:rPr>
          <w:lang w:val="en-US"/>
        </w:rPr>
        <w:t xml:space="preserve">l5 </w:t>
      </w:r>
      <w:proofErr w:type="spellStart"/>
      <w:r w:rsidR="00127A76" w:rsidRPr="00334A70">
        <w:rPr>
          <w:lang w:val="en-US"/>
        </w:rPr>
        <w:t>elementtiä</w:t>
      </w:r>
      <w:proofErr w:type="spellEnd"/>
      <w:r w:rsidR="00127A76" w:rsidRPr="00334A70">
        <w:rPr>
          <w:lang w:val="en-US"/>
        </w:rPr>
        <w:t>. / List 3 html5 elements.</w:t>
      </w:r>
      <w:r w:rsidR="00896FD4" w:rsidRPr="00334A70">
        <w:rPr>
          <w:lang w:val="en-US"/>
        </w:rPr>
        <w:t xml:space="preserve"> </w:t>
      </w:r>
    </w:p>
    <w:p w14:paraId="6FAE06C7" w14:textId="77777777" w:rsidR="009F2128" w:rsidRPr="00334A70" w:rsidRDefault="00896FD4" w:rsidP="00334A70">
      <w:pPr>
        <w:tabs>
          <w:tab w:val="clear" w:pos="1304"/>
          <w:tab w:val="left" w:pos="709"/>
        </w:tabs>
        <w:spacing w:line="360" w:lineRule="auto"/>
        <w:ind w:left="720"/>
        <w:jc w:val="both"/>
        <w:rPr>
          <w:lang w:val="en-US"/>
        </w:rPr>
      </w:pPr>
      <w:r w:rsidRPr="00334A70">
        <w:rPr>
          <w:lang w:val="en-US"/>
        </w:rPr>
        <w:t>V: &lt;article&gt;, &lt;header&gt;, &lt;time&gt;</w:t>
      </w:r>
    </w:p>
    <w:p w14:paraId="0246F0D7" w14:textId="77777777" w:rsidR="00334A70" w:rsidRDefault="009F2128" w:rsidP="009F2128">
      <w:pPr>
        <w:numPr>
          <w:ilvl w:val="0"/>
          <w:numId w:val="22"/>
        </w:numPr>
        <w:tabs>
          <w:tab w:val="clear" w:pos="1304"/>
          <w:tab w:val="left" w:pos="709"/>
        </w:tabs>
        <w:spacing w:line="360" w:lineRule="auto"/>
        <w:ind w:hanging="720"/>
        <w:jc w:val="both"/>
      </w:pPr>
      <w:r>
        <w:t>Luettele 3 elementtiä,</w:t>
      </w:r>
      <w:r w:rsidR="00127A76">
        <w:t xml:space="preserve"> jotka eivät ole standardoituja. / </w:t>
      </w:r>
      <w:proofErr w:type="spellStart"/>
      <w:r w:rsidR="00127A76">
        <w:t>List</w:t>
      </w:r>
      <w:proofErr w:type="spellEnd"/>
      <w:r w:rsidR="00127A76">
        <w:t xml:space="preserve"> 3 non-</w:t>
      </w:r>
      <w:proofErr w:type="spellStart"/>
      <w:r w:rsidR="00127A76">
        <w:t>standard</w:t>
      </w:r>
      <w:proofErr w:type="spellEnd"/>
      <w:r w:rsidR="00127A76">
        <w:t xml:space="preserve"> </w:t>
      </w:r>
      <w:proofErr w:type="spellStart"/>
      <w:r w:rsidR="00127A76">
        <w:t>elements</w:t>
      </w:r>
      <w:proofErr w:type="spellEnd"/>
      <w:r w:rsidR="00127A76">
        <w:t>.</w:t>
      </w:r>
      <w:r w:rsidR="00896FD4">
        <w:t xml:space="preserve"> </w:t>
      </w:r>
    </w:p>
    <w:p w14:paraId="769214FC" w14:textId="77777777" w:rsidR="009F2128" w:rsidRDefault="00896FD4" w:rsidP="00334A70">
      <w:pPr>
        <w:tabs>
          <w:tab w:val="clear" w:pos="1304"/>
          <w:tab w:val="left" w:pos="709"/>
        </w:tabs>
        <w:spacing w:line="360" w:lineRule="auto"/>
        <w:ind w:left="720"/>
        <w:jc w:val="both"/>
      </w:pPr>
      <w:r>
        <w:t xml:space="preserve">V: </w:t>
      </w:r>
      <w:r w:rsidR="00CE067A">
        <w:t>&lt;</w:t>
      </w:r>
      <w:proofErr w:type="spellStart"/>
      <w:r w:rsidR="00CE067A">
        <w:t>noembed</w:t>
      </w:r>
      <w:proofErr w:type="spellEnd"/>
      <w:r w:rsidR="00CE067A">
        <w:t>&gt;, &lt;</w:t>
      </w:r>
      <w:proofErr w:type="spellStart"/>
      <w:r w:rsidR="00CE067A">
        <w:t>blink</w:t>
      </w:r>
      <w:proofErr w:type="spellEnd"/>
      <w:r w:rsidR="00CE067A">
        <w:t>&gt;, &lt;</w:t>
      </w:r>
      <w:proofErr w:type="spellStart"/>
      <w:r w:rsidR="00CE067A">
        <w:t>nobr</w:t>
      </w:r>
      <w:proofErr w:type="spellEnd"/>
      <w:r w:rsidR="00CE067A">
        <w:t>&gt;</w:t>
      </w:r>
    </w:p>
    <w:p w14:paraId="5D3C002F" w14:textId="77777777" w:rsidR="00334A70" w:rsidRPr="00334A70" w:rsidRDefault="009F2128" w:rsidP="009F2128">
      <w:pPr>
        <w:numPr>
          <w:ilvl w:val="0"/>
          <w:numId w:val="22"/>
        </w:numPr>
        <w:tabs>
          <w:tab w:val="clear" w:pos="1304"/>
          <w:tab w:val="left" w:pos="709"/>
        </w:tabs>
        <w:spacing w:line="360" w:lineRule="auto"/>
        <w:ind w:hanging="720"/>
        <w:jc w:val="both"/>
        <w:rPr>
          <w:lang w:val="en-US"/>
        </w:rPr>
      </w:pPr>
      <w:r w:rsidRPr="00CE067A">
        <w:t>Luettele 3 att</w:t>
      </w:r>
      <w:r w:rsidR="00127A76" w:rsidRPr="00CE067A">
        <w:t xml:space="preserve">ribuuttia, jotka ovat väistyviä. / </w:t>
      </w:r>
      <w:proofErr w:type="spellStart"/>
      <w:r w:rsidR="00127A76" w:rsidRPr="00CE067A">
        <w:t>List</w:t>
      </w:r>
      <w:proofErr w:type="spellEnd"/>
      <w:r w:rsidR="00127A76" w:rsidRPr="00CE067A">
        <w:t xml:space="preserve"> 3 </w:t>
      </w:r>
      <w:proofErr w:type="spellStart"/>
      <w:r w:rsidR="00127A76" w:rsidRPr="00CE067A">
        <w:t>deprecated</w:t>
      </w:r>
      <w:proofErr w:type="spellEnd"/>
      <w:r w:rsidR="00127A76" w:rsidRPr="00CE067A">
        <w:t xml:space="preserve"> </w:t>
      </w:r>
      <w:proofErr w:type="spellStart"/>
      <w:r w:rsidR="00127A76" w:rsidRPr="00CE067A">
        <w:t>attributes</w:t>
      </w:r>
      <w:proofErr w:type="spellEnd"/>
      <w:r w:rsidR="00127A76" w:rsidRPr="00CE067A">
        <w:t>.</w:t>
      </w:r>
      <w:r w:rsidR="004145EF" w:rsidRPr="00CE067A">
        <w:t xml:space="preserve"> </w:t>
      </w:r>
    </w:p>
    <w:p w14:paraId="61DFE68F" w14:textId="77777777" w:rsidR="009F2128" w:rsidRPr="00CE067A" w:rsidRDefault="004145EF" w:rsidP="00334A70">
      <w:pPr>
        <w:tabs>
          <w:tab w:val="clear" w:pos="1304"/>
          <w:tab w:val="left" w:pos="709"/>
        </w:tabs>
        <w:spacing w:line="360" w:lineRule="auto"/>
        <w:ind w:left="720"/>
        <w:jc w:val="both"/>
        <w:rPr>
          <w:lang w:val="en-US"/>
        </w:rPr>
      </w:pPr>
      <w:r w:rsidRPr="00CE067A">
        <w:rPr>
          <w:lang w:val="en-US"/>
        </w:rPr>
        <w:t>V:</w:t>
      </w:r>
      <w:r w:rsidR="006D6DE2" w:rsidRPr="00CE067A">
        <w:rPr>
          <w:lang w:val="en-US"/>
        </w:rPr>
        <w:t xml:space="preserve"> </w:t>
      </w:r>
      <w:proofErr w:type="gramStart"/>
      <w:r w:rsidR="006D6DE2" w:rsidRPr="00CE067A">
        <w:rPr>
          <w:lang w:val="en-US"/>
        </w:rPr>
        <w:t>align:,</w:t>
      </w:r>
      <w:proofErr w:type="gramEnd"/>
      <w:r w:rsidR="006D6DE2" w:rsidRPr="00CE067A">
        <w:rPr>
          <w:lang w:val="en-US"/>
        </w:rPr>
        <w:t xml:space="preserve"> border:, height / </w:t>
      </w:r>
      <w:proofErr w:type="spellStart"/>
      <w:r w:rsidR="006D6DE2" w:rsidRPr="00CE067A">
        <w:rPr>
          <w:lang w:val="en-US"/>
        </w:rPr>
        <w:t>widght</w:t>
      </w:r>
      <w:proofErr w:type="spellEnd"/>
      <w:r w:rsidR="006D6DE2" w:rsidRPr="00CE067A">
        <w:rPr>
          <w:lang w:val="en-US"/>
        </w:rPr>
        <w:t>:</w:t>
      </w:r>
    </w:p>
    <w:p w14:paraId="659CF3D5" w14:textId="77777777" w:rsidR="00334A70" w:rsidRDefault="009F2128" w:rsidP="009F2128">
      <w:pPr>
        <w:numPr>
          <w:ilvl w:val="0"/>
          <w:numId w:val="22"/>
        </w:numPr>
        <w:tabs>
          <w:tab w:val="clear" w:pos="1304"/>
          <w:tab w:val="left" w:pos="709"/>
        </w:tabs>
        <w:spacing w:line="360" w:lineRule="auto"/>
        <w:ind w:hanging="720"/>
        <w:jc w:val="both"/>
      </w:pPr>
      <w:r>
        <w:t>Luettele 3 attribuuttia,</w:t>
      </w:r>
      <w:r w:rsidR="00127A76">
        <w:t xml:space="preserve"> jotka eivät ole standardoituja. / </w:t>
      </w:r>
      <w:proofErr w:type="spellStart"/>
      <w:r w:rsidR="00127A76">
        <w:t>List</w:t>
      </w:r>
      <w:proofErr w:type="spellEnd"/>
      <w:r w:rsidR="00127A76">
        <w:t xml:space="preserve"> 3 non-</w:t>
      </w:r>
      <w:proofErr w:type="spellStart"/>
      <w:r w:rsidR="00127A76">
        <w:t>standard</w:t>
      </w:r>
      <w:proofErr w:type="spellEnd"/>
      <w:r w:rsidR="00127A76">
        <w:t xml:space="preserve"> </w:t>
      </w:r>
      <w:proofErr w:type="spellStart"/>
      <w:r w:rsidR="00127A76">
        <w:t>attributes</w:t>
      </w:r>
      <w:proofErr w:type="spellEnd"/>
      <w:r w:rsidR="00127A76">
        <w:t>.</w:t>
      </w:r>
    </w:p>
    <w:p w14:paraId="51432432" w14:textId="77777777" w:rsidR="009F2128" w:rsidRDefault="001F5947" w:rsidP="00334A70">
      <w:pPr>
        <w:tabs>
          <w:tab w:val="clear" w:pos="1304"/>
          <w:tab w:val="left" w:pos="709"/>
        </w:tabs>
        <w:spacing w:line="360" w:lineRule="auto"/>
        <w:ind w:left="720"/>
        <w:jc w:val="both"/>
      </w:pPr>
      <w:r>
        <w:t>V:</w:t>
      </w:r>
      <w:r w:rsidR="00032BD2">
        <w:t xml:space="preserve"> &lt;</w:t>
      </w:r>
      <w:proofErr w:type="spellStart"/>
      <w:r w:rsidR="00032BD2">
        <w:t>class</w:t>
      </w:r>
      <w:proofErr w:type="spellEnd"/>
      <w:r w:rsidR="00032BD2">
        <w:t>&gt;, &lt;</w:t>
      </w:r>
      <w:proofErr w:type="spellStart"/>
      <w:r w:rsidR="00032BD2">
        <w:t>lang</w:t>
      </w:r>
      <w:proofErr w:type="spellEnd"/>
      <w:r w:rsidR="00032BD2">
        <w:t>&gt;, &lt;</w:t>
      </w:r>
      <w:proofErr w:type="spellStart"/>
      <w:r w:rsidR="00032BD2">
        <w:t>dir</w:t>
      </w:r>
      <w:proofErr w:type="spellEnd"/>
      <w:r w:rsidR="00032BD2">
        <w:t>&gt;</w:t>
      </w:r>
    </w:p>
    <w:p w14:paraId="17D068A2" w14:textId="77777777" w:rsidR="009F2128" w:rsidRDefault="009F2128" w:rsidP="004D2F52">
      <w:pPr>
        <w:spacing w:line="360" w:lineRule="auto"/>
        <w:jc w:val="both"/>
      </w:pPr>
    </w:p>
    <w:p w14:paraId="314AD9DB" w14:textId="77777777" w:rsidR="00B57B6A" w:rsidRDefault="009F2128" w:rsidP="004D2F52">
      <w:pPr>
        <w:spacing w:line="360" w:lineRule="auto"/>
        <w:jc w:val="both"/>
        <w:rPr>
          <w:lang w:val="en-US"/>
        </w:rPr>
      </w:pPr>
      <w:r>
        <w:t>9</w:t>
      </w:r>
      <w:r w:rsidR="0081670B">
        <w:t xml:space="preserve">. </w:t>
      </w:r>
      <w:r w:rsidR="00B57B6A" w:rsidRPr="0081670B">
        <w:t xml:space="preserve">Kirjoita tähän alle sellainen html5-dokumentin lähdekoodi, joka sisältää vain elementit ja attribuutit, jotka mielestäsi kannattaisi kirjoittaa jokaiseen </w:t>
      </w:r>
      <w:r w:rsidR="00ED5380" w:rsidRPr="0081670B">
        <w:t>html5-lähdekoodiin. Luo siis lähdekoodi, jota voi käyttää melkein kaikkien tulevien lähdekoodien runkona.</w:t>
      </w:r>
      <w:r w:rsidR="005226E7" w:rsidRPr="0081670B">
        <w:t xml:space="preserve"> </w:t>
      </w:r>
      <w:proofErr w:type="spellStart"/>
      <w:r w:rsidR="005226E7" w:rsidRPr="00127A76">
        <w:rPr>
          <w:lang w:val="en-US"/>
        </w:rPr>
        <w:t>Perustele</w:t>
      </w:r>
      <w:proofErr w:type="spellEnd"/>
      <w:r w:rsidR="005226E7" w:rsidRPr="00127A76">
        <w:rPr>
          <w:lang w:val="en-US"/>
        </w:rPr>
        <w:t xml:space="preserve"> </w:t>
      </w:r>
      <w:proofErr w:type="spellStart"/>
      <w:r w:rsidR="005226E7" w:rsidRPr="00127A76">
        <w:rPr>
          <w:lang w:val="en-US"/>
        </w:rPr>
        <w:t>myös</w:t>
      </w:r>
      <w:proofErr w:type="spellEnd"/>
      <w:r w:rsidR="005226E7" w:rsidRPr="00127A76">
        <w:rPr>
          <w:lang w:val="en-US"/>
        </w:rPr>
        <w:t xml:space="preserve"> </w:t>
      </w:r>
      <w:proofErr w:type="spellStart"/>
      <w:r w:rsidR="005226E7" w:rsidRPr="00127A76">
        <w:rPr>
          <w:lang w:val="en-US"/>
        </w:rPr>
        <w:t>lyhyesti</w:t>
      </w:r>
      <w:proofErr w:type="spellEnd"/>
      <w:r w:rsidR="005226E7" w:rsidRPr="00127A76">
        <w:rPr>
          <w:lang w:val="en-US"/>
        </w:rPr>
        <w:t xml:space="preserve">, </w:t>
      </w:r>
      <w:proofErr w:type="spellStart"/>
      <w:r w:rsidR="005226E7" w:rsidRPr="00127A76">
        <w:rPr>
          <w:lang w:val="en-US"/>
        </w:rPr>
        <w:t>miksi</w:t>
      </w:r>
      <w:proofErr w:type="spellEnd"/>
      <w:r w:rsidR="005226E7" w:rsidRPr="00127A76">
        <w:rPr>
          <w:lang w:val="en-US"/>
        </w:rPr>
        <w:t xml:space="preserve"> </w:t>
      </w:r>
      <w:proofErr w:type="spellStart"/>
      <w:r w:rsidR="005226E7" w:rsidRPr="00127A76">
        <w:rPr>
          <w:lang w:val="en-US"/>
        </w:rPr>
        <w:t>kukin</w:t>
      </w:r>
      <w:proofErr w:type="spellEnd"/>
      <w:r w:rsidR="005226E7" w:rsidRPr="00127A76">
        <w:rPr>
          <w:lang w:val="en-US"/>
        </w:rPr>
        <w:t xml:space="preserve"> </w:t>
      </w:r>
      <w:proofErr w:type="spellStart"/>
      <w:r w:rsidR="005226E7" w:rsidRPr="00127A76">
        <w:rPr>
          <w:lang w:val="en-US"/>
        </w:rPr>
        <w:t>elementti</w:t>
      </w:r>
      <w:proofErr w:type="spellEnd"/>
      <w:r w:rsidR="005226E7" w:rsidRPr="00127A76">
        <w:rPr>
          <w:lang w:val="en-US"/>
        </w:rPr>
        <w:t xml:space="preserve"> </w:t>
      </w:r>
      <w:proofErr w:type="spellStart"/>
      <w:r w:rsidR="0081670B" w:rsidRPr="00127A76">
        <w:rPr>
          <w:lang w:val="en-US"/>
        </w:rPr>
        <w:t>tulee</w:t>
      </w:r>
      <w:proofErr w:type="spellEnd"/>
      <w:r w:rsidR="0081670B" w:rsidRPr="00127A76">
        <w:rPr>
          <w:lang w:val="en-US"/>
        </w:rPr>
        <w:t xml:space="preserve"> tai </w:t>
      </w:r>
      <w:proofErr w:type="spellStart"/>
      <w:r w:rsidR="005226E7" w:rsidRPr="00127A76">
        <w:rPr>
          <w:lang w:val="en-US"/>
        </w:rPr>
        <w:t>kannattaa</w:t>
      </w:r>
      <w:proofErr w:type="spellEnd"/>
      <w:r w:rsidR="005226E7" w:rsidRPr="00127A76">
        <w:rPr>
          <w:lang w:val="en-US"/>
        </w:rPr>
        <w:t xml:space="preserve"> </w:t>
      </w:r>
      <w:proofErr w:type="spellStart"/>
      <w:r w:rsidR="005226E7" w:rsidRPr="00127A76">
        <w:rPr>
          <w:lang w:val="en-US"/>
        </w:rPr>
        <w:t>ottaa</w:t>
      </w:r>
      <w:proofErr w:type="spellEnd"/>
      <w:r w:rsidR="005226E7" w:rsidRPr="00127A76">
        <w:rPr>
          <w:lang w:val="en-US"/>
        </w:rPr>
        <w:t xml:space="preserve"> </w:t>
      </w:r>
      <w:proofErr w:type="spellStart"/>
      <w:r w:rsidR="005226E7" w:rsidRPr="00127A76">
        <w:rPr>
          <w:lang w:val="en-US"/>
        </w:rPr>
        <w:t>mukaan</w:t>
      </w:r>
      <w:proofErr w:type="spellEnd"/>
      <w:r w:rsidR="005226E7" w:rsidRPr="00127A76">
        <w:rPr>
          <w:lang w:val="en-US"/>
        </w:rPr>
        <w:t>.</w:t>
      </w:r>
      <w:r w:rsidR="00127A76" w:rsidRPr="00127A76">
        <w:rPr>
          <w:lang w:val="en-US"/>
        </w:rPr>
        <w:t xml:space="preserve"> / Type below an html5 source code that contains only the elements and the attributes that you think would be worth </w:t>
      </w:r>
      <w:r w:rsidR="00127A76">
        <w:rPr>
          <w:lang w:val="en-US"/>
        </w:rPr>
        <w:t>writing to each html5 document</w:t>
      </w:r>
      <w:r w:rsidR="00127A76" w:rsidRPr="00127A76">
        <w:rPr>
          <w:lang w:val="en-US"/>
        </w:rPr>
        <w:t xml:space="preserve">. </w:t>
      </w:r>
      <w:proofErr w:type="gramStart"/>
      <w:r w:rsidR="00127A76" w:rsidRPr="00127A76">
        <w:rPr>
          <w:lang w:val="en-US"/>
        </w:rPr>
        <w:t>So</w:t>
      </w:r>
      <w:proofErr w:type="gramEnd"/>
      <w:r w:rsidR="00127A76" w:rsidRPr="00127A76">
        <w:rPr>
          <w:lang w:val="en-US"/>
        </w:rPr>
        <w:t xml:space="preserve"> create a source code that can be used as the </w:t>
      </w:r>
      <w:r w:rsidR="00127A76">
        <w:rPr>
          <w:lang w:val="en-US"/>
        </w:rPr>
        <w:t>template</w:t>
      </w:r>
      <w:r w:rsidR="00127A76" w:rsidRPr="00127A76">
        <w:rPr>
          <w:lang w:val="en-US"/>
        </w:rPr>
        <w:t xml:space="preserve"> of </w:t>
      </w:r>
      <w:r w:rsidR="00127A76">
        <w:rPr>
          <w:lang w:val="en-US"/>
        </w:rPr>
        <w:t>virtually all future html5 documents</w:t>
      </w:r>
      <w:r w:rsidR="00127A76" w:rsidRPr="00127A76">
        <w:rPr>
          <w:lang w:val="en-US"/>
        </w:rPr>
        <w:t xml:space="preserve">. </w:t>
      </w:r>
      <w:proofErr w:type="gramStart"/>
      <w:r w:rsidR="00127A76" w:rsidRPr="00517C0C">
        <w:rPr>
          <w:lang w:val="en-US"/>
        </w:rPr>
        <w:t>Also</w:t>
      </w:r>
      <w:proofErr w:type="gramEnd"/>
      <w:r w:rsidR="00127A76" w:rsidRPr="00517C0C">
        <w:rPr>
          <w:lang w:val="en-US"/>
        </w:rPr>
        <w:t xml:space="preserve"> briefly explain why each element should be included.</w:t>
      </w:r>
    </w:p>
    <w:p w14:paraId="1F947995" w14:textId="77777777" w:rsidR="00334A70" w:rsidRDefault="00334A70" w:rsidP="004D2F52">
      <w:pPr>
        <w:spacing w:line="360" w:lineRule="auto"/>
        <w:jc w:val="both"/>
        <w:rPr>
          <w:lang w:val="en-US"/>
        </w:rPr>
      </w:pPr>
    </w:p>
    <w:p w14:paraId="1E09067F" w14:textId="77777777" w:rsidR="001F5947" w:rsidRPr="00334A70" w:rsidRDefault="00FE7483" w:rsidP="004D2F52">
      <w:pPr>
        <w:spacing w:line="360" w:lineRule="auto"/>
        <w:jc w:val="both"/>
      </w:pPr>
      <w:r w:rsidRPr="00334A70">
        <w:t>&lt;!DOCTYPE html&gt;</w:t>
      </w:r>
      <w:r w:rsidR="005413A5" w:rsidRPr="00334A70">
        <w:t xml:space="preserve"> </w:t>
      </w:r>
      <w:r w:rsidR="00736818" w:rsidRPr="00334A70">
        <w:t>// määrittelee millä html versiolla sivu on kirjoitettu</w:t>
      </w:r>
    </w:p>
    <w:p w14:paraId="5B4B06E8" w14:textId="77777777" w:rsidR="00FE7483" w:rsidRPr="00736818" w:rsidRDefault="00FE7483" w:rsidP="004D2F52">
      <w:pPr>
        <w:spacing w:line="360" w:lineRule="auto"/>
        <w:jc w:val="both"/>
        <w:rPr>
          <w:lang w:val="en-US"/>
        </w:rPr>
      </w:pPr>
      <w:r w:rsidRPr="00736818">
        <w:rPr>
          <w:lang w:val="en-US"/>
        </w:rPr>
        <w:t xml:space="preserve">&lt;html </w:t>
      </w:r>
      <w:proofErr w:type="spellStart"/>
      <w:r w:rsidRPr="00736818">
        <w:rPr>
          <w:lang w:val="en-US"/>
        </w:rPr>
        <w:t>lang</w:t>
      </w:r>
      <w:proofErr w:type="spellEnd"/>
      <w:r w:rsidRPr="00736818">
        <w:rPr>
          <w:lang w:val="en-US"/>
        </w:rPr>
        <w:t>=”fi”&gt;</w:t>
      </w:r>
      <w:r w:rsidR="00736818" w:rsidRPr="00736818">
        <w:rPr>
          <w:lang w:val="en-US"/>
        </w:rPr>
        <w:t xml:space="preserve"> // html </w:t>
      </w:r>
      <w:proofErr w:type="spellStart"/>
      <w:r w:rsidR="00736818" w:rsidRPr="00736818">
        <w:rPr>
          <w:lang w:val="en-US"/>
        </w:rPr>
        <w:t>t</w:t>
      </w:r>
      <w:r w:rsidR="00736818">
        <w:rPr>
          <w:lang w:val="en-US"/>
        </w:rPr>
        <w:t>agi</w:t>
      </w:r>
      <w:proofErr w:type="spellEnd"/>
    </w:p>
    <w:p w14:paraId="6854EB23" w14:textId="77777777" w:rsidR="00FE7483" w:rsidRPr="00736818" w:rsidRDefault="00FE7483" w:rsidP="004D2F52">
      <w:pPr>
        <w:spacing w:line="360" w:lineRule="auto"/>
        <w:jc w:val="both"/>
        <w:rPr>
          <w:lang w:val="en-US"/>
        </w:rPr>
      </w:pPr>
    </w:p>
    <w:p w14:paraId="1CCD9D65" w14:textId="77777777" w:rsidR="00FE7483" w:rsidRPr="00F51B80" w:rsidRDefault="00FE7483" w:rsidP="004D2F52">
      <w:pPr>
        <w:spacing w:line="360" w:lineRule="auto"/>
        <w:jc w:val="both"/>
        <w:rPr>
          <w:lang w:val="en-US"/>
        </w:rPr>
      </w:pPr>
      <w:r w:rsidRPr="00F51B80">
        <w:rPr>
          <w:lang w:val="en-US"/>
        </w:rPr>
        <w:t>&lt;head&gt;</w:t>
      </w:r>
      <w:r w:rsidR="00736818" w:rsidRPr="00F51B80">
        <w:rPr>
          <w:lang w:val="en-US"/>
        </w:rPr>
        <w:t xml:space="preserve"> // </w:t>
      </w:r>
      <w:proofErr w:type="spellStart"/>
      <w:r w:rsidR="00736818" w:rsidRPr="00F51B80">
        <w:rPr>
          <w:lang w:val="en-US"/>
        </w:rPr>
        <w:t>headeri</w:t>
      </w:r>
      <w:proofErr w:type="spellEnd"/>
    </w:p>
    <w:p w14:paraId="171BF2F3" w14:textId="77777777" w:rsidR="00FE7483" w:rsidRDefault="00FE7483" w:rsidP="004D2F52">
      <w:pPr>
        <w:spacing w:line="360" w:lineRule="auto"/>
        <w:jc w:val="both"/>
      </w:pPr>
      <w:r w:rsidRPr="00FE7483">
        <w:t>&lt;</w:t>
      </w:r>
      <w:proofErr w:type="spellStart"/>
      <w:r w:rsidRPr="00FE7483">
        <w:t>title</w:t>
      </w:r>
      <w:proofErr w:type="spellEnd"/>
      <w:r w:rsidRPr="00FE7483">
        <w:t xml:space="preserve">&gt;Kuvaava teksti selaimen </w:t>
      </w:r>
      <w:proofErr w:type="spellStart"/>
      <w:r w:rsidRPr="00FE7483">
        <w:t>t</w:t>
      </w:r>
      <w:r>
        <w:t>abiin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  <w:r w:rsidR="00736818">
        <w:t xml:space="preserve"> // selaimen </w:t>
      </w:r>
      <w:proofErr w:type="spellStart"/>
      <w:r w:rsidR="00736818">
        <w:t>tabissa</w:t>
      </w:r>
      <w:proofErr w:type="spellEnd"/>
      <w:r w:rsidR="00736818">
        <w:t xml:space="preserve"> näkyvä teksti</w:t>
      </w:r>
    </w:p>
    <w:p w14:paraId="26442427" w14:textId="77777777" w:rsidR="00FE7483" w:rsidRPr="002E0EBA" w:rsidRDefault="00FE7483" w:rsidP="004D2F52">
      <w:pPr>
        <w:spacing w:line="360" w:lineRule="auto"/>
        <w:jc w:val="both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=”utf-8”&gt;</w:t>
      </w:r>
    </w:p>
    <w:p w14:paraId="1F2BB7C6" w14:textId="77777777" w:rsidR="00FE7483" w:rsidRPr="00F51B80" w:rsidRDefault="00FE7483" w:rsidP="004D2F52">
      <w:pPr>
        <w:spacing w:line="360" w:lineRule="auto"/>
        <w:jc w:val="both"/>
      </w:pPr>
      <w:r w:rsidRPr="00F51B80">
        <w:lastRenderedPageBreak/>
        <w:t>&lt;/</w:t>
      </w:r>
      <w:proofErr w:type="spellStart"/>
      <w:r w:rsidRPr="00F51B80">
        <w:t>head</w:t>
      </w:r>
      <w:proofErr w:type="spellEnd"/>
      <w:r w:rsidRPr="00F51B80">
        <w:t>&gt;</w:t>
      </w:r>
    </w:p>
    <w:p w14:paraId="6B35E4F8" w14:textId="77777777" w:rsidR="00FE7483" w:rsidRPr="00F51B80" w:rsidRDefault="00FE7483" w:rsidP="004D2F52">
      <w:pPr>
        <w:spacing w:line="360" w:lineRule="auto"/>
        <w:jc w:val="both"/>
      </w:pPr>
    </w:p>
    <w:p w14:paraId="0D9DE739" w14:textId="77777777" w:rsidR="00FE7483" w:rsidRPr="00F51B80" w:rsidRDefault="00FE7483" w:rsidP="004D2F52">
      <w:pPr>
        <w:spacing w:line="360" w:lineRule="auto"/>
        <w:jc w:val="both"/>
      </w:pPr>
      <w:r w:rsidRPr="00F51B80">
        <w:t>&lt;</w:t>
      </w:r>
      <w:proofErr w:type="spellStart"/>
      <w:r w:rsidRPr="00F51B80">
        <w:t>body</w:t>
      </w:r>
      <w:proofErr w:type="spellEnd"/>
      <w:r w:rsidRPr="00F51B80">
        <w:t>&gt;</w:t>
      </w:r>
      <w:r w:rsidR="00736818" w:rsidRPr="00F51B80">
        <w:t xml:space="preserve"> // näkyy selaimessa käyttäjälle</w:t>
      </w:r>
    </w:p>
    <w:p w14:paraId="7DBC232F" w14:textId="77777777" w:rsidR="0081670B" w:rsidRDefault="00FE7483" w:rsidP="004D2F52">
      <w:pPr>
        <w:spacing w:line="360" w:lineRule="auto"/>
        <w:jc w:val="both"/>
        <w:rPr>
          <w:lang w:val="en-US"/>
        </w:rPr>
      </w:pPr>
      <w:r>
        <w:rPr>
          <w:lang w:val="en-US"/>
        </w:rPr>
        <w:t>&lt;/body&gt;</w:t>
      </w:r>
    </w:p>
    <w:p w14:paraId="359ECC18" w14:textId="77777777" w:rsidR="00FE7483" w:rsidRDefault="00FE7483" w:rsidP="004D2F52">
      <w:pPr>
        <w:spacing w:line="360" w:lineRule="auto"/>
        <w:jc w:val="both"/>
        <w:rPr>
          <w:lang w:val="en-US"/>
        </w:rPr>
      </w:pPr>
      <w:r>
        <w:rPr>
          <w:lang w:val="en-US"/>
        </w:rPr>
        <w:t>&lt;/html&gt;</w:t>
      </w:r>
    </w:p>
    <w:p w14:paraId="28087EAD" w14:textId="77777777" w:rsidR="00334A70" w:rsidRPr="00FE7483" w:rsidRDefault="00334A70" w:rsidP="004D2F52">
      <w:pPr>
        <w:spacing w:line="360" w:lineRule="auto"/>
        <w:jc w:val="both"/>
        <w:rPr>
          <w:lang w:val="en-US"/>
        </w:rPr>
      </w:pPr>
    </w:p>
    <w:p w14:paraId="68F07109" w14:textId="77777777" w:rsidR="0081670B" w:rsidRDefault="009F2128" w:rsidP="00EB62CD">
      <w:pPr>
        <w:spacing w:line="360" w:lineRule="auto"/>
        <w:jc w:val="both"/>
        <w:rPr>
          <w:lang w:val="en-US"/>
        </w:rPr>
      </w:pPr>
      <w:r w:rsidRPr="00517C0C">
        <w:rPr>
          <w:lang w:val="en-US"/>
        </w:rPr>
        <w:t>10</w:t>
      </w:r>
      <w:r w:rsidR="0081670B" w:rsidRPr="00517C0C">
        <w:rPr>
          <w:lang w:val="en-US"/>
        </w:rPr>
        <w:t xml:space="preserve">. Jos html5-dokumentista on </w:t>
      </w:r>
      <w:proofErr w:type="spellStart"/>
      <w:r w:rsidR="0081670B" w:rsidRPr="00517C0C">
        <w:rPr>
          <w:lang w:val="en-US"/>
        </w:rPr>
        <w:t>tarkoitus</w:t>
      </w:r>
      <w:proofErr w:type="spellEnd"/>
      <w:r w:rsidR="0081670B" w:rsidRPr="00517C0C">
        <w:rPr>
          <w:lang w:val="en-US"/>
        </w:rPr>
        <w:t xml:space="preserve"> </w:t>
      </w:r>
      <w:proofErr w:type="spellStart"/>
      <w:r w:rsidR="0081670B" w:rsidRPr="00517C0C">
        <w:rPr>
          <w:lang w:val="en-US"/>
        </w:rPr>
        <w:t>tulla</w:t>
      </w:r>
      <w:proofErr w:type="spellEnd"/>
      <w:r w:rsidR="0081670B" w:rsidRPr="00517C0C">
        <w:rPr>
          <w:lang w:val="en-US"/>
        </w:rPr>
        <w:t xml:space="preserve"> </w:t>
      </w:r>
      <w:proofErr w:type="spellStart"/>
      <w:r w:rsidR="0081670B" w:rsidRPr="00517C0C">
        <w:rPr>
          <w:lang w:val="en-US"/>
        </w:rPr>
        <w:t>responsiivinen</w:t>
      </w:r>
      <w:proofErr w:type="spellEnd"/>
      <w:r w:rsidR="0081670B" w:rsidRPr="00517C0C">
        <w:rPr>
          <w:lang w:val="en-US"/>
        </w:rPr>
        <w:t xml:space="preserve"> www-</w:t>
      </w:r>
      <w:proofErr w:type="spellStart"/>
      <w:r w:rsidR="0081670B" w:rsidRPr="00517C0C">
        <w:rPr>
          <w:lang w:val="en-US"/>
        </w:rPr>
        <w:t>sivu</w:t>
      </w:r>
      <w:proofErr w:type="spellEnd"/>
      <w:r w:rsidR="0081670B" w:rsidRPr="00517C0C">
        <w:rPr>
          <w:lang w:val="en-US"/>
        </w:rPr>
        <w:t xml:space="preserve">, </w:t>
      </w:r>
      <w:proofErr w:type="spellStart"/>
      <w:r w:rsidR="0081670B" w:rsidRPr="00517C0C">
        <w:rPr>
          <w:lang w:val="en-US"/>
        </w:rPr>
        <w:t>niin</w:t>
      </w:r>
      <w:proofErr w:type="spellEnd"/>
      <w:r w:rsidR="0081670B" w:rsidRPr="00517C0C">
        <w:rPr>
          <w:lang w:val="en-US"/>
        </w:rPr>
        <w:t xml:space="preserve"> </w:t>
      </w:r>
      <w:proofErr w:type="spellStart"/>
      <w:r w:rsidR="0081670B" w:rsidRPr="00517C0C">
        <w:rPr>
          <w:lang w:val="en-US"/>
        </w:rPr>
        <w:t>mitä</w:t>
      </w:r>
      <w:proofErr w:type="spellEnd"/>
      <w:r w:rsidR="0081670B" w:rsidRPr="00517C0C">
        <w:rPr>
          <w:lang w:val="en-US"/>
        </w:rPr>
        <w:t xml:space="preserve"> </w:t>
      </w:r>
      <w:proofErr w:type="spellStart"/>
      <w:r w:rsidR="0081670B" w:rsidRPr="00517C0C">
        <w:rPr>
          <w:lang w:val="en-US"/>
        </w:rPr>
        <w:t>lisäisit</w:t>
      </w:r>
      <w:proofErr w:type="spellEnd"/>
      <w:r w:rsidR="0081670B" w:rsidRPr="00517C0C">
        <w:rPr>
          <w:lang w:val="en-US"/>
        </w:rPr>
        <w:t xml:space="preserve"> </w:t>
      </w:r>
      <w:proofErr w:type="spellStart"/>
      <w:r w:rsidR="0081670B" w:rsidRPr="00517C0C">
        <w:rPr>
          <w:lang w:val="en-US"/>
        </w:rPr>
        <w:t>edelliseen</w:t>
      </w:r>
      <w:proofErr w:type="spellEnd"/>
      <w:r w:rsidR="0081670B" w:rsidRPr="00517C0C">
        <w:rPr>
          <w:lang w:val="en-US"/>
        </w:rPr>
        <w:t xml:space="preserve"> </w:t>
      </w:r>
      <w:proofErr w:type="spellStart"/>
      <w:r w:rsidR="0081670B" w:rsidRPr="00517C0C">
        <w:rPr>
          <w:lang w:val="en-US"/>
        </w:rPr>
        <w:t>lähdekoodiin</w:t>
      </w:r>
      <w:proofErr w:type="spellEnd"/>
      <w:r w:rsidR="0081670B" w:rsidRPr="00517C0C">
        <w:rPr>
          <w:lang w:val="en-US"/>
        </w:rPr>
        <w:t>?</w:t>
      </w:r>
      <w:r w:rsidR="00EB62CD" w:rsidRPr="00517C0C">
        <w:rPr>
          <w:lang w:val="en-US"/>
        </w:rPr>
        <w:t xml:space="preserve"> / If the html5 document is to become a responsive web page, what would you add to the previous source code?</w:t>
      </w:r>
    </w:p>
    <w:p w14:paraId="6B2D5D54" w14:textId="77777777" w:rsidR="00334A70" w:rsidRDefault="00334A70" w:rsidP="00EB62CD">
      <w:pPr>
        <w:spacing w:line="360" w:lineRule="auto"/>
        <w:jc w:val="both"/>
        <w:rPr>
          <w:lang w:val="en-US"/>
        </w:rPr>
      </w:pPr>
    </w:p>
    <w:p w14:paraId="46625168" w14:textId="77777777" w:rsidR="009D1CE6" w:rsidRPr="00FE7483" w:rsidRDefault="009D1CE6" w:rsidP="009D1CE6">
      <w:pPr>
        <w:spacing w:line="360" w:lineRule="auto"/>
        <w:jc w:val="both"/>
        <w:rPr>
          <w:lang w:val="en-US"/>
        </w:rPr>
      </w:pPr>
      <w:r w:rsidRPr="00FE7483">
        <w:rPr>
          <w:lang w:val="en-US"/>
        </w:rPr>
        <w:t>&lt;!DOCTYPE html&gt;</w:t>
      </w:r>
    </w:p>
    <w:p w14:paraId="44D9E038" w14:textId="77777777" w:rsidR="009D1CE6" w:rsidRPr="00FE7483" w:rsidRDefault="009D1CE6" w:rsidP="009D1CE6">
      <w:pPr>
        <w:spacing w:line="360" w:lineRule="auto"/>
        <w:jc w:val="both"/>
        <w:rPr>
          <w:lang w:val="en-US"/>
        </w:rPr>
      </w:pPr>
      <w:r w:rsidRPr="00FE7483">
        <w:rPr>
          <w:lang w:val="en-US"/>
        </w:rPr>
        <w:t xml:space="preserve">&lt;html </w:t>
      </w:r>
      <w:proofErr w:type="spellStart"/>
      <w:r w:rsidRPr="00FE7483">
        <w:rPr>
          <w:lang w:val="en-US"/>
        </w:rPr>
        <w:t>lang</w:t>
      </w:r>
      <w:proofErr w:type="spellEnd"/>
      <w:r w:rsidRPr="00FE7483">
        <w:rPr>
          <w:lang w:val="en-US"/>
        </w:rPr>
        <w:t>=”fi”&gt;</w:t>
      </w:r>
    </w:p>
    <w:p w14:paraId="757B8B39" w14:textId="77777777" w:rsidR="009D1CE6" w:rsidRDefault="009D1CE6" w:rsidP="009D1CE6">
      <w:pPr>
        <w:spacing w:line="360" w:lineRule="auto"/>
        <w:jc w:val="both"/>
        <w:rPr>
          <w:lang w:val="en-US"/>
        </w:rPr>
      </w:pPr>
    </w:p>
    <w:p w14:paraId="1F990378" w14:textId="77777777" w:rsidR="009D1CE6" w:rsidRPr="009D1CE6" w:rsidRDefault="009D1CE6" w:rsidP="009D1CE6">
      <w:pPr>
        <w:spacing w:line="360" w:lineRule="auto"/>
        <w:jc w:val="both"/>
      </w:pPr>
      <w:r w:rsidRPr="009D1CE6">
        <w:t>&lt;</w:t>
      </w:r>
      <w:proofErr w:type="spellStart"/>
      <w:r w:rsidRPr="009D1CE6">
        <w:t>head</w:t>
      </w:r>
      <w:proofErr w:type="spellEnd"/>
      <w:r w:rsidRPr="009D1CE6">
        <w:t>&gt;</w:t>
      </w:r>
    </w:p>
    <w:p w14:paraId="4C26CC83" w14:textId="77777777" w:rsidR="009D1CE6" w:rsidRDefault="009D1CE6" w:rsidP="009D1CE6">
      <w:pPr>
        <w:spacing w:line="360" w:lineRule="auto"/>
        <w:jc w:val="both"/>
      </w:pPr>
      <w:r w:rsidRPr="00FE7483">
        <w:t>&lt;</w:t>
      </w:r>
      <w:proofErr w:type="spellStart"/>
      <w:r w:rsidRPr="00FE7483">
        <w:t>title</w:t>
      </w:r>
      <w:proofErr w:type="spellEnd"/>
      <w:r w:rsidRPr="00FE7483">
        <w:t xml:space="preserve">&gt;Kuvaava teksti selaimen </w:t>
      </w:r>
      <w:proofErr w:type="spellStart"/>
      <w:r w:rsidRPr="00FE7483">
        <w:t>t</w:t>
      </w:r>
      <w:r>
        <w:t>abiin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0780A718" w14:textId="77777777" w:rsidR="009D1CE6" w:rsidRDefault="009D1CE6" w:rsidP="009D1CE6">
      <w:pPr>
        <w:spacing w:line="360" w:lineRule="auto"/>
        <w:jc w:val="both"/>
        <w:rPr>
          <w:lang w:val="en-US"/>
        </w:rPr>
      </w:pPr>
      <w:r w:rsidRPr="009D1CE6">
        <w:rPr>
          <w:lang w:val="en-US"/>
        </w:rPr>
        <w:t>&lt;meta charset</w:t>
      </w:r>
      <w:proofErr w:type="gramStart"/>
      <w:r w:rsidRPr="009D1CE6">
        <w:rPr>
          <w:lang w:val="en-US"/>
        </w:rPr>
        <w:t>=”utf</w:t>
      </w:r>
      <w:proofErr w:type="gramEnd"/>
      <w:r w:rsidRPr="009D1CE6">
        <w:rPr>
          <w:lang w:val="en-US"/>
        </w:rPr>
        <w:t>-8”&gt;</w:t>
      </w:r>
    </w:p>
    <w:p w14:paraId="6D96ED9A" w14:textId="77777777" w:rsidR="009D1CE6" w:rsidRPr="009D1CE6" w:rsidRDefault="009D1CE6" w:rsidP="009D1CE6">
      <w:pPr>
        <w:spacing w:line="360" w:lineRule="auto"/>
        <w:jc w:val="both"/>
        <w:rPr>
          <w:lang w:val="en-US"/>
        </w:rPr>
      </w:pPr>
      <w:r>
        <w:rPr>
          <w:lang w:val="en-US"/>
        </w:rPr>
        <w:t>&lt;meta name</w:t>
      </w:r>
      <w:proofErr w:type="gramStart"/>
      <w:r>
        <w:rPr>
          <w:lang w:val="en-US"/>
        </w:rPr>
        <w:t>=”viewport</w:t>
      </w:r>
      <w:proofErr w:type="gramEnd"/>
      <w:r>
        <w:rPr>
          <w:lang w:val="en-US"/>
        </w:rPr>
        <w:t>” content=”width=device-width, initial-scale=1.0”</w:t>
      </w:r>
      <w:r w:rsidR="00180505">
        <w:rPr>
          <w:lang w:val="en-US"/>
        </w:rPr>
        <w:t>&gt;</w:t>
      </w:r>
    </w:p>
    <w:p w14:paraId="52261B64" w14:textId="77777777" w:rsidR="009D1CE6" w:rsidRDefault="009D1CE6" w:rsidP="009D1CE6">
      <w:pPr>
        <w:spacing w:line="360" w:lineRule="auto"/>
        <w:jc w:val="both"/>
        <w:rPr>
          <w:lang w:val="en-US"/>
        </w:rPr>
      </w:pPr>
      <w:r>
        <w:rPr>
          <w:lang w:val="en-US"/>
        </w:rPr>
        <w:t>&lt;/head&gt;</w:t>
      </w:r>
    </w:p>
    <w:p w14:paraId="1AF59B47" w14:textId="77777777" w:rsidR="009D1CE6" w:rsidRDefault="009D1CE6" w:rsidP="009D1CE6">
      <w:pPr>
        <w:spacing w:line="360" w:lineRule="auto"/>
        <w:jc w:val="both"/>
        <w:rPr>
          <w:lang w:val="en-US"/>
        </w:rPr>
      </w:pPr>
    </w:p>
    <w:p w14:paraId="5B52C55D" w14:textId="77777777" w:rsidR="009D1CE6" w:rsidRDefault="009D1CE6" w:rsidP="009D1CE6">
      <w:pPr>
        <w:spacing w:line="360" w:lineRule="auto"/>
        <w:jc w:val="both"/>
        <w:rPr>
          <w:lang w:val="en-US"/>
        </w:rPr>
      </w:pPr>
      <w:r>
        <w:rPr>
          <w:lang w:val="en-US"/>
        </w:rPr>
        <w:t>&lt;body&gt;</w:t>
      </w:r>
    </w:p>
    <w:p w14:paraId="116A6112" w14:textId="77777777" w:rsidR="009D1CE6" w:rsidRDefault="009D1CE6" w:rsidP="009D1CE6">
      <w:pPr>
        <w:spacing w:line="360" w:lineRule="auto"/>
        <w:jc w:val="both"/>
        <w:rPr>
          <w:lang w:val="en-US"/>
        </w:rPr>
      </w:pPr>
      <w:r>
        <w:rPr>
          <w:lang w:val="en-US"/>
        </w:rPr>
        <w:t>&lt;/body&gt;</w:t>
      </w:r>
    </w:p>
    <w:p w14:paraId="391AB2AD" w14:textId="77777777" w:rsidR="009D1CE6" w:rsidRPr="00FE7483" w:rsidRDefault="009D1CE6" w:rsidP="009D1CE6">
      <w:pPr>
        <w:spacing w:line="360" w:lineRule="auto"/>
        <w:jc w:val="both"/>
        <w:rPr>
          <w:lang w:val="en-US"/>
        </w:rPr>
      </w:pPr>
      <w:r>
        <w:rPr>
          <w:lang w:val="en-US"/>
        </w:rPr>
        <w:t>&lt;/html&gt;</w:t>
      </w:r>
    </w:p>
    <w:p w14:paraId="50456718" w14:textId="77777777" w:rsidR="009D1CE6" w:rsidRPr="009D1CE6" w:rsidRDefault="009D1CE6" w:rsidP="00EB62CD">
      <w:pPr>
        <w:spacing w:line="360" w:lineRule="auto"/>
        <w:jc w:val="both"/>
        <w:rPr>
          <w:lang w:val="en-US"/>
        </w:rPr>
      </w:pPr>
    </w:p>
    <w:p w14:paraId="1190F22B" w14:textId="77777777" w:rsidR="009D1CE6" w:rsidRPr="00517C0C" w:rsidRDefault="009D1CE6" w:rsidP="00EB62CD">
      <w:pPr>
        <w:spacing w:line="360" w:lineRule="auto"/>
        <w:jc w:val="both"/>
        <w:rPr>
          <w:lang w:val="en-US"/>
        </w:rPr>
      </w:pPr>
    </w:p>
    <w:p w14:paraId="00A70510" w14:textId="77777777" w:rsidR="0081670B" w:rsidRPr="00517C0C" w:rsidRDefault="0081670B" w:rsidP="004D2F52">
      <w:pPr>
        <w:spacing w:line="360" w:lineRule="auto"/>
        <w:jc w:val="both"/>
        <w:rPr>
          <w:lang w:val="en-US"/>
        </w:rPr>
      </w:pPr>
    </w:p>
    <w:p w14:paraId="2279D516" w14:textId="77777777" w:rsidR="0081670B" w:rsidRDefault="009F2128" w:rsidP="004D2F52">
      <w:pPr>
        <w:spacing w:line="360" w:lineRule="auto"/>
        <w:jc w:val="both"/>
      </w:pPr>
      <w:r w:rsidRPr="00380B9E">
        <w:rPr>
          <w:lang w:val="en-US"/>
        </w:rPr>
        <w:t>11</w:t>
      </w:r>
      <w:r w:rsidR="0081670B" w:rsidRPr="00380B9E">
        <w:rPr>
          <w:lang w:val="en-US"/>
        </w:rPr>
        <w:t xml:space="preserve">. </w:t>
      </w:r>
      <w:r w:rsidR="003140FA" w:rsidRPr="00380B9E">
        <w:rPr>
          <w:lang w:val="en-US"/>
        </w:rPr>
        <w:t>Tee html-</w:t>
      </w:r>
      <w:proofErr w:type="spellStart"/>
      <w:r w:rsidR="003140FA" w:rsidRPr="00380B9E">
        <w:rPr>
          <w:lang w:val="en-US"/>
        </w:rPr>
        <w:t>lomake</w:t>
      </w:r>
      <w:proofErr w:type="spellEnd"/>
      <w:r w:rsidR="003140FA" w:rsidRPr="00380B9E">
        <w:rPr>
          <w:lang w:val="en-US"/>
        </w:rPr>
        <w:t xml:space="preserve">. </w:t>
      </w:r>
      <w:r w:rsidR="00517C0C" w:rsidRPr="00380B9E">
        <w:rPr>
          <w:lang w:val="en-US"/>
        </w:rPr>
        <w:t xml:space="preserve">Lue </w:t>
      </w:r>
      <w:proofErr w:type="spellStart"/>
      <w:r w:rsidR="00517C0C" w:rsidRPr="00380B9E">
        <w:rPr>
          <w:lang w:val="en-US"/>
        </w:rPr>
        <w:t>tutoriaalia</w:t>
      </w:r>
      <w:proofErr w:type="spellEnd"/>
      <w:r w:rsidR="00517C0C" w:rsidRPr="00380B9E">
        <w:rPr>
          <w:lang w:val="en-US"/>
        </w:rPr>
        <w:t xml:space="preserve"> Your First Form </w:t>
      </w:r>
      <w:proofErr w:type="spellStart"/>
      <w:proofErr w:type="gramStart"/>
      <w:r w:rsidR="00517C0C" w:rsidRPr="00380B9E">
        <w:rPr>
          <w:lang w:val="en-US"/>
        </w:rPr>
        <w:t>osoitteessa</w:t>
      </w:r>
      <w:proofErr w:type="spellEnd"/>
      <w:r w:rsidR="00517C0C" w:rsidRPr="00380B9E">
        <w:rPr>
          <w:lang w:val="en-US"/>
        </w:rPr>
        <w:t xml:space="preserve"> ”</w:t>
      </w:r>
      <w:proofErr w:type="gramEnd"/>
      <w:r w:rsidR="00517C0C" w:rsidRPr="00380B9E">
        <w:rPr>
          <w:lang w:val="en-US"/>
        </w:rPr>
        <w:t xml:space="preserve">https://developer.mozilla.org/en-US/docs/Learn/HTML/Forms/Your_first_HTML_form ”. </w:t>
      </w:r>
      <w:r w:rsidR="00517C0C">
        <w:t xml:space="preserve">Tee tutoriaalin tehtävät aina lukuun ”Basic </w:t>
      </w:r>
      <w:proofErr w:type="spellStart"/>
      <w:r w:rsidR="00517C0C">
        <w:t>form</w:t>
      </w:r>
      <w:proofErr w:type="spellEnd"/>
      <w:r w:rsidR="00517C0C">
        <w:t xml:space="preserve"> </w:t>
      </w:r>
      <w:proofErr w:type="spellStart"/>
      <w:r w:rsidR="00517C0C">
        <w:t>styling</w:t>
      </w:r>
      <w:proofErr w:type="spellEnd"/>
      <w:r w:rsidR="00517C0C">
        <w:t>” alkuun asti. Hyödynnä yllä laadittua html-pohjaa.</w:t>
      </w:r>
    </w:p>
    <w:p w14:paraId="36F06F28" w14:textId="77777777" w:rsidR="00D77F41" w:rsidRPr="00517C0C" w:rsidRDefault="00D77F41" w:rsidP="004D2F52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EE4774B" wp14:editId="4DC169E9">
            <wp:extent cx="6012815" cy="3961765"/>
            <wp:effectExtent l="0" t="0" r="6985" b="63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1F6B" w14:textId="77777777" w:rsidR="00B57B6A" w:rsidRPr="00517C0C" w:rsidRDefault="00B57B6A" w:rsidP="004D2F52">
      <w:pPr>
        <w:jc w:val="both"/>
      </w:pPr>
    </w:p>
    <w:p w14:paraId="30F331C6" w14:textId="77777777" w:rsidR="0036478D" w:rsidRDefault="009F2128" w:rsidP="00B75D15">
      <w:pPr>
        <w:jc w:val="both"/>
      </w:pPr>
      <w:r w:rsidRPr="00FD721C">
        <w:t xml:space="preserve">12. </w:t>
      </w:r>
      <w:r w:rsidR="0036478D">
        <w:t>Testaa työkaluja.</w:t>
      </w:r>
      <w:r w:rsidR="00552CC5">
        <w:t xml:space="preserve"> / </w:t>
      </w:r>
      <w:proofErr w:type="spellStart"/>
      <w:r w:rsidR="00552CC5">
        <w:t>Test</w:t>
      </w:r>
      <w:proofErr w:type="spellEnd"/>
      <w:r w:rsidR="00552CC5">
        <w:t xml:space="preserve"> some </w:t>
      </w:r>
      <w:proofErr w:type="spellStart"/>
      <w:r w:rsidR="00552CC5">
        <w:t>tools</w:t>
      </w:r>
      <w:proofErr w:type="spellEnd"/>
    </w:p>
    <w:p w14:paraId="7CC953F7" w14:textId="77777777" w:rsidR="0036478D" w:rsidRDefault="0036478D" w:rsidP="00B75D15">
      <w:pPr>
        <w:jc w:val="both"/>
      </w:pPr>
    </w:p>
    <w:p w14:paraId="52A71F2B" w14:textId="77777777" w:rsidR="00F51B80" w:rsidRPr="00F51B80" w:rsidRDefault="009F2128" w:rsidP="00D77F41">
      <w:pPr>
        <w:pStyle w:val="Luettelokappale"/>
        <w:numPr>
          <w:ilvl w:val="0"/>
          <w:numId w:val="40"/>
        </w:numPr>
        <w:spacing w:line="360" w:lineRule="auto"/>
        <w:jc w:val="both"/>
      </w:pPr>
      <w:r w:rsidRPr="00FD721C">
        <w:t xml:space="preserve">Opettele käyttämään osoitteesta validator.w3.org löytyvää </w:t>
      </w:r>
      <w:proofErr w:type="spellStart"/>
      <w:r w:rsidRPr="00FD721C">
        <w:t>validaattoria</w:t>
      </w:r>
      <w:proofErr w:type="spellEnd"/>
      <w:r w:rsidRPr="00FD721C">
        <w:t xml:space="preserve">. </w:t>
      </w:r>
      <w:proofErr w:type="spellStart"/>
      <w:r w:rsidRPr="00D77F41">
        <w:rPr>
          <w:lang w:val="en-US"/>
        </w:rPr>
        <w:t>Mikä</w:t>
      </w:r>
      <w:proofErr w:type="spellEnd"/>
      <w:r w:rsidRPr="00D77F41">
        <w:rPr>
          <w:lang w:val="en-US"/>
        </w:rPr>
        <w:t xml:space="preserve"> on </w:t>
      </w:r>
      <w:proofErr w:type="spellStart"/>
      <w:r w:rsidRPr="00D77F41">
        <w:rPr>
          <w:lang w:val="en-US"/>
        </w:rPr>
        <w:t>sen</w:t>
      </w:r>
      <w:proofErr w:type="spellEnd"/>
      <w:r w:rsidRPr="00D77F41">
        <w:rPr>
          <w:lang w:val="en-US"/>
        </w:rPr>
        <w:t xml:space="preserve"> </w:t>
      </w:r>
      <w:proofErr w:type="spellStart"/>
      <w:r w:rsidRPr="00D77F41">
        <w:rPr>
          <w:lang w:val="en-US"/>
        </w:rPr>
        <w:t>tarkoitus</w:t>
      </w:r>
      <w:proofErr w:type="spellEnd"/>
      <w:r w:rsidRPr="00D77F41">
        <w:rPr>
          <w:lang w:val="en-US"/>
        </w:rPr>
        <w:t xml:space="preserve">? </w:t>
      </w:r>
      <w:proofErr w:type="spellStart"/>
      <w:r w:rsidRPr="00D77F41">
        <w:rPr>
          <w:lang w:val="en-US"/>
        </w:rPr>
        <w:t>Validoi</w:t>
      </w:r>
      <w:proofErr w:type="spellEnd"/>
      <w:r w:rsidRPr="00D77F41">
        <w:rPr>
          <w:lang w:val="en-US"/>
        </w:rPr>
        <w:t xml:space="preserve"> </w:t>
      </w:r>
      <w:proofErr w:type="spellStart"/>
      <w:r w:rsidRPr="00D77F41">
        <w:rPr>
          <w:lang w:val="en-US"/>
        </w:rPr>
        <w:t>kohdan</w:t>
      </w:r>
      <w:proofErr w:type="spellEnd"/>
      <w:r w:rsidRPr="00D77F41">
        <w:rPr>
          <w:lang w:val="en-US"/>
        </w:rPr>
        <w:t xml:space="preserve"> 10 </w:t>
      </w:r>
      <w:proofErr w:type="spellStart"/>
      <w:r w:rsidRPr="00D77F41">
        <w:rPr>
          <w:lang w:val="en-US"/>
        </w:rPr>
        <w:t>sivu</w:t>
      </w:r>
      <w:proofErr w:type="spellEnd"/>
      <w:r w:rsidRPr="00D77F41">
        <w:rPr>
          <w:lang w:val="en-US"/>
        </w:rPr>
        <w:t>.</w:t>
      </w:r>
      <w:r w:rsidR="001E61FC" w:rsidRPr="00D77F41">
        <w:rPr>
          <w:lang w:val="en-US"/>
        </w:rPr>
        <w:t xml:space="preserve"> </w:t>
      </w:r>
      <w:proofErr w:type="spellStart"/>
      <w:r w:rsidR="001E61FC" w:rsidRPr="00D77F41">
        <w:rPr>
          <w:lang w:val="en-US"/>
        </w:rPr>
        <w:t>Tulkitse</w:t>
      </w:r>
      <w:proofErr w:type="spellEnd"/>
      <w:r w:rsidR="001E61FC" w:rsidRPr="00D77F41">
        <w:rPr>
          <w:lang w:val="en-US"/>
        </w:rPr>
        <w:t xml:space="preserve"> </w:t>
      </w:r>
      <w:proofErr w:type="spellStart"/>
      <w:r w:rsidR="001E61FC" w:rsidRPr="00D77F41">
        <w:rPr>
          <w:lang w:val="en-US"/>
        </w:rPr>
        <w:t>tulokset</w:t>
      </w:r>
      <w:proofErr w:type="spellEnd"/>
      <w:r w:rsidR="001E61FC" w:rsidRPr="00D77F41">
        <w:rPr>
          <w:lang w:val="en-US"/>
        </w:rPr>
        <w:t>.</w:t>
      </w:r>
      <w:r w:rsidR="00552CC5" w:rsidRPr="00D77F41">
        <w:rPr>
          <w:lang w:val="en-US"/>
        </w:rPr>
        <w:t xml:space="preserve"> / Learn how to use </w:t>
      </w:r>
      <w:r w:rsidR="00277F7A" w:rsidRPr="00D77F41">
        <w:rPr>
          <w:lang w:val="en-US"/>
        </w:rPr>
        <w:t>the validator you can find at validator.w3.org</w:t>
      </w:r>
      <w:r w:rsidR="00552CC5" w:rsidRPr="00D77F41">
        <w:rPr>
          <w:lang w:val="en-US"/>
        </w:rPr>
        <w:t>. Wha</w:t>
      </w:r>
      <w:r w:rsidR="00277F7A" w:rsidRPr="00D77F41">
        <w:rPr>
          <w:lang w:val="en-US"/>
        </w:rPr>
        <w:t xml:space="preserve">t is its purpose? Validate the page you created in task </w:t>
      </w:r>
      <w:r w:rsidR="00552CC5" w:rsidRPr="00D77F41">
        <w:rPr>
          <w:lang w:val="en-US"/>
        </w:rPr>
        <w:t xml:space="preserve">10. </w:t>
      </w:r>
      <w:r w:rsidR="00552CC5" w:rsidRPr="00F51B80">
        <w:rPr>
          <w:lang w:val="en-US"/>
        </w:rPr>
        <w:t>Interpret the results.</w:t>
      </w:r>
      <w:r w:rsidR="00FC6F05" w:rsidRPr="00F51B80">
        <w:rPr>
          <w:lang w:val="en-US"/>
        </w:rPr>
        <w:t xml:space="preserve"> </w:t>
      </w:r>
    </w:p>
    <w:p w14:paraId="706398F3" w14:textId="77777777" w:rsidR="00D77F41" w:rsidRPr="00D77F41" w:rsidRDefault="00FC6F05" w:rsidP="00F51B80">
      <w:pPr>
        <w:pStyle w:val="Luettelokappale"/>
        <w:spacing w:line="360" w:lineRule="auto"/>
        <w:jc w:val="both"/>
      </w:pPr>
      <w:r w:rsidRPr="00FC6F05">
        <w:t>V: Sivuston tarkoitus on tarkistaa html l</w:t>
      </w:r>
      <w:r>
        <w:t xml:space="preserve">ähdekoodin eheys. Kohdan 10 sivu antoi virheen esimerkiksi &lt;html </w:t>
      </w:r>
      <w:proofErr w:type="spellStart"/>
      <w:r>
        <w:t>lang</w:t>
      </w:r>
      <w:proofErr w:type="spellEnd"/>
      <w:r>
        <w:t>=”</w:t>
      </w:r>
      <w:proofErr w:type="spellStart"/>
      <w:r>
        <w:t>fi</w:t>
      </w:r>
      <w:proofErr w:type="spellEnd"/>
      <w:r>
        <w:t xml:space="preserve">”&gt; kohdassa, mutta se korjaantui muuttamalla ” merkit ’ merkkeihin. Sama virhe oli </w:t>
      </w:r>
      <w:r w:rsidR="00D77F41">
        <w:t xml:space="preserve">kohdassa </w:t>
      </w:r>
      <w:r w:rsidR="00D77F41" w:rsidRPr="00D77F41">
        <w:t>&lt;</w:t>
      </w:r>
      <w:proofErr w:type="spellStart"/>
      <w:r w:rsidR="00D77F41" w:rsidRPr="00D77F41">
        <w:t>meta</w:t>
      </w:r>
      <w:proofErr w:type="spellEnd"/>
      <w:r w:rsidR="00D77F41" w:rsidRPr="00D77F41">
        <w:t xml:space="preserve"> </w:t>
      </w:r>
      <w:proofErr w:type="spellStart"/>
      <w:r w:rsidR="00D77F41" w:rsidRPr="00D77F41">
        <w:t>charset</w:t>
      </w:r>
      <w:proofErr w:type="spellEnd"/>
      <w:r w:rsidR="00D77F41" w:rsidRPr="00D77F41">
        <w:t>=”utf-8”&gt;. Muuten se o</w:t>
      </w:r>
      <w:r w:rsidR="00D77F41">
        <w:t>li virheetön.</w:t>
      </w:r>
    </w:p>
    <w:p w14:paraId="37EF846F" w14:textId="77777777" w:rsidR="002D1533" w:rsidRPr="00FC6F05" w:rsidRDefault="002D1533" w:rsidP="00D77F41">
      <w:pPr>
        <w:pStyle w:val="Luettelokappale"/>
        <w:jc w:val="both"/>
      </w:pPr>
    </w:p>
    <w:p w14:paraId="7AB86E5D" w14:textId="77777777" w:rsidR="00F51B80" w:rsidRDefault="0036478D" w:rsidP="00D77F41">
      <w:pPr>
        <w:pStyle w:val="Luettelokappale"/>
        <w:numPr>
          <w:ilvl w:val="0"/>
          <w:numId w:val="40"/>
        </w:numPr>
        <w:jc w:val="both"/>
      </w:pPr>
      <w:r>
        <w:t xml:space="preserve">Mihin käytetään sivustoa caniuse.com. Testaa sitä html5-elementeillä </w:t>
      </w:r>
      <w:proofErr w:type="spellStart"/>
      <w:r>
        <w:t>br</w:t>
      </w:r>
      <w:proofErr w:type="spellEnd"/>
      <w:r>
        <w:t xml:space="preserve"> ja </w:t>
      </w:r>
      <w:proofErr w:type="spellStart"/>
      <w:r>
        <w:t>audio</w:t>
      </w:r>
      <w:proofErr w:type="spellEnd"/>
      <w:r>
        <w:t xml:space="preserve">. Testaa myös ominaisuudella drag and </w:t>
      </w:r>
      <w:proofErr w:type="spellStart"/>
      <w:r>
        <w:t>drop</w:t>
      </w:r>
      <w:proofErr w:type="spellEnd"/>
      <w:r>
        <w:t xml:space="preserve">. </w:t>
      </w:r>
      <w:r w:rsidRPr="00517C0C">
        <w:t>Tulkitse tulokset.</w:t>
      </w:r>
      <w:r w:rsidR="00277F7A" w:rsidRPr="00517C0C">
        <w:t xml:space="preserve"> / </w:t>
      </w:r>
      <w:proofErr w:type="spellStart"/>
      <w:r w:rsidR="00277F7A" w:rsidRPr="00517C0C">
        <w:t>What</w:t>
      </w:r>
      <w:proofErr w:type="spellEnd"/>
      <w:r w:rsidR="00277F7A" w:rsidRPr="00517C0C">
        <w:t xml:space="preserve"> is </w:t>
      </w:r>
      <w:proofErr w:type="spellStart"/>
      <w:r w:rsidR="00277F7A" w:rsidRPr="00517C0C">
        <w:t>the</w:t>
      </w:r>
      <w:proofErr w:type="spellEnd"/>
      <w:r w:rsidR="00277F7A" w:rsidRPr="00517C0C">
        <w:t xml:space="preserve"> </w:t>
      </w:r>
      <w:proofErr w:type="spellStart"/>
      <w:r w:rsidR="00277F7A" w:rsidRPr="00517C0C">
        <w:t>site</w:t>
      </w:r>
      <w:proofErr w:type="spellEnd"/>
      <w:r w:rsidR="00277F7A" w:rsidRPr="00517C0C">
        <w:t xml:space="preserve"> caniuse.com for? </w:t>
      </w:r>
      <w:r w:rsidR="00277F7A" w:rsidRPr="00277F7A">
        <w:rPr>
          <w:lang w:val="en-US"/>
        </w:rPr>
        <w:t xml:space="preserve">Test it with html5 elements </w:t>
      </w:r>
      <w:proofErr w:type="spellStart"/>
      <w:r w:rsidR="00277F7A" w:rsidRPr="00277F7A">
        <w:rPr>
          <w:lang w:val="en-US"/>
        </w:rPr>
        <w:t>br</w:t>
      </w:r>
      <w:proofErr w:type="spellEnd"/>
      <w:r w:rsidR="00277F7A" w:rsidRPr="00277F7A">
        <w:rPr>
          <w:lang w:val="en-US"/>
        </w:rPr>
        <w:t xml:space="preserve"> and audio. Also test with the drag and drop feature. </w:t>
      </w:r>
      <w:proofErr w:type="spellStart"/>
      <w:r w:rsidR="00277F7A" w:rsidRPr="00D77F41">
        <w:t>Interpret</w:t>
      </w:r>
      <w:proofErr w:type="spellEnd"/>
      <w:r w:rsidR="00277F7A" w:rsidRPr="00D77F41">
        <w:t xml:space="preserve"> </w:t>
      </w:r>
      <w:proofErr w:type="spellStart"/>
      <w:r w:rsidR="00277F7A" w:rsidRPr="00D77F41">
        <w:t>the</w:t>
      </w:r>
      <w:proofErr w:type="spellEnd"/>
      <w:r w:rsidR="00277F7A" w:rsidRPr="00D77F41">
        <w:t xml:space="preserve"> </w:t>
      </w:r>
      <w:proofErr w:type="spellStart"/>
      <w:r w:rsidR="00277F7A" w:rsidRPr="00D77F41">
        <w:t>results</w:t>
      </w:r>
      <w:proofErr w:type="spellEnd"/>
      <w:r w:rsidR="00277F7A" w:rsidRPr="00D77F41">
        <w:t>.</w:t>
      </w:r>
    </w:p>
    <w:p w14:paraId="106ED009" w14:textId="77777777" w:rsidR="00F51B80" w:rsidRDefault="00F51B80" w:rsidP="00F51B80">
      <w:pPr>
        <w:pStyle w:val="Luettelokappale"/>
      </w:pPr>
    </w:p>
    <w:p w14:paraId="062FB2A1" w14:textId="77777777" w:rsidR="0036478D" w:rsidRPr="00D77F41" w:rsidRDefault="00D77F41" w:rsidP="00F51B80">
      <w:pPr>
        <w:pStyle w:val="Luettelokappale"/>
        <w:jc w:val="both"/>
      </w:pPr>
      <w:r w:rsidRPr="00D77F41">
        <w:t xml:space="preserve"> V: Sivuston avulla voidaan tarkistaa, mitä elementtejä m</w:t>
      </w:r>
      <w:r>
        <w:t xml:space="preserve">ikäkin selain tukee. </w:t>
      </w:r>
      <w:proofErr w:type="spellStart"/>
      <w:r>
        <w:t>br</w:t>
      </w:r>
      <w:proofErr w:type="spellEnd"/>
      <w:r>
        <w:t xml:space="preserve"> ja </w:t>
      </w:r>
      <w:proofErr w:type="spellStart"/>
      <w:r>
        <w:t>audio</w:t>
      </w:r>
      <w:proofErr w:type="spellEnd"/>
      <w:r>
        <w:t xml:space="preserve"> toimii useimmilla selaimilla. Drag and </w:t>
      </w:r>
      <w:proofErr w:type="spellStart"/>
      <w:r>
        <w:t>drop</w:t>
      </w:r>
      <w:proofErr w:type="spellEnd"/>
      <w:r>
        <w:t xml:space="preserve"> elementti toimii noin puolella eri selainversioista.</w:t>
      </w:r>
    </w:p>
    <w:sectPr w:rsidR="0036478D" w:rsidRPr="00D77F41">
      <w:headerReference w:type="default" r:id="rId12"/>
      <w:footerReference w:type="default" r:id="rId13"/>
      <w:pgSz w:w="11906" w:h="16838" w:code="9"/>
      <w:pgMar w:top="624" w:right="1133" w:bottom="1418" w:left="1304" w:header="62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C7DB7" w14:textId="77777777" w:rsidR="00F9165F" w:rsidRDefault="00F9165F">
      <w:r>
        <w:separator/>
      </w:r>
    </w:p>
  </w:endnote>
  <w:endnote w:type="continuationSeparator" w:id="0">
    <w:p w14:paraId="4BCF7EA4" w14:textId="77777777" w:rsidR="00F9165F" w:rsidRDefault="00F91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chnicBold">
    <w:altName w:val="OCR-B-10 BT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377F2" w14:textId="77777777" w:rsidR="00D44921" w:rsidRDefault="00D44921">
    <w:pPr>
      <w:pStyle w:val="Alatunniste"/>
      <w:pBdr>
        <w:bottom w:val="single" w:sz="6" w:space="1" w:color="auto"/>
      </w:pBdr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</w:p>
  <w:p w14:paraId="19BD3E4E" w14:textId="77777777" w:rsidR="00D44921" w:rsidRDefault="00D44921">
    <w:pPr>
      <w:pStyle w:val="Alatunniste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</w:p>
  <w:p w14:paraId="0C0C0371" w14:textId="0DFA1F79" w:rsidR="00D44921" w:rsidRDefault="00D44921">
    <w:pPr>
      <w:pStyle w:val="Alatunniste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  <w:rPr>
        <w:snapToGrid w:val="0"/>
        <w:sz w:val="16"/>
        <w:lang w:eastAsia="fi-FI"/>
      </w:rPr>
    </w:pPr>
    <w:r>
      <w:rPr>
        <w:sz w:val="16"/>
      </w:rPr>
      <w:t>Tuomo Helo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  <w:lang w:val="en-US"/>
      </w:rPr>
      <w:fldChar w:fldCharType="begin"/>
    </w:r>
    <w:r>
      <w:rPr>
        <w:sz w:val="16"/>
        <w:lang w:val="en-US"/>
      </w:rPr>
      <w:instrText xml:space="preserve"> DATE \@ "d.M.yyyy" </w:instrText>
    </w:r>
    <w:r>
      <w:rPr>
        <w:sz w:val="16"/>
        <w:lang w:val="en-US"/>
      </w:rPr>
      <w:fldChar w:fldCharType="separate"/>
    </w:r>
    <w:r w:rsidR="00AC4E11">
      <w:rPr>
        <w:noProof/>
        <w:sz w:val="16"/>
        <w:lang w:val="en-US"/>
      </w:rPr>
      <w:t>12.2.2019</w:t>
    </w:r>
    <w:r>
      <w:rPr>
        <w:sz w:val="16"/>
        <w:lang w:val="en-US"/>
      </w:rPr>
      <w:fldChar w:fldCharType="end"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napToGrid w:val="0"/>
        <w:sz w:val="16"/>
        <w:lang w:eastAsia="fi-FI"/>
      </w:rPr>
      <w:t xml:space="preserve">Sivu </w:t>
    </w:r>
    <w:r>
      <w:rPr>
        <w:snapToGrid w:val="0"/>
        <w:sz w:val="16"/>
        <w:lang w:eastAsia="fi-FI"/>
      </w:rPr>
      <w:fldChar w:fldCharType="begin"/>
    </w:r>
    <w:r>
      <w:rPr>
        <w:snapToGrid w:val="0"/>
        <w:sz w:val="16"/>
        <w:lang w:eastAsia="fi-FI"/>
      </w:rPr>
      <w:instrText xml:space="preserve"> PAGE </w:instrText>
    </w:r>
    <w:r>
      <w:rPr>
        <w:snapToGrid w:val="0"/>
        <w:sz w:val="16"/>
        <w:lang w:eastAsia="fi-FI"/>
      </w:rPr>
      <w:fldChar w:fldCharType="separate"/>
    </w:r>
    <w:r w:rsidR="003140FA">
      <w:rPr>
        <w:noProof/>
        <w:snapToGrid w:val="0"/>
        <w:sz w:val="16"/>
        <w:lang w:eastAsia="fi-FI"/>
      </w:rPr>
      <w:t>2</w:t>
    </w:r>
    <w:r>
      <w:rPr>
        <w:snapToGrid w:val="0"/>
        <w:sz w:val="16"/>
        <w:lang w:eastAsia="fi-FI"/>
      </w:rPr>
      <w:fldChar w:fldCharType="end"/>
    </w:r>
    <w:r>
      <w:rPr>
        <w:snapToGrid w:val="0"/>
        <w:sz w:val="16"/>
        <w:lang w:eastAsia="fi-FI"/>
      </w:rPr>
      <w:t>/</w:t>
    </w:r>
    <w:r>
      <w:rPr>
        <w:snapToGrid w:val="0"/>
        <w:sz w:val="16"/>
        <w:lang w:eastAsia="fi-FI"/>
      </w:rPr>
      <w:fldChar w:fldCharType="begin"/>
    </w:r>
    <w:r>
      <w:rPr>
        <w:snapToGrid w:val="0"/>
        <w:sz w:val="16"/>
        <w:lang w:eastAsia="fi-FI"/>
      </w:rPr>
      <w:instrText xml:space="preserve"> NUMPAGES </w:instrText>
    </w:r>
    <w:r>
      <w:rPr>
        <w:snapToGrid w:val="0"/>
        <w:sz w:val="16"/>
        <w:lang w:eastAsia="fi-FI"/>
      </w:rPr>
      <w:fldChar w:fldCharType="separate"/>
    </w:r>
    <w:r w:rsidR="003140FA">
      <w:rPr>
        <w:noProof/>
        <w:snapToGrid w:val="0"/>
        <w:sz w:val="16"/>
        <w:lang w:eastAsia="fi-FI"/>
      </w:rPr>
      <w:t>3</w:t>
    </w:r>
    <w:r>
      <w:rPr>
        <w:snapToGrid w:val="0"/>
        <w:sz w:val="16"/>
        <w:lang w:eastAsia="fi-FI"/>
      </w:rPr>
      <w:fldChar w:fldCharType="end"/>
    </w:r>
  </w:p>
  <w:p w14:paraId="43ECB601" w14:textId="77777777" w:rsidR="00D44921" w:rsidRDefault="00D44921">
    <w:pPr>
      <w:pStyle w:val="Alatunniste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  <w:r>
      <w:rPr>
        <w:snapToGrid w:val="0"/>
        <w:sz w:val="16"/>
        <w:lang w:eastAsia="fi-FI"/>
      </w:rPr>
      <w:t>tuomo.helo@turkuamk.fi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67FB0" w14:textId="77777777" w:rsidR="00F9165F" w:rsidRDefault="00F9165F">
      <w:r>
        <w:separator/>
      </w:r>
    </w:p>
  </w:footnote>
  <w:footnote w:type="continuationSeparator" w:id="0">
    <w:p w14:paraId="1DA58865" w14:textId="77777777" w:rsidR="00F9165F" w:rsidRDefault="00F91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D4B55" w14:textId="77777777" w:rsidR="00D44921" w:rsidRDefault="001C71EC">
    <w:pPr>
      <w:rPr>
        <w:rFonts w:ascii="Arial" w:hAnsi="Arial"/>
        <w:sz w:val="28"/>
      </w:rPr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0099DB" wp14:editId="381B4C50">
              <wp:simplePos x="0" y="0"/>
              <wp:positionH relativeFrom="column">
                <wp:posOffset>4138295</wp:posOffset>
              </wp:positionH>
              <wp:positionV relativeFrom="paragraph">
                <wp:posOffset>-165100</wp:posOffset>
              </wp:positionV>
              <wp:extent cx="1920240" cy="699770"/>
              <wp:effectExtent l="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0240" cy="699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4B662B" w14:textId="77777777" w:rsidR="00D44921" w:rsidRDefault="001C71EC">
                          <w:r>
                            <w:rPr>
                              <w:noProof/>
                              <w:lang w:eastAsia="fi-FI"/>
                            </w:rPr>
                            <w:drawing>
                              <wp:inline distT="0" distB="0" distL="0" distR="0" wp14:anchorId="5322AFA4" wp14:editId="74B9098E">
                                <wp:extent cx="1727200" cy="609600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0" cy="609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5.85pt;margin-top:-13pt;width:151.2pt;height: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" o:allowincell="f" filled="f" stroked="f">
              <v:textbox>
                <w:txbxContent>
                  <w:p w:rsidR="00D44921" w:rsidRDefault="001C71EC">
                    <w:r>
                      <w:rPr>
                        <w:noProof/>
                        <w:lang w:eastAsia="fi-FI"/>
                      </w:rPr>
                      <w:drawing>
                        <wp:inline distT="0" distB="0" distL="0" distR="0">
                          <wp:extent cx="1727200" cy="609600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0" cy="609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23227">
      <w:rPr>
        <w:noProof/>
        <w:lang w:eastAsia="fi-FI"/>
      </w:rPr>
      <w:t>WWW-ohjelmointi</w:t>
    </w:r>
    <w:r w:rsidR="00066558">
      <w:rPr>
        <w:noProof/>
        <w:lang w:eastAsia="fi-FI"/>
      </w:rPr>
      <w:t xml:space="preserve"> / WWW Programming</w:t>
    </w:r>
  </w:p>
  <w:p w14:paraId="3B9FE4A1" w14:textId="77777777" w:rsidR="00D44921" w:rsidRDefault="00D44921"/>
  <w:p w14:paraId="0012CBC9" w14:textId="77777777" w:rsidR="00D44921" w:rsidRDefault="00D44921">
    <w:pPr>
      <w:pStyle w:val="Yltunniste"/>
      <w:pBdr>
        <w:bottom w:val="single" w:sz="6" w:space="1" w:color="auto"/>
      </w:pBdr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  <w:rPr>
        <w:rFonts w:ascii="Arial" w:hAnsi="Arial"/>
      </w:rPr>
    </w:pPr>
  </w:p>
  <w:p w14:paraId="6C208295" w14:textId="77777777" w:rsidR="00D44921" w:rsidRDefault="00CE2F11">
    <w:pPr>
      <w:pStyle w:val="Yltunniste"/>
      <w:pBdr>
        <w:bottom w:val="single" w:sz="6" w:space="1" w:color="auto"/>
      </w:pBdr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  <w:rPr>
        <w:rFonts w:ascii="Arial" w:hAnsi="Arial"/>
      </w:rPr>
    </w:pPr>
    <w:r>
      <w:rPr>
        <w:rFonts w:ascii="Arial" w:hAnsi="Arial"/>
      </w:rPr>
      <w:t>Harjoitustehtävä</w:t>
    </w:r>
    <w:r w:rsidR="00066558">
      <w:rPr>
        <w:rFonts w:ascii="Arial" w:hAnsi="Arial"/>
      </w:rPr>
      <w:t>/</w:t>
    </w:r>
    <w:proofErr w:type="spellStart"/>
    <w:r w:rsidR="00066558">
      <w:rPr>
        <w:rFonts w:ascii="Arial" w:hAnsi="Arial"/>
      </w:rPr>
      <w:t>Exercise</w:t>
    </w:r>
    <w:proofErr w:type="spellEnd"/>
    <w:r>
      <w:rPr>
        <w:rFonts w:ascii="Arial" w:hAnsi="Arial"/>
      </w:rPr>
      <w:t xml:space="preserve"> 1</w:t>
    </w:r>
    <w:r w:rsidR="00D44921">
      <w:rPr>
        <w:rFonts w:ascii="Arial" w:hAnsi="Arial"/>
      </w:rPr>
      <w:t xml:space="preserve">: </w:t>
    </w:r>
    <w:r>
      <w:rPr>
        <w:rFonts w:ascii="Arial" w:hAnsi="Arial"/>
      </w:rPr>
      <w:t>HTML5</w:t>
    </w:r>
  </w:p>
  <w:p w14:paraId="363E808C" w14:textId="77777777" w:rsidR="00D44921" w:rsidRDefault="00D44921">
    <w:pPr>
      <w:pBdr>
        <w:bottom w:val="single" w:sz="6" w:space="1" w:color="auto"/>
      </w:pBdr>
    </w:pPr>
  </w:p>
  <w:p w14:paraId="16D64A10" w14:textId="77777777" w:rsidR="00D44921" w:rsidRDefault="00D44921">
    <w:pPr>
      <w:pStyle w:val="Yltunniste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2623"/>
    <w:multiLevelType w:val="hybridMultilevel"/>
    <w:tmpl w:val="6846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0DD3"/>
    <w:multiLevelType w:val="hybridMultilevel"/>
    <w:tmpl w:val="2B76C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9CC7DFA"/>
    <w:multiLevelType w:val="hybridMultilevel"/>
    <w:tmpl w:val="7E88BF4E"/>
    <w:lvl w:ilvl="0" w:tplc="040B0019">
      <w:start w:val="1"/>
      <w:numFmt w:val="low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A7A9F"/>
    <w:multiLevelType w:val="hybridMultilevel"/>
    <w:tmpl w:val="4002DA3A"/>
    <w:lvl w:ilvl="0" w:tplc="3038479A">
      <w:start w:val="1"/>
      <w:numFmt w:val="lowerRoman"/>
      <w:lvlText w:val="%1.)"/>
      <w:lvlJc w:val="left"/>
      <w:pPr>
        <w:tabs>
          <w:tab w:val="num" w:pos="1287"/>
        </w:tabs>
        <w:ind w:left="1287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4" w15:restartNumberingAfterBreak="0">
    <w:nsid w:val="0DBE5329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E55577B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16014AE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37E5420"/>
    <w:multiLevelType w:val="hybridMultilevel"/>
    <w:tmpl w:val="2B747D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D0560E4"/>
    <w:multiLevelType w:val="hybridMultilevel"/>
    <w:tmpl w:val="2B76C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EB210DE"/>
    <w:multiLevelType w:val="hybridMultilevel"/>
    <w:tmpl w:val="89F896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B63B4"/>
    <w:multiLevelType w:val="hybridMultilevel"/>
    <w:tmpl w:val="66566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0C24D52"/>
    <w:multiLevelType w:val="hybridMultilevel"/>
    <w:tmpl w:val="07E2B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25645A7"/>
    <w:multiLevelType w:val="singleLevel"/>
    <w:tmpl w:val="F208C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 w15:restartNumberingAfterBreak="0">
    <w:nsid w:val="37381439"/>
    <w:multiLevelType w:val="singleLevel"/>
    <w:tmpl w:val="76F647D8"/>
    <w:lvl w:ilvl="0">
      <w:start w:val="1"/>
      <w:numFmt w:val="bullet"/>
      <w:pStyle w:val="Luettelomerkki"/>
      <w:lvlText w:val=""/>
      <w:lvlJc w:val="left"/>
      <w:pPr>
        <w:tabs>
          <w:tab w:val="num" w:pos="360"/>
        </w:tabs>
        <w:ind w:left="360" w:hanging="360"/>
      </w:pPr>
      <w:rPr>
        <w:rFonts w:ascii="TechnicBold" w:hAnsi="TechnicBold" w:hint="default"/>
      </w:rPr>
    </w:lvl>
  </w:abstractNum>
  <w:abstractNum w:abstractNumId="14" w15:restartNumberingAfterBreak="0">
    <w:nsid w:val="37F2798A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7DB6F78"/>
    <w:multiLevelType w:val="hybridMultilevel"/>
    <w:tmpl w:val="65E6BFA4"/>
    <w:lvl w:ilvl="0" w:tplc="FFFFFFFF">
      <w:start w:val="1"/>
      <w:numFmt w:val="lowerLetter"/>
      <w:pStyle w:val="HarjoitustehtvnKohta"/>
      <w:lvlText w:val="%1."/>
      <w:lvlJc w:val="left"/>
      <w:pPr>
        <w:tabs>
          <w:tab w:val="num" w:pos="1287"/>
        </w:tabs>
        <w:ind w:left="1287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4B6C2010"/>
    <w:multiLevelType w:val="hybridMultilevel"/>
    <w:tmpl w:val="7D0ED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6CB"/>
    <w:multiLevelType w:val="hybridMultilevel"/>
    <w:tmpl w:val="CA6E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50354D26"/>
    <w:multiLevelType w:val="singleLevel"/>
    <w:tmpl w:val="9A9253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9" w15:restartNumberingAfterBreak="0">
    <w:nsid w:val="5F742DC2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69F22D0"/>
    <w:multiLevelType w:val="hybridMultilevel"/>
    <w:tmpl w:val="2B76C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83E5F2D"/>
    <w:multiLevelType w:val="multilevel"/>
    <w:tmpl w:val="E262641E"/>
    <w:lvl w:ilvl="0">
      <w:start w:val="1"/>
      <w:numFmt w:val="decimal"/>
      <w:pStyle w:val="Monitasoine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22" w15:restartNumberingAfterBreak="0">
    <w:nsid w:val="6A0464E8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A5931EF"/>
    <w:multiLevelType w:val="hybridMultilevel"/>
    <w:tmpl w:val="CE507F80"/>
    <w:lvl w:ilvl="0" w:tplc="0409000F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24" w15:restartNumberingAfterBreak="0">
    <w:nsid w:val="6BEE5E8C"/>
    <w:multiLevelType w:val="hybridMultilevel"/>
    <w:tmpl w:val="E21AC4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77930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F526B5B"/>
    <w:multiLevelType w:val="hybridMultilevel"/>
    <w:tmpl w:val="C562C7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53B27F3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6A32A17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8047215"/>
    <w:multiLevelType w:val="hybridMultilevel"/>
    <w:tmpl w:val="86CCD832"/>
    <w:lvl w:ilvl="0" w:tplc="8EFE3EB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203740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9377D33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B513614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C790E87"/>
    <w:multiLevelType w:val="hybridMultilevel"/>
    <w:tmpl w:val="13AE5842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1"/>
  </w:num>
  <w:num w:numId="4">
    <w:abstractNumId w:val="12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7"/>
  </w:num>
  <w:num w:numId="10">
    <w:abstractNumId w:val="9"/>
  </w:num>
  <w:num w:numId="11">
    <w:abstractNumId w:val="15"/>
  </w:num>
  <w:num w:numId="12">
    <w:abstractNumId w:val="15"/>
  </w:num>
  <w:num w:numId="13">
    <w:abstractNumId w:val="15"/>
  </w:num>
  <w:num w:numId="14">
    <w:abstractNumId w:val="3"/>
  </w:num>
  <w:num w:numId="15">
    <w:abstractNumId w:val="23"/>
  </w:num>
  <w:num w:numId="16">
    <w:abstractNumId w:val="29"/>
  </w:num>
  <w:num w:numId="17">
    <w:abstractNumId w:val="7"/>
  </w:num>
  <w:num w:numId="18">
    <w:abstractNumId w:val="0"/>
  </w:num>
  <w:num w:numId="19">
    <w:abstractNumId w:val="16"/>
  </w:num>
  <w:num w:numId="20">
    <w:abstractNumId w:val="10"/>
  </w:num>
  <w:num w:numId="21">
    <w:abstractNumId w:val="26"/>
  </w:num>
  <w:num w:numId="22">
    <w:abstractNumId w:val="5"/>
  </w:num>
  <w:num w:numId="23">
    <w:abstractNumId w:val="25"/>
  </w:num>
  <w:num w:numId="24">
    <w:abstractNumId w:val="30"/>
  </w:num>
  <w:num w:numId="25">
    <w:abstractNumId w:val="32"/>
  </w:num>
  <w:num w:numId="26">
    <w:abstractNumId w:val="6"/>
  </w:num>
  <w:num w:numId="27">
    <w:abstractNumId w:val="1"/>
  </w:num>
  <w:num w:numId="28">
    <w:abstractNumId w:val="31"/>
  </w:num>
  <w:num w:numId="29">
    <w:abstractNumId w:val="28"/>
  </w:num>
  <w:num w:numId="30">
    <w:abstractNumId w:val="20"/>
  </w:num>
  <w:num w:numId="31">
    <w:abstractNumId w:val="8"/>
  </w:num>
  <w:num w:numId="32">
    <w:abstractNumId w:val="11"/>
  </w:num>
  <w:num w:numId="33">
    <w:abstractNumId w:val="19"/>
  </w:num>
  <w:num w:numId="34">
    <w:abstractNumId w:val="14"/>
  </w:num>
  <w:num w:numId="35">
    <w:abstractNumId w:val="22"/>
  </w:num>
  <w:num w:numId="36">
    <w:abstractNumId w:val="27"/>
  </w:num>
  <w:num w:numId="37">
    <w:abstractNumId w:val="4"/>
  </w:num>
  <w:num w:numId="38">
    <w:abstractNumId w:val="24"/>
  </w:num>
  <w:num w:numId="39">
    <w:abstractNumId w:val="2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2E1"/>
    <w:rsid w:val="00003B29"/>
    <w:rsid w:val="00004CE0"/>
    <w:rsid w:val="00017D7E"/>
    <w:rsid w:val="00021CE9"/>
    <w:rsid w:val="00032BD2"/>
    <w:rsid w:val="00034C02"/>
    <w:rsid w:val="00042155"/>
    <w:rsid w:val="000472E1"/>
    <w:rsid w:val="00051CBC"/>
    <w:rsid w:val="00066558"/>
    <w:rsid w:val="00080270"/>
    <w:rsid w:val="00081605"/>
    <w:rsid w:val="000A4765"/>
    <w:rsid w:val="000B05AA"/>
    <w:rsid w:val="000C304D"/>
    <w:rsid w:val="000C4AF8"/>
    <w:rsid w:val="000C4CF5"/>
    <w:rsid w:val="000E1702"/>
    <w:rsid w:val="000E7AC7"/>
    <w:rsid w:val="000E7E77"/>
    <w:rsid w:val="000F5604"/>
    <w:rsid w:val="00100046"/>
    <w:rsid w:val="00113110"/>
    <w:rsid w:val="001154CC"/>
    <w:rsid w:val="00117B01"/>
    <w:rsid w:val="00120CA9"/>
    <w:rsid w:val="001274EE"/>
    <w:rsid w:val="00127A76"/>
    <w:rsid w:val="00127E3E"/>
    <w:rsid w:val="0013090F"/>
    <w:rsid w:val="00137941"/>
    <w:rsid w:val="00140C28"/>
    <w:rsid w:val="001414D8"/>
    <w:rsid w:val="00145EEE"/>
    <w:rsid w:val="00151BFC"/>
    <w:rsid w:val="0015796C"/>
    <w:rsid w:val="00171EFF"/>
    <w:rsid w:val="00180505"/>
    <w:rsid w:val="00183B87"/>
    <w:rsid w:val="00186113"/>
    <w:rsid w:val="001C71EC"/>
    <w:rsid w:val="001E61FC"/>
    <w:rsid w:val="001F56E3"/>
    <w:rsid w:val="001F5947"/>
    <w:rsid w:val="0020556E"/>
    <w:rsid w:val="002068E8"/>
    <w:rsid w:val="00210669"/>
    <w:rsid w:val="00210802"/>
    <w:rsid w:val="002134E1"/>
    <w:rsid w:val="002251E8"/>
    <w:rsid w:val="00236084"/>
    <w:rsid w:val="002369DD"/>
    <w:rsid w:val="00262F17"/>
    <w:rsid w:val="00277F7A"/>
    <w:rsid w:val="002B6E11"/>
    <w:rsid w:val="002D1533"/>
    <w:rsid w:val="002E0EBA"/>
    <w:rsid w:val="002E7999"/>
    <w:rsid w:val="002F0279"/>
    <w:rsid w:val="002F4661"/>
    <w:rsid w:val="00313AC3"/>
    <w:rsid w:val="003140FA"/>
    <w:rsid w:val="00334A70"/>
    <w:rsid w:val="00344423"/>
    <w:rsid w:val="0034543B"/>
    <w:rsid w:val="003457F8"/>
    <w:rsid w:val="00346DC7"/>
    <w:rsid w:val="00350DD5"/>
    <w:rsid w:val="00350FAC"/>
    <w:rsid w:val="003522AF"/>
    <w:rsid w:val="003635B8"/>
    <w:rsid w:val="0036478D"/>
    <w:rsid w:val="003703E0"/>
    <w:rsid w:val="00380B9E"/>
    <w:rsid w:val="003877AF"/>
    <w:rsid w:val="00397A7A"/>
    <w:rsid w:val="003B36E5"/>
    <w:rsid w:val="003B7C13"/>
    <w:rsid w:val="003C0A68"/>
    <w:rsid w:val="003C38FD"/>
    <w:rsid w:val="003C4B06"/>
    <w:rsid w:val="003C78C0"/>
    <w:rsid w:val="003D5DBF"/>
    <w:rsid w:val="003D6D79"/>
    <w:rsid w:val="003E00BE"/>
    <w:rsid w:val="00411724"/>
    <w:rsid w:val="00413F41"/>
    <w:rsid w:val="004145EF"/>
    <w:rsid w:val="00420750"/>
    <w:rsid w:val="00423227"/>
    <w:rsid w:val="00435528"/>
    <w:rsid w:val="00446DB2"/>
    <w:rsid w:val="00446DCB"/>
    <w:rsid w:val="00475060"/>
    <w:rsid w:val="0048093C"/>
    <w:rsid w:val="00493D69"/>
    <w:rsid w:val="004A0F97"/>
    <w:rsid w:val="004A13A8"/>
    <w:rsid w:val="004C5B78"/>
    <w:rsid w:val="004D2B75"/>
    <w:rsid w:val="004D2F52"/>
    <w:rsid w:val="004D3BE0"/>
    <w:rsid w:val="004D50BF"/>
    <w:rsid w:val="004D7AC9"/>
    <w:rsid w:val="004E1C96"/>
    <w:rsid w:val="004E4D93"/>
    <w:rsid w:val="004F679D"/>
    <w:rsid w:val="00516BDF"/>
    <w:rsid w:val="00517C0C"/>
    <w:rsid w:val="005226E7"/>
    <w:rsid w:val="00527913"/>
    <w:rsid w:val="0053559A"/>
    <w:rsid w:val="005366EE"/>
    <w:rsid w:val="005413A5"/>
    <w:rsid w:val="00552CC5"/>
    <w:rsid w:val="00563E93"/>
    <w:rsid w:val="00573667"/>
    <w:rsid w:val="00576CB8"/>
    <w:rsid w:val="00595AED"/>
    <w:rsid w:val="005962D2"/>
    <w:rsid w:val="005B6CC0"/>
    <w:rsid w:val="005D1E59"/>
    <w:rsid w:val="005D4848"/>
    <w:rsid w:val="006179A7"/>
    <w:rsid w:val="0062123C"/>
    <w:rsid w:val="00627A63"/>
    <w:rsid w:val="00631655"/>
    <w:rsid w:val="006577E9"/>
    <w:rsid w:val="0066333D"/>
    <w:rsid w:val="00666AA0"/>
    <w:rsid w:val="00667C4A"/>
    <w:rsid w:val="006700D5"/>
    <w:rsid w:val="00682D2C"/>
    <w:rsid w:val="006A19E3"/>
    <w:rsid w:val="006A72D3"/>
    <w:rsid w:val="006C0064"/>
    <w:rsid w:val="006C6A95"/>
    <w:rsid w:val="006D1BCE"/>
    <w:rsid w:val="006D48A6"/>
    <w:rsid w:val="006D6DE2"/>
    <w:rsid w:val="006E10C9"/>
    <w:rsid w:val="006E121E"/>
    <w:rsid w:val="0070232C"/>
    <w:rsid w:val="00703C95"/>
    <w:rsid w:val="00722EE8"/>
    <w:rsid w:val="007244B1"/>
    <w:rsid w:val="00736818"/>
    <w:rsid w:val="00746746"/>
    <w:rsid w:val="0075352C"/>
    <w:rsid w:val="0076090D"/>
    <w:rsid w:val="00764795"/>
    <w:rsid w:val="00770C55"/>
    <w:rsid w:val="00783706"/>
    <w:rsid w:val="0078618B"/>
    <w:rsid w:val="007A5D0B"/>
    <w:rsid w:val="007C25F9"/>
    <w:rsid w:val="007C30E9"/>
    <w:rsid w:val="007D054A"/>
    <w:rsid w:val="007F42B4"/>
    <w:rsid w:val="0081670B"/>
    <w:rsid w:val="0082364E"/>
    <w:rsid w:val="00852852"/>
    <w:rsid w:val="00877EB3"/>
    <w:rsid w:val="008901BA"/>
    <w:rsid w:val="00890C8C"/>
    <w:rsid w:val="00896FD4"/>
    <w:rsid w:val="008A3BC7"/>
    <w:rsid w:val="008B37FF"/>
    <w:rsid w:val="008B56FF"/>
    <w:rsid w:val="008C118A"/>
    <w:rsid w:val="008C4D7A"/>
    <w:rsid w:val="008C76BC"/>
    <w:rsid w:val="008E04BA"/>
    <w:rsid w:val="0090151D"/>
    <w:rsid w:val="00903D2B"/>
    <w:rsid w:val="009070FB"/>
    <w:rsid w:val="00907305"/>
    <w:rsid w:val="0090758E"/>
    <w:rsid w:val="00912DE1"/>
    <w:rsid w:val="00912E3F"/>
    <w:rsid w:val="00916DC5"/>
    <w:rsid w:val="009245D4"/>
    <w:rsid w:val="00932B05"/>
    <w:rsid w:val="00933843"/>
    <w:rsid w:val="00935E0E"/>
    <w:rsid w:val="00961B62"/>
    <w:rsid w:val="009621C3"/>
    <w:rsid w:val="009623ED"/>
    <w:rsid w:val="009A7649"/>
    <w:rsid w:val="009B6252"/>
    <w:rsid w:val="009C1F13"/>
    <w:rsid w:val="009D1CE6"/>
    <w:rsid w:val="009E37BC"/>
    <w:rsid w:val="009F1602"/>
    <w:rsid w:val="009F2128"/>
    <w:rsid w:val="00A02181"/>
    <w:rsid w:val="00A06AF1"/>
    <w:rsid w:val="00A307E6"/>
    <w:rsid w:val="00A446F7"/>
    <w:rsid w:val="00A47842"/>
    <w:rsid w:val="00A60395"/>
    <w:rsid w:val="00A701B3"/>
    <w:rsid w:val="00A911A2"/>
    <w:rsid w:val="00A9328E"/>
    <w:rsid w:val="00AA1430"/>
    <w:rsid w:val="00AC07D0"/>
    <w:rsid w:val="00AC23C1"/>
    <w:rsid w:val="00AC4E11"/>
    <w:rsid w:val="00AD1BC6"/>
    <w:rsid w:val="00AD30DC"/>
    <w:rsid w:val="00AE3AA1"/>
    <w:rsid w:val="00AE71EB"/>
    <w:rsid w:val="00AF0C75"/>
    <w:rsid w:val="00AF7B60"/>
    <w:rsid w:val="00B33A5D"/>
    <w:rsid w:val="00B36B1B"/>
    <w:rsid w:val="00B45E22"/>
    <w:rsid w:val="00B57B6A"/>
    <w:rsid w:val="00B66347"/>
    <w:rsid w:val="00B70435"/>
    <w:rsid w:val="00B73180"/>
    <w:rsid w:val="00B74369"/>
    <w:rsid w:val="00B75D15"/>
    <w:rsid w:val="00B823D1"/>
    <w:rsid w:val="00BC5340"/>
    <w:rsid w:val="00C20FBF"/>
    <w:rsid w:val="00C24A9D"/>
    <w:rsid w:val="00C26E28"/>
    <w:rsid w:val="00C32E42"/>
    <w:rsid w:val="00C57DD8"/>
    <w:rsid w:val="00C700DF"/>
    <w:rsid w:val="00C7192A"/>
    <w:rsid w:val="00C859BD"/>
    <w:rsid w:val="00CA43CE"/>
    <w:rsid w:val="00CB372E"/>
    <w:rsid w:val="00CB5744"/>
    <w:rsid w:val="00CC0737"/>
    <w:rsid w:val="00CE067A"/>
    <w:rsid w:val="00CE1848"/>
    <w:rsid w:val="00CE2F11"/>
    <w:rsid w:val="00CE3273"/>
    <w:rsid w:val="00CF6BA9"/>
    <w:rsid w:val="00D22CD8"/>
    <w:rsid w:val="00D244D3"/>
    <w:rsid w:val="00D35D52"/>
    <w:rsid w:val="00D3747C"/>
    <w:rsid w:val="00D44921"/>
    <w:rsid w:val="00D5164B"/>
    <w:rsid w:val="00D51D52"/>
    <w:rsid w:val="00D756BF"/>
    <w:rsid w:val="00D77F41"/>
    <w:rsid w:val="00D91428"/>
    <w:rsid w:val="00D97B9E"/>
    <w:rsid w:val="00DB32EF"/>
    <w:rsid w:val="00DB7233"/>
    <w:rsid w:val="00DC7008"/>
    <w:rsid w:val="00DC710D"/>
    <w:rsid w:val="00DD4643"/>
    <w:rsid w:val="00DD5FCD"/>
    <w:rsid w:val="00DE3525"/>
    <w:rsid w:val="00E45E39"/>
    <w:rsid w:val="00E54E3D"/>
    <w:rsid w:val="00E62D34"/>
    <w:rsid w:val="00E65B33"/>
    <w:rsid w:val="00E91C92"/>
    <w:rsid w:val="00E93C92"/>
    <w:rsid w:val="00EA0FD7"/>
    <w:rsid w:val="00EB62CD"/>
    <w:rsid w:val="00EB6607"/>
    <w:rsid w:val="00ED5380"/>
    <w:rsid w:val="00ED550D"/>
    <w:rsid w:val="00EF2CF7"/>
    <w:rsid w:val="00EF4EA5"/>
    <w:rsid w:val="00F02B77"/>
    <w:rsid w:val="00F150CE"/>
    <w:rsid w:val="00F31560"/>
    <w:rsid w:val="00F363A1"/>
    <w:rsid w:val="00F36989"/>
    <w:rsid w:val="00F409EC"/>
    <w:rsid w:val="00F419E1"/>
    <w:rsid w:val="00F45BDF"/>
    <w:rsid w:val="00F51083"/>
    <w:rsid w:val="00F51B80"/>
    <w:rsid w:val="00F574D2"/>
    <w:rsid w:val="00F73E2F"/>
    <w:rsid w:val="00F73FE3"/>
    <w:rsid w:val="00F7702D"/>
    <w:rsid w:val="00F77A56"/>
    <w:rsid w:val="00F77AC0"/>
    <w:rsid w:val="00F9165F"/>
    <w:rsid w:val="00F934E0"/>
    <w:rsid w:val="00FA7A94"/>
    <w:rsid w:val="00FB24A0"/>
    <w:rsid w:val="00FC0BA7"/>
    <w:rsid w:val="00FC6F05"/>
    <w:rsid w:val="00FD38D8"/>
    <w:rsid w:val="00FD721C"/>
    <w:rsid w:val="00FE048E"/>
    <w:rsid w:val="00FE4F72"/>
    <w:rsid w:val="00FE7483"/>
    <w:rsid w:val="00FF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C8568D"/>
  <w14:defaultImageDpi w14:val="0"/>
  <w15:docId w15:val="{14CCD7E6-4DE3-4DE0-8AEE-0652AAF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pPr>
      <w:widowControl w:val="0"/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  <w:rPr>
      <w:sz w:val="24"/>
    </w:rPr>
  </w:style>
  <w:style w:type="paragraph" w:styleId="Otsikko1">
    <w:name w:val="heading 1"/>
    <w:basedOn w:val="Normaali"/>
    <w:next w:val="Normaali"/>
    <w:link w:val="Otsikko1Char"/>
    <w:uiPriority w:val="99"/>
    <w:qFormat/>
    <w:pPr>
      <w:keepNext/>
      <w:spacing w:before="240" w:after="60"/>
      <w:outlineLvl w:val="0"/>
    </w:pPr>
    <w:rPr>
      <w:b/>
      <w:caps/>
      <w:kern w:val="28"/>
      <w:sz w:val="36"/>
    </w:rPr>
  </w:style>
  <w:style w:type="paragraph" w:styleId="Otsikko2">
    <w:name w:val="heading 2"/>
    <w:basedOn w:val="Normaali"/>
    <w:next w:val="Normaali"/>
    <w:link w:val="Otsikko2Char"/>
    <w:uiPriority w:val="99"/>
    <w:qFormat/>
    <w:pPr>
      <w:keepNext/>
      <w:spacing w:before="240" w:after="60"/>
      <w:outlineLvl w:val="1"/>
    </w:pPr>
    <w:rPr>
      <w:b/>
      <w:cap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Yltunniste">
    <w:name w:val="header"/>
    <w:basedOn w:val="Normaali"/>
    <w:link w:val="YltunnisteChar"/>
    <w:uiPriority w:val="99"/>
    <w:pPr>
      <w:tabs>
        <w:tab w:val="clear" w:pos="1304"/>
        <w:tab w:val="clear" w:pos="2608"/>
        <w:tab w:val="clear" w:pos="3912"/>
        <w:tab w:val="clear" w:pos="5216"/>
        <w:tab w:val="clear" w:pos="6521"/>
        <w:tab w:val="clear" w:pos="7825"/>
        <w:tab w:val="clear" w:pos="9129"/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locked/>
    <w:rPr>
      <w:rFonts w:cs="Times New Roman"/>
      <w:sz w:val="24"/>
    </w:rPr>
  </w:style>
  <w:style w:type="paragraph" w:customStyle="1" w:styleId="Otsikko3">
    <w:name w:val="Otsikko3"/>
    <w:basedOn w:val="Normaali"/>
    <w:uiPriority w:val="99"/>
    <w:pPr>
      <w:keepNext/>
      <w:spacing w:before="240" w:after="60"/>
      <w:outlineLvl w:val="2"/>
    </w:pPr>
    <w:rPr>
      <w:caps/>
    </w:rPr>
  </w:style>
  <w:style w:type="paragraph" w:customStyle="1" w:styleId="Otsikko4">
    <w:name w:val="Otsikko4"/>
    <w:basedOn w:val="Normaali"/>
    <w:uiPriority w:val="99"/>
    <w:pPr>
      <w:keepNext/>
      <w:spacing w:before="240" w:after="60"/>
      <w:outlineLvl w:val="3"/>
    </w:pPr>
  </w:style>
  <w:style w:type="paragraph" w:customStyle="1" w:styleId="Tyyli">
    <w:name w:val="Tyyli"/>
    <w:aliases w:val="Ehdotus/p__t_s"/>
    <w:basedOn w:val="Normaali"/>
    <w:uiPriority w:val="99"/>
    <w:pPr>
      <w:ind w:left="2608" w:hanging="1304"/>
    </w:pPr>
  </w:style>
  <w:style w:type="paragraph" w:customStyle="1" w:styleId="LiiteOheismateriaali">
    <w:name w:val="Liite /Oheismateriaali"/>
    <w:basedOn w:val="Normaali"/>
    <w:uiPriority w:val="99"/>
    <w:pPr>
      <w:ind w:left="5160" w:hanging="2608"/>
    </w:pPr>
  </w:style>
  <w:style w:type="paragraph" w:customStyle="1" w:styleId="Luettelomerkki">
    <w:name w:val="Luettelomerkki"/>
    <w:basedOn w:val="Normaali"/>
    <w:uiPriority w:val="99"/>
    <w:pPr>
      <w:numPr>
        <w:numId w:val="1"/>
      </w:numPr>
      <w:tabs>
        <w:tab w:val="clear" w:pos="360"/>
        <w:tab w:val="clear" w:pos="1304"/>
        <w:tab w:val="clear" w:pos="2608"/>
      </w:tabs>
      <w:ind w:left="3912" w:hanging="1304"/>
    </w:pPr>
  </w:style>
  <w:style w:type="paragraph" w:customStyle="1" w:styleId="Monitasoinen">
    <w:name w:val="Monitasoinen"/>
    <w:basedOn w:val="Normaali"/>
    <w:uiPriority w:val="99"/>
    <w:pPr>
      <w:numPr>
        <w:numId w:val="3"/>
      </w:numPr>
      <w:tabs>
        <w:tab w:val="clear" w:pos="1304"/>
        <w:tab w:val="clear" w:pos="2608"/>
      </w:tabs>
    </w:pPr>
  </w:style>
  <w:style w:type="paragraph" w:customStyle="1" w:styleId="Numerointi">
    <w:name w:val="Numerointi"/>
    <w:basedOn w:val="Normaali"/>
    <w:autoRedefine/>
    <w:uiPriority w:val="99"/>
    <w:pPr>
      <w:tabs>
        <w:tab w:val="clear" w:pos="1304"/>
        <w:tab w:val="clear" w:pos="2608"/>
      </w:tabs>
    </w:pPr>
  </w:style>
  <w:style w:type="paragraph" w:customStyle="1" w:styleId="WordWP">
    <w:name w:val="WordWP"/>
    <w:basedOn w:val="Normaali"/>
    <w:uiPriority w:val="99"/>
    <w:pPr>
      <w:ind w:left="3912" w:hanging="1304"/>
    </w:pPr>
  </w:style>
  <w:style w:type="paragraph" w:styleId="Alatunniste">
    <w:name w:val="footer"/>
    <w:basedOn w:val="Normaali"/>
    <w:link w:val="AlatunnisteChar"/>
    <w:uiPriority w:val="99"/>
    <w:pPr>
      <w:tabs>
        <w:tab w:val="clear" w:pos="1304"/>
        <w:tab w:val="clear" w:pos="2608"/>
        <w:tab w:val="clear" w:pos="3912"/>
        <w:tab w:val="clear" w:pos="5216"/>
        <w:tab w:val="clear" w:pos="6521"/>
        <w:tab w:val="clear" w:pos="7825"/>
        <w:tab w:val="clear" w:pos="9129"/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locked/>
    <w:rPr>
      <w:rFonts w:cs="Times New Roman"/>
      <w:sz w:val="24"/>
    </w:rPr>
  </w:style>
  <w:style w:type="paragraph" w:styleId="Leipteksti">
    <w:name w:val="Body Text"/>
    <w:basedOn w:val="Normaali"/>
    <w:link w:val="LeiptekstiChar"/>
    <w:uiPriority w:val="99"/>
    <w:pPr>
      <w:jc w:val="both"/>
    </w:pPr>
  </w:style>
  <w:style w:type="character" w:customStyle="1" w:styleId="LeiptekstiChar">
    <w:name w:val="Leipäteksti Char"/>
    <w:basedOn w:val="Kappaleenoletusfontti"/>
    <w:link w:val="Leipteksti"/>
    <w:uiPriority w:val="99"/>
    <w:semiHidden/>
    <w:locked/>
    <w:rPr>
      <w:rFonts w:cs="Times New Roman"/>
      <w:sz w:val="24"/>
    </w:rPr>
  </w:style>
  <w:style w:type="paragraph" w:customStyle="1" w:styleId="HarjoitustehtvnKohta">
    <w:name w:val="Harjoitusteht_v_nKohta"/>
    <w:basedOn w:val="Normaali"/>
    <w:next w:val="HarjoitustehtvnKohtaJatkuu"/>
    <w:uiPriority w:val="99"/>
    <w:pPr>
      <w:keepNext/>
      <w:keepLines/>
      <w:widowControl/>
      <w:numPr>
        <w:numId w:val="7"/>
      </w:numPr>
      <w:spacing w:before="360"/>
      <w:ind w:right="567"/>
      <w:jc w:val="both"/>
    </w:pPr>
  </w:style>
  <w:style w:type="paragraph" w:customStyle="1" w:styleId="HarjoitustehtvnKohtaJatkuu">
    <w:name w:val="Harjoitusteht_v_nKohtaJatkuu"/>
    <w:basedOn w:val="HarjoitustehtvnKohta"/>
    <w:uiPriority w:val="99"/>
    <w:pPr>
      <w:numPr>
        <w:numId w:val="0"/>
      </w:numPr>
      <w:spacing w:before="120"/>
      <w:ind w:left="1276"/>
    </w:pPr>
  </w:style>
  <w:style w:type="paragraph" w:customStyle="1" w:styleId="Harjoitustehtvnaihe">
    <w:name w:val="Harjoitusteht_v_n aihe"/>
    <w:basedOn w:val="HarjoitustehtvnKohta"/>
    <w:uiPriority w:val="99"/>
    <w:pPr>
      <w:numPr>
        <w:numId w:val="0"/>
      </w:numPr>
      <w:tabs>
        <w:tab w:val="left" w:pos="9639"/>
      </w:tabs>
      <w:ind w:left="284"/>
    </w:pPr>
  </w:style>
  <w:style w:type="paragraph" w:styleId="Sisennettyleipteksti">
    <w:name w:val="Body Text Indent"/>
    <w:basedOn w:val="Normaali"/>
    <w:link w:val="SisennettyleiptekstiChar"/>
    <w:uiPriority w:val="99"/>
    <w:pPr>
      <w:ind w:left="284" w:hanging="284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locked/>
    <w:rPr>
      <w:rFonts w:cs="Times New Roman"/>
      <w:sz w:val="24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DC7008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locked/>
    <w:rsid w:val="00DC7008"/>
    <w:rPr>
      <w:rFonts w:ascii="Tahoma" w:hAnsi="Tahoma" w:cs="Tahoma"/>
      <w:sz w:val="16"/>
      <w:szCs w:val="16"/>
      <w:lang w:val="x-none" w:eastAsia="en-US"/>
    </w:rPr>
  </w:style>
  <w:style w:type="character" w:styleId="Hyperlinkki">
    <w:name w:val="Hyperlink"/>
    <w:basedOn w:val="Kappaleenoletusfontti"/>
    <w:uiPriority w:val="99"/>
    <w:unhideWhenUsed/>
    <w:rsid w:val="00C700DF"/>
    <w:rPr>
      <w:color w:val="0000FF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852852"/>
    <w:pPr>
      <w:ind w:left="720"/>
      <w:contextualSpacing/>
    </w:pPr>
  </w:style>
  <w:style w:type="character" w:styleId="AvattuHyperlinkki">
    <w:name w:val="FollowedHyperlink"/>
    <w:basedOn w:val="Kappaleenoletusfontti"/>
    <w:uiPriority w:val="99"/>
    <w:semiHidden/>
    <w:unhideWhenUsed/>
    <w:rsid w:val="00423227"/>
    <w:rPr>
      <w:color w:val="800080" w:themeColor="followed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8B56FF"/>
    <w:rPr>
      <w:color w:val="605E5C"/>
      <w:shd w:val="clear" w:color="auto" w:fill="E1DFDD"/>
    </w:rPr>
  </w:style>
  <w:style w:type="character" w:styleId="Voimakas">
    <w:name w:val="Strong"/>
    <w:basedOn w:val="Kappaleenoletusfontti"/>
    <w:uiPriority w:val="22"/>
    <w:qFormat/>
    <w:rsid w:val="004145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html/default.as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HTML/El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orumi.asiaa.fi/kitaran-viritys/viestit/?viesti=629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mat\Harjoitusteht&#228;v&#228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9EBBF-BA7F-4050-B4BC-A71F4745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Harjoitustehtävä.dot</Template>
  <TotalTime>117</TotalTime>
  <Pages>1</Pages>
  <Words>998</Words>
  <Characters>8088</Characters>
  <Application>Microsoft Office Word</Application>
  <DocSecurity>0</DocSecurity>
  <Lines>67</Lines>
  <Paragraphs>18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Script-ohjelmointi</vt:lpstr>
      <vt:lpstr>Script-ohjelmointi</vt:lpstr>
    </vt:vector>
  </TitlesOfParts>
  <Company>Kauppa ja palvelu</Company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Script-ohjelmointi</dc:title>
  <dc:subject/>
  <dc:creator>Tuomo Helo</dc:creator>
  <cp:keywords/>
  <dc:description/>
  <cp:lastModifiedBy>Kaajalahti Jonne</cp:lastModifiedBy>
  <cp:revision>38</cp:revision>
  <cp:lastPrinted>2019-02-12T13:47:00Z</cp:lastPrinted>
  <dcterms:created xsi:type="dcterms:W3CDTF">2019-01-15T21:57:00Z</dcterms:created>
  <dcterms:modified xsi:type="dcterms:W3CDTF">2019-02-12T13:48:00Z</dcterms:modified>
</cp:coreProperties>
</file>