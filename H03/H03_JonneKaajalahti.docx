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B44EE" w14:textId="77777777" w:rsidR="00F02B77" w:rsidRDefault="00F02B77" w:rsidP="004D2F52">
      <w:pPr>
        <w:spacing w:line="360" w:lineRule="auto"/>
        <w:jc w:val="both"/>
      </w:pPr>
    </w:p>
    <w:p w14:paraId="32003C92" w14:textId="77777777" w:rsidR="00501B62" w:rsidRDefault="00501B62" w:rsidP="00501B62">
      <w:pPr>
        <w:spacing w:line="360" w:lineRule="auto"/>
        <w:jc w:val="both"/>
      </w:pPr>
      <w:r>
        <w:t>Tämän henkilökohtaisen harjoitustehtävän tarkoitus on johdatella opiskelija JavaScriptin maailmaan. Tehtävässä käydään läpi kielen peruskielioppia, mutta toisaalta myös perehdytään JavaScriptin kehitykseen, merkitykseen ja rajoitteisiin.</w:t>
      </w:r>
    </w:p>
    <w:p w14:paraId="4E208C46" w14:textId="77777777" w:rsidR="00501B62" w:rsidRDefault="00501B62" w:rsidP="00501B62">
      <w:pPr>
        <w:spacing w:line="360" w:lineRule="auto"/>
        <w:jc w:val="both"/>
      </w:pPr>
    </w:p>
    <w:p w14:paraId="51B22E19" w14:textId="77777777" w:rsidR="00501B62" w:rsidRDefault="00501B62" w:rsidP="00501B62">
      <w:pPr>
        <w:spacing w:line="360" w:lineRule="auto"/>
        <w:jc w:val="both"/>
      </w:pPr>
      <w:r>
        <w:t xml:space="preserve">JavaScript on voimakkaassa muutoksessa, mikä tulee esille myös tässä harjoitustehtävässä. Muutos liittyy etenkin </w:t>
      </w:r>
      <w:proofErr w:type="spellStart"/>
      <w:r>
        <w:t>EcmaScript</w:t>
      </w:r>
      <w:proofErr w:type="spellEnd"/>
      <w:r>
        <w:t xml:space="preserve"> 6 – standardissa vuonna 2015 esiteltyihin merkittäviin uusiin ominaisuuksiin. Uusia ominaisuuksia – tosin hieman hillitympää tahtia – on esitelty myös uudemmissa </w:t>
      </w:r>
      <w:proofErr w:type="spellStart"/>
      <w:r>
        <w:t>EcmaScript</w:t>
      </w:r>
      <w:proofErr w:type="spellEnd"/>
      <w:r>
        <w:t xml:space="preserve"> 7, 8 ja 9 standardeissa.</w:t>
      </w:r>
    </w:p>
    <w:p w14:paraId="3B9F58AA" w14:textId="77777777" w:rsidR="00501B62" w:rsidRDefault="00501B62" w:rsidP="00501B62">
      <w:pPr>
        <w:spacing w:line="360" w:lineRule="auto"/>
        <w:jc w:val="both"/>
        <w:rPr>
          <w:b/>
        </w:rPr>
      </w:pPr>
    </w:p>
    <w:p w14:paraId="6B193497" w14:textId="77777777" w:rsidR="00501B62" w:rsidRPr="00B75D15" w:rsidRDefault="00501B62" w:rsidP="00501B62">
      <w:pPr>
        <w:spacing w:line="360" w:lineRule="auto"/>
        <w:jc w:val="both"/>
      </w:pPr>
      <w:r>
        <w:t xml:space="preserve">Tehtävä voi hyödyntää seuraavia kirjoja. </w:t>
      </w:r>
      <w:proofErr w:type="spellStart"/>
      <w:r>
        <w:t>Marijn</w:t>
      </w:r>
      <w:proofErr w:type="spellEnd"/>
      <w:r>
        <w:t xml:space="preserve"> </w:t>
      </w:r>
      <w:proofErr w:type="spellStart"/>
      <w:r>
        <w:t>Haverbeken</w:t>
      </w:r>
      <w:proofErr w:type="spellEnd"/>
      <w:r>
        <w:t xml:space="preserve"> kirjasta </w:t>
      </w:r>
      <w:proofErr w:type="spellStart"/>
      <w:r>
        <w:t>Eloquent</w:t>
      </w:r>
      <w:proofErr w:type="spellEnd"/>
      <w:r>
        <w:t xml:space="preserve"> JavaScript 3rd edition (</w:t>
      </w:r>
      <w:r w:rsidRPr="00AB048B">
        <w:t>http://eloquentjavascript.net/</w:t>
      </w:r>
      <w:r>
        <w:t xml:space="preserve">) voi lukea lukuja 1 ja 2. Ethan Brownin Learning JavaScript –kirjasta (3. painos) voi lukea lukua 3, 4 ja 5. Ne ovat erityisen hyödyllisiä varsinkin ES6-kysymysten osalta. Näillä edellä mainituilla kahdella kirjalla pärjää mainiosti.  Douglas </w:t>
      </w:r>
      <w:proofErr w:type="spellStart"/>
      <w:r>
        <w:t>Crockfordin</w:t>
      </w:r>
      <w:proofErr w:type="spellEnd"/>
      <w:r>
        <w:t xml:space="preserve"> kirjasta JavaScript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(etsi kirja </w:t>
      </w:r>
      <w:proofErr w:type="spellStart"/>
      <w:r>
        <w:t>DawsonErasta</w:t>
      </w:r>
      <w:proofErr w:type="spellEnd"/>
      <w:r>
        <w:t>) voi puolestaan halutessaan silmäillä liitteitä. A ja B. W3Schoolsin tutoriaali on myös hyödyllinen, mutta kannattaa muistaa kirjoissa mainitut opit ja varoitukset.</w:t>
      </w:r>
    </w:p>
    <w:p w14:paraId="410385F5" w14:textId="77777777" w:rsidR="00501B62" w:rsidRDefault="00501B62" w:rsidP="00501B62">
      <w:pPr>
        <w:spacing w:line="360" w:lineRule="auto"/>
        <w:jc w:val="both"/>
        <w:rPr>
          <w:b/>
        </w:rPr>
      </w:pPr>
    </w:p>
    <w:p w14:paraId="3F36E0A5" w14:textId="77777777" w:rsidR="00501B62" w:rsidRDefault="00501B62" w:rsidP="00501B62">
      <w:pPr>
        <w:spacing w:line="360" w:lineRule="auto"/>
        <w:jc w:val="both"/>
      </w:pPr>
      <w:r>
        <w:t>Upota teoria- ja koodivastauksesi tähän dokumenttiin. Palauta dokumentti Optiman palautuslaatikkoon kurssiympäristössä ilmoitettuun määräaikaan mennessä.</w:t>
      </w:r>
    </w:p>
    <w:p w14:paraId="3754EF36" w14:textId="77777777" w:rsidR="00501B62" w:rsidRDefault="00501B62" w:rsidP="00501B62">
      <w:pPr>
        <w:spacing w:line="360" w:lineRule="auto"/>
        <w:jc w:val="both"/>
      </w:pPr>
    </w:p>
    <w:p w14:paraId="5069B937" w14:textId="77777777" w:rsidR="00501B62" w:rsidRDefault="00501B62" w:rsidP="00501B62">
      <w:pPr>
        <w:spacing w:line="360" w:lineRule="auto"/>
        <w:jc w:val="both"/>
      </w:pPr>
      <w:r w:rsidRPr="00253DED">
        <w:rPr>
          <w:highlight w:val="yellow"/>
        </w:rPr>
        <w:t>Keltaisella taustalla olevia kohtia on</w:t>
      </w:r>
      <w:r>
        <w:rPr>
          <w:highlight w:val="yellow"/>
        </w:rPr>
        <w:t xml:space="preserve"> ainakin osittain</w:t>
      </w:r>
      <w:r w:rsidRPr="00253DED">
        <w:rPr>
          <w:highlight w:val="yellow"/>
        </w:rPr>
        <w:t xml:space="preserve"> </w:t>
      </w:r>
      <w:r>
        <w:rPr>
          <w:highlight w:val="yellow"/>
        </w:rPr>
        <w:t>tarkoitus</w:t>
      </w:r>
      <w:r w:rsidRPr="00253DED">
        <w:rPr>
          <w:highlight w:val="yellow"/>
        </w:rPr>
        <w:t xml:space="preserve"> tehdä </w:t>
      </w:r>
      <w:r>
        <w:rPr>
          <w:highlight w:val="yellow"/>
        </w:rPr>
        <w:t xml:space="preserve">tai käydä </w:t>
      </w:r>
      <w:r w:rsidRPr="00253DED">
        <w:rPr>
          <w:highlight w:val="yellow"/>
        </w:rPr>
        <w:t xml:space="preserve">tunnilla yhdessä opettajan kanssa. </w:t>
      </w:r>
    </w:p>
    <w:p w14:paraId="02F36194" w14:textId="77777777" w:rsidR="00501B62" w:rsidRDefault="00501B62" w:rsidP="00501B62">
      <w:pPr>
        <w:spacing w:line="360" w:lineRule="auto"/>
        <w:jc w:val="both"/>
      </w:pPr>
    </w:p>
    <w:p w14:paraId="4DF32223" w14:textId="77777777" w:rsidR="00501B62" w:rsidRDefault="00501B62" w:rsidP="00501B62">
      <w:pPr>
        <w:pStyle w:val="Luettelokappale"/>
        <w:numPr>
          <w:ilvl w:val="0"/>
          <w:numId w:val="42"/>
        </w:numPr>
        <w:spacing w:line="360" w:lineRule="auto"/>
        <w:jc w:val="both"/>
      </w:pPr>
      <w:r>
        <w:t>Mitä on JavaScript?</w:t>
      </w:r>
    </w:p>
    <w:p w14:paraId="03717B7A" w14:textId="77777777" w:rsidR="00501B62" w:rsidRDefault="00501B62" w:rsidP="00501B62">
      <w:pPr>
        <w:pStyle w:val="Luettelokappale"/>
        <w:spacing w:line="360" w:lineRule="auto"/>
        <w:jc w:val="both"/>
      </w:pPr>
    </w:p>
    <w:p w14:paraId="339AAADF" w14:textId="77777777" w:rsidR="00501B62" w:rsidRDefault="00501B62" w:rsidP="00501B62">
      <w:pPr>
        <w:pStyle w:val="Luettelokappale"/>
        <w:numPr>
          <w:ilvl w:val="1"/>
          <w:numId w:val="42"/>
        </w:numPr>
        <w:spacing w:line="360" w:lineRule="auto"/>
        <w:jc w:val="both"/>
      </w:pPr>
      <w:r>
        <w:t>Mitä tarkoittaa, että JavaScript on tulkattava kieli?</w:t>
      </w:r>
    </w:p>
    <w:p w14:paraId="4F9A05A7" w14:textId="77777777" w:rsidR="00864355" w:rsidRDefault="00864355" w:rsidP="00864355">
      <w:pPr>
        <w:pStyle w:val="Luettelokappale"/>
        <w:spacing w:line="360" w:lineRule="auto"/>
        <w:ind w:left="1440"/>
        <w:jc w:val="both"/>
      </w:pPr>
      <w:r>
        <w:t xml:space="preserve">V: </w:t>
      </w:r>
      <w:r w:rsidR="007B7948">
        <w:t>JavaScriptiä voidaan lukea ja suorittaa ilman, että se käännetään konekielelle.</w:t>
      </w:r>
    </w:p>
    <w:p w14:paraId="62D7ACEF" w14:textId="77777777" w:rsidR="00501B62" w:rsidRDefault="00501B62" w:rsidP="00501B62">
      <w:pPr>
        <w:pStyle w:val="Luettelokappale"/>
        <w:numPr>
          <w:ilvl w:val="1"/>
          <w:numId w:val="42"/>
        </w:numPr>
        <w:spacing w:line="360" w:lineRule="auto"/>
        <w:jc w:val="both"/>
      </w:pPr>
      <w:r>
        <w:t>Missä JavaScriptiä tulkataan?</w:t>
      </w:r>
    </w:p>
    <w:p w14:paraId="071241CB" w14:textId="77777777" w:rsidR="004270FC" w:rsidRDefault="004270FC" w:rsidP="004270FC">
      <w:pPr>
        <w:pStyle w:val="Luettelokappale"/>
        <w:spacing w:line="360" w:lineRule="auto"/>
        <w:ind w:left="1440"/>
        <w:jc w:val="both"/>
      </w:pPr>
      <w:r>
        <w:t xml:space="preserve">V: </w:t>
      </w:r>
      <w:r w:rsidR="002D3427">
        <w:t>mm. Selaimessa</w:t>
      </w:r>
    </w:p>
    <w:p w14:paraId="6272AA9D" w14:textId="77777777" w:rsidR="00501B62" w:rsidRDefault="00501B62" w:rsidP="00501B62">
      <w:pPr>
        <w:pStyle w:val="Luettelokappale"/>
        <w:numPr>
          <w:ilvl w:val="1"/>
          <w:numId w:val="42"/>
        </w:numPr>
        <w:spacing w:line="360" w:lineRule="auto"/>
        <w:jc w:val="both"/>
      </w:pPr>
      <w:r>
        <w:lastRenderedPageBreak/>
        <w:t xml:space="preserve">Mihin </w:t>
      </w:r>
      <w:proofErr w:type="spellStart"/>
      <w:r>
        <w:t>JavaScriptä</w:t>
      </w:r>
      <w:proofErr w:type="spellEnd"/>
      <w:r>
        <w:t xml:space="preserve"> käytetään?</w:t>
      </w:r>
      <w:r w:rsidR="004270FC">
        <w:t xml:space="preserve"> </w:t>
      </w:r>
    </w:p>
    <w:p w14:paraId="640826C5" w14:textId="77777777" w:rsidR="004270FC" w:rsidRDefault="004270FC" w:rsidP="004270FC">
      <w:pPr>
        <w:pStyle w:val="Luettelokappale"/>
        <w:spacing w:line="360" w:lineRule="auto"/>
        <w:ind w:left="1440"/>
        <w:jc w:val="both"/>
      </w:pPr>
      <w:r>
        <w:t>V: JavaScrip</w:t>
      </w:r>
      <w:r w:rsidR="005B6519">
        <w:t>tillä voidaan muuttaa</w:t>
      </w:r>
      <w:r>
        <w:t xml:space="preserve"> </w:t>
      </w:r>
      <w:r w:rsidR="005B6519">
        <w:t>staattinen</w:t>
      </w:r>
      <w:r>
        <w:t xml:space="preserve"> </w:t>
      </w:r>
      <w:r w:rsidR="005B6519">
        <w:t>sivu</w:t>
      </w:r>
      <w:r>
        <w:t xml:space="preserve"> dynaamiseksi ja tekee siitä mahdollisesti myös interaktiivisen.</w:t>
      </w:r>
    </w:p>
    <w:p w14:paraId="27C43653" w14:textId="77777777" w:rsidR="00501B62" w:rsidRDefault="00501B62" w:rsidP="00501B62">
      <w:pPr>
        <w:pStyle w:val="Luettelokappale"/>
        <w:numPr>
          <w:ilvl w:val="1"/>
          <w:numId w:val="42"/>
        </w:numPr>
        <w:spacing w:line="360" w:lineRule="auto"/>
        <w:jc w:val="both"/>
      </w:pPr>
      <w:r>
        <w:t xml:space="preserve">Mikä on </w:t>
      </w:r>
      <w:proofErr w:type="spellStart"/>
      <w:r>
        <w:t>EcmaScript</w:t>
      </w:r>
      <w:proofErr w:type="spellEnd"/>
      <w:r>
        <w:t>?</w:t>
      </w:r>
    </w:p>
    <w:p w14:paraId="2D64D111" w14:textId="77777777" w:rsidR="00351A8A" w:rsidRDefault="00351A8A" w:rsidP="00351A8A">
      <w:pPr>
        <w:pStyle w:val="Luettelokappale"/>
        <w:spacing w:line="360" w:lineRule="auto"/>
        <w:ind w:left="1440"/>
        <w:jc w:val="both"/>
      </w:pPr>
      <w:r>
        <w:t xml:space="preserve">V: </w:t>
      </w:r>
      <w:proofErr w:type="spellStart"/>
      <w:r>
        <w:t>EcmaScript</w:t>
      </w:r>
      <w:proofErr w:type="spellEnd"/>
      <w:r w:rsidR="00CF3EF1">
        <w:t xml:space="preserve"> on </w:t>
      </w:r>
      <w:proofErr w:type="spellStart"/>
      <w:proofErr w:type="gramStart"/>
      <w:r w:rsidR="00CF3EF1">
        <w:t>scriptauskieli</w:t>
      </w:r>
      <w:proofErr w:type="spellEnd"/>
      <w:proofErr w:type="gramEnd"/>
      <w:r w:rsidR="00CF3EF1">
        <w:t xml:space="preserve"> joka standardoi JavaScriptiä.</w:t>
      </w:r>
    </w:p>
    <w:p w14:paraId="0FB53486" w14:textId="77777777" w:rsidR="00501B62" w:rsidRDefault="00501B62" w:rsidP="00501B62">
      <w:pPr>
        <w:pStyle w:val="Luettelokappale"/>
        <w:spacing w:line="360" w:lineRule="auto"/>
        <w:ind w:left="1440"/>
        <w:jc w:val="both"/>
      </w:pPr>
    </w:p>
    <w:p w14:paraId="35ACA6C3" w14:textId="77777777" w:rsidR="00501B62" w:rsidRDefault="00501B62" w:rsidP="00501B62">
      <w:pPr>
        <w:pStyle w:val="Luettelokappale"/>
        <w:widowControl/>
        <w:numPr>
          <w:ilvl w:val="0"/>
          <w:numId w:val="42"/>
        </w:numPr>
        <w:tabs>
          <w:tab w:val="clear" w:pos="1304"/>
          <w:tab w:val="clear" w:pos="2608"/>
          <w:tab w:val="clear" w:pos="3912"/>
          <w:tab w:val="clear" w:pos="5216"/>
          <w:tab w:val="clear" w:pos="6521"/>
          <w:tab w:val="clear" w:pos="7825"/>
          <w:tab w:val="clear" w:pos="9129"/>
        </w:tabs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  <w:highlight w:val="yellow"/>
          <w:lang w:eastAsia="fi-FI"/>
        </w:rPr>
      </w:pPr>
      <w:r w:rsidRPr="007B52A5">
        <w:rPr>
          <w:color w:val="000000"/>
          <w:szCs w:val="24"/>
          <w:highlight w:val="yellow"/>
          <w:lang w:eastAsia="fi-FI"/>
        </w:rPr>
        <w:t>Laadi itsellesi html5-pohjatiedosto, jonka kopioita on helppo käyttää̈ JavaScript-tehtävien perustana. Tallenna se nimellä̈ jspohja.html. Tee siitä myös varmuuskopio.</w:t>
      </w:r>
    </w:p>
    <w:p w14:paraId="3B865584" w14:textId="77777777" w:rsidR="00A063A1" w:rsidRDefault="00A063A1" w:rsidP="00A063A1">
      <w:pPr>
        <w:pStyle w:val="Luettelokappale"/>
        <w:widowControl/>
        <w:tabs>
          <w:tab w:val="clear" w:pos="1304"/>
          <w:tab w:val="clear" w:pos="2608"/>
          <w:tab w:val="clear" w:pos="3912"/>
          <w:tab w:val="clear" w:pos="5216"/>
          <w:tab w:val="clear" w:pos="6521"/>
          <w:tab w:val="clear" w:pos="7825"/>
          <w:tab w:val="clear" w:pos="9129"/>
        </w:tabs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  <w:highlight w:val="yellow"/>
          <w:lang w:eastAsia="fi-FI"/>
        </w:rPr>
      </w:pPr>
      <w:r>
        <w:rPr>
          <w:color w:val="000000"/>
          <w:szCs w:val="24"/>
          <w:highlight w:val="yellow"/>
          <w:lang w:eastAsia="fi-FI"/>
        </w:rPr>
        <w:t xml:space="preserve">V: </w:t>
      </w:r>
    </w:p>
    <w:p w14:paraId="2B8B7827" w14:textId="77777777" w:rsidR="00A063A1" w:rsidRPr="00A063A1" w:rsidRDefault="00A063A1" w:rsidP="00FE2ADE">
      <w:pPr>
        <w:pStyle w:val="Luettelokappale"/>
        <w:widowControl/>
        <w:tabs>
          <w:tab w:val="clear" w:pos="1304"/>
          <w:tab w:val="clear" w:pos="2608"/>
          <w:tab w:val="clear" w:pos="3912"/>
          <w:tab w:val="clear" w:pos="5216"/>
          <w:tab w:val="clear" w:pos="6521"/>
          <w:tab w:val="clear" w:pos="7825"/>
          <w:tab w:val="clear" w:pos="9129"/>
        </w:tabs>
        <w:autoSpaceDE w:val="0"/>
        <w:autoSpaceDN w:val="0"/>
        <w:adjustRightInd w:val="0"/>
        <w:jc w:val="both"/>
        <w:rPr>
          <w:color w:val="000000"/>
          <w:szCs w:val="24"/>
          <w:lang w:val="en-US" w:eastAsia="fi-FI"/>
        </w:rPr>
      </w:pPr>
      <w:r w:rsidRPr="00A063A1">
        <w:rPr>
          <w:color w:val="000000"/>
          <w:szCs w:val="24"/>
          <w:lang w:val="en-US" w:eastAsia="fi-FI"/>
        </w:rPr>
        <w:t>&lt;!DOCTYPE html&gt;</w:t>
      </w:r>
    </w:p>
    <w:p w14:paraId="208D49C9" w14:textId="77777777" w:rsidR="00A063A1" w:rsidRPr="00A063A1" w:rsidRDefault="00A063A1" w:rsidP="00FE2ADE">
      <w:pPr>
        <w:pStyle w:val="Luettelokappale"/>
        <w:widowControl/>
        <w:tabs>
          <w:tab w:val="clear" w:pos="1304"/>
          <w:tab w:val="clear" w:pos="2608"/>
          <w:tab w:val="clear" w:pos="3912"/>
          <w:tab w:val="clear" w:pos="5216"/>
          <w:tab w:val="clear" w:pos="6521"/>
          <w:tab w:val="clear" w:pos="7825"/>
          <w:tab w:val="clear" w:pos="9129"/>
        </w:tabs>
        <w:autoSpaceDE w:val="0"/>
        <w:autoSpaceDN w:val="0"/>
        <w:adjustRightInd w:val="0"/>
        <w:jc w:val="both"/>
        <w:rPr>
          <w:color w:val="000000"/>
          <w:szCs w:val="24"/>
          <w:lang w:val="en-US" w:eastAsia="fi-FI"/>
        </w:rPr>
      </w:pPr>
      <w:r w:rsidRPr="00A063A1">
        <w:rPr>
          <w:color w:val="000000"/>
          <w:szCs w:val="24"/>
          <w:lang w:val="en-US" w:eastAsia="fi-FI"/>
        </w:rPr>
        <w:t>&lt;html&gt;</w:t>
      </w:r>
    </w:p>
    <w:p w14:paraId="675460C9" w14:textId="77777777" w:rsidR="00A063A1" w:rsidRPr="00A063A1" w:rsidRDefault="00A063A1" w:rsidP="00FE2ADE">
      <w:pPr>
        <w:pStyle w:val="Luettelokappale"/>
        <w:widowControl/>
        <w:tabs>
          <w:tab w:val="clear" w:pos="1304"/>
          <w:tab w:val="clear" w:pos="2608"/>
          <w:tab w:val="clear" w:pos="3912"/>
          <w:tab w:val="clear" w:pos="5216"/>
          <w:tab w:val="clear" w:pos="6521"/>
          <w:tab w:val="clear" w:pos="7825"/>
          <w:tab w:val="clear" w:pos="9129"/>
        </w:tabs>
        <w:autoSpaceDE w:val="0"/>
        <w:autoSpaceDN w:val="0"/>
        <w:adjustRightInd w:val="0"/>
        <w:jc w:val="both"/>
        <w:rPr>
          <w:color w:val="000000"/>
          <w:szCs w:val="24"/>
          <w:lang w:val="en-US" w:eastAsia="fi-FI"/>
        </w:rPr>
      </w:pPr>
      <w:r w:rsidRPr="00A063A1">
        <w:rPr>
          <w:color w:val="000000"/>
          <w:szCs w:val="24"/>
          <w:lang w:val="en-US" w:eastAsia="fi-FI"/>
        </w:rPr>
        <w:t>&lt;body&gt;</w:t>
      </w:r>
    </w:p>
    <w:p w14:paraId="2B11E4C6" w14:textId="77777777" w:rsidR="00A063A1" w:rsidRPr="00A063A1" w:rsidRDefault="00A063A1" w:rsidP="00FE2ADE">
      <w:pPr>
        <w:pStyle w:val="Luettelokappale"/>
        <w:widowControl/>
        <w:tabs>
          <w:tab w:val="clear" w:pos="1304"/>
          <w:tab w:val="clear" w:pos="2608"/>
          <w:tab w:val="clear" w:pos="3912"/>
          <w:tab w:val="clear" w:pos="5216"/>
          <w:tab w:val="clear" w:pos="6521"/>
          <w:tab w:val="clear" w:pos="7825"/>
          <w:tab w:val="clear" w:pos="9129"/>
        </w:tabs>
        <w:autoSpaceDE w:val="0"/>
        <w:autoSpaceDN w:val="0"/>
        <w:adjustRightInd w:val="0"/>
        <w:jc w:val="both"/>
        <w:rPr>
          <w:color w:val="000000"/>
          <w:szCs w:val="24"/>
          <w:lang w:val="en-US" w:eastAsia="fi-FI"/>
        </w:rPr>
      </w:pPr>
      <w:r w:rsidRPr="00A063A1">
        <w:rPr>
          <w:color w:val="000000"/>
          <w:szCs w:val="24"/>
          <w:lang w:val="en-US" w:eastAsia="fi-FI"/>
        </w:rPr>
        <w:t>&lt;script&gt;</w:t>
      </w:r>
    </w:p>
    <w:p w14:paraId="68824D07" w14:textId="77777777" w:rsidR="00A063A1" w:rsidRPr="00A063A1" w:rsidRDefault="00A063A1" w:rsidP="00FE2ADE">
      <w:pPr>
        <w:pStyle w:val="Luettelokappale"/>
        <w:widowControl/>
        <w:tabs>
          <w:tab w:val="clear" w:pos="1304"/>
          <w:tab w:val="clear" w:pos="2608"/>
          <w:tab w:val="clear" w:pos="3912"/>
          <w:tab w:val="clear" w:pos="5216"/>
          <w:tab w:val="clear" w:pos="6521"/>
          <w:tab w:val="clear" w:pos="7825"/>
          <w:tab w:val="clear" w:pos="9129"/>
        </w:tabs>
        <w:autoSpaceDE w:val="0"/>
        <w:autoSpaceDN w:val="0"/>
        <w:adjustRightInd w:val="0"/>
        <w:jc w:val="both"/>
        <w:rPr>
          <w:color w:val="000000"/>
          <w:szCs w:val="24"/>
          <w:lang w:eastAsia="fi-FI"/>
        </w:rPr>
      </w:pPr>
      <w:r w:rsidRPr="00A063A1">
        <w:rPr>
          <w:color w:val="000000"/>
          <w:szCs w:val="24"/>
          <w:lang w:eastAsia="fi-FI"/>
        </w:rPr>
        <w:t xml:space="preserve">// </w:t>
      </w:r>
      <w:proofErr w:type="spellStart"/>
      <w:r w:rsidRPr="00A063A1">
        <w:rPr>
          <w:color w:val="000000"/>
          <w:szCs w:val="24"/>
          <w:lang w:eastAsia="fi-FI"/>
        </w:rPr>
        <w:t>js</w:t>
      </w:r>
      <w:proofErr w:type="spellEnd"/>
      <w:r w:rsidRPr="00A063A1">
        <w:rPr>
          <w:color w:val="000000"/>
          <w:szCs w:val="24"/>
          <w:lang w:eastAsia="fi-FI"/>
        </w:rPr>
        <w:t xml:space="preserve"> koodi tulee tähän</w:t>
      </w:r>
    </w:p>
    <w:p w14:paraId="69D20239" w14:textId="77777777" w:rsidR="00A063A1" w:rsidRPr="00A063A1" w:rsidRDefault="00A063A1" w:rsidP="00FE2ADE">
      <w:pPr>
        <w:pStyle w:val="Luettelokappale"/>
        <w:widowControl/>
        <w:tabs>
          <w:tab w:val="clear" w:pos="1304"/>
          <w:tab w:val="clear" w:pos="2608"/>
          <w:tab w:val="clear" w:pos="3912"/>
          <w:tab w:val="clear" w:pos="5216"/>
          <w:tab w:val="clear" w:pos="6521"/>
          <w:tab w:val="clear" w:pos="7825"/>
          <w:tab w:val="clear" w:pos="9129"/>
        </w:tabs>
        <w:autoSpaceDE w:val="0"/>
        <w:autoSpaceDN w:val="0"/>
        <w:adjustRightInd w:val="0"/>
        <w:jc w:val="both"/>
        <w:rPr>
          <w:color w:val="000000"/>
          <w:szCs w:val="24"/>
          <w:lang w:eastAsia="fi-FI"/>
        </w:rPr>
      </w:pPr>
      <w:r w:rsidRPr="00A063A1">
        <w:rPr>
          <w:color w:val="000000"/>
          <w:szCs w:val="24"/>
          <w:lang w:eastAsia="fi-FI"/>
        </w:rPr>
        <w:t>&lt;/</w:t>
      </w:r>
      <w:proofErr w:type="spellStart"/>
      <w:r w:rsidRPr="00A063A1">
        <w:rPr>
          <w:color w:val="000000"/>
          <w:szCs w:val="24"/>
          <w:lang w:eastAsia="fi-FI"/>
        </w:rPr>
        <w:t>script</w:t>
      </w:r>
      <w:proofErr w:type="spellEnd"/>
      <w:r w:rsidRPr="00A063A1">
        <w:rPr>
          <w:color w:val="000000"/>
          <w:szCs w:val="24"/>
          <w:lang w:eastAsia="fi-FI"/>
        </w:rPr>
        <w:t>&gt;</w:t>
      </w:r>
    </w:p>
    <w:p w14:paraId="38AC2823" w14:textId="77777777" w:rsidR="00A063A1" w:rsidRPr="00A063A1" w:rsidRDefault="00A063A1" w:rsidP="00FE2ADE">
      <w:pPr>
        <w:pStyle w:val="Luettelokappale"/>
        <w:widowControl/>
        <w:tabs>
          <w:tab w:val="clear" w:pos="1304"/>
          <w:tab w:val="clear" w:pos="2608"/>
          <w:tab w:val="clear" w:pos="3912"/>
          <w:tab w:val="clear" w:pos="5216"/>
          <w:tab w:val="clear" w:pos="6521"/>
          <w:tab w:val="clear" w:pos="7825"/>
          <w:tab w:val="clear" w:pos="9129"/>
        </w:tabs>
        <w:autoSpaceDE w:val="0"/>
        <w:autoSpaceDN w:val="0"/>
        <w:adjustRightInd w:val="0"/>
        <w:jc w:val="both"/>
        <w:rPr>
          <w:color w:val="000000"/>
          <w:szCs w:val="24"/>
          <w:lang w:val="en-US" w:eastAsia="fi-FI"/>
        </w:rPr>
      </w:pPr>
      <w:r w:rsidRPr="00A063A1">
        <w:rPr>
          <w:color w:val="000000"/>
          <w:szCs w:val="24"/>
          <w:lang w:val="en-US" w:eastAsia="fi-FI"/>
        </w:rPr>
        <w:t>&lt;/body&gt;</w:t>
      </w:r>
    </w:p>
    <w:p w14:paraId="3F8CA1FA" w14:textId="77777777" w:rsidR="00A063A1" w:rsidRPr="00A063A1" w:rsidRDefault="00A063A1" w:rsidP="00FE2ADE">
      <w:pPr>
        <w:pStyle w:val="Luettelokappale"/>
        <w:widowControl/>
        <w:tabs>
          <w:tab w:val="clear" w:pos="1304"/>
          <w:tab w:val="clear" w:pos="2608"/>
          <w:tab w:val="clear" w:pos="3912"/>
          <w:tab w:val="clear" w:pos="5216"/>
          <w:tab w:val="clear" w:pos="6521"/>
          <w:tab w:val="clear" w:pos="7825"/>
          <w:tab w:val="clear" w:pos="9129"/>
        </w:tabs>
        <w:autoSpaceDE w:val="0"/>
        <w:autoSpaceDN w:val="0"/>
        <w:adjustRightInd w:val="0"/>
        <w:jc w:val="both"/>
        <w:rPr>
          <w:color w:val="000000"/>
          <w:szCs w:val="24"/>
          <w:highlight w:val="yellow"/>
          <w:lang w:val="en-US" w:eastAsia="fi-FI"/>
        </w:rPr>
      </w:pPr>
      <w:r w:rsidRPr="00A063A1">
        <w:rPr>
          <w:color w:val="000000"/>
          <w:szCs w:val="24"/>
          <w:lang w:val="en-US" w:eastAsia="fi-FI"/>
        </w:rPr>
        <w:t>&lt;/html&gt;</w:t>
      </w:r>
    </w:p>
    <w:p w14:paraId="112ED6CE" w14:textId="77777777" w:rsidR="00501B62" w:rsidRPr="00A063A1" w:rsidRDefault="00501B62" w:rsidP="00501B62">
      <w:pPr>
        <w:pStyle w:val="Luettelokappale"/>
        <w:widowControl/>
        <w:tabs>
          <w:tab w:val="clear" w:pos="1304"/>
          <w:tab w:val="clear" w:pos="2608"/>
          <w:tab w:val="clear" w:pos="3912"/>
          <w:tab w:val="clear" w:pos="5216"/>
          <w:tab w:val="clear" w:pos="6521"/>
          <w:tab w:val="clear" w:pos="7825"/>
          <w:tab w:val="clear" w:pos="9129"/>
        </w:tabs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  <w:lang w:val="en-US" w:eastAsia="fi-FI"/>
        </w:rPr>
      </w:pPr>
    </w:p>
    <w:p w14:paraId="4CF34E4A" w14:textId="77777777" w:rsidR="00501B62" w:rsidRDefault="00501B62" w:rsidP="00501B62">
      <w:pPr>
        <w:pStyle w:val="Luettelokappale"/>
        <w:numPr>
          <w:ilvl w:val="0"/>
          <w:numId w:val="42"/>
        </w:numPr>
        <w:spacing w:line="360" w:lineRule="auto"/>
        <w:jc w:val="both"/>
        <w:rPr>
          <w:highlight w:val="yellow"/>
        </w:rPr>
      </w:pPr>
      <w:r w:rsidRPr="007B52A5">
        <w:rPr>
          <w:highlight w:val="yellow"/>
        </w:rPr>
        <w:t>Millä eri tavoin www-sivuun voidaan liittää JavaScriptiä</w:t>
      </w:r>
      <w:r>
        <w:rPr>
          <w:highlight w:val="yellow"/>
        </w:rPr>
        <w:t xml:space="preserve"> selaimen suoritettavaksi</w:t>
      </w:r>
      <w:r w:rsidRPr="007B52A5">
        <w:rPr>
          <w:highlight w:val="yellow"/>
        </w:rPr>
        <w:t>? Minkälaisia hyviä ja huonoja puolia eri tavoilla on? Anna lyhyt koodiesimerkki ainakin 3 eri tavasta.</w:t>
      </w:r>
    </w:p>
    <w:p w14:paraId="2D0F423A" w14:textId="77777777" w:rsidR="00A063A1" w:rsidRDefault="00A063A1" w:rsidP="00A063A1">
      <w:pPr>
        <w:pStyle w:val="Luettelokappale"/>
        <w:spacing w:line="360" w:lineRule="auto"/>
        <w:jc w:val="both"/>
        <w:rPr>
          <w:highlight w:val="yellow"/>
        </w:rPr>
      </w:pPr>
      <w:r>
        <w:rPr>
          <w:highlight w:val="yellow"/>
        </w:rPr>
        <w:t>V:</w:t>
      </w:r>
    </w:p>
    <w:p w14:paraId="3D6C80A4" w14:textId="77777777" w:rsidR="00A063A1" w:rsidRPr="00FE2ADE" w:rsidRDefault="00A063A1" w:rsidP="00A063A1">
      <w:pPr>
        <w:pStyle w:val="Luettelokappale"/>
        <w:spacing w:line="360" w:lineRule="auto"/>
        <w:jc w:val="both"/>
        <w:rPr>
          <w:lang w:val="en-US"/>
        </w:rPr>
      </w:pPr>
      <w:r w:rsidRPr="00FE2ADE">
        <w:rPr>
          <w:lang w:val="en-US"/>
        </w:rPr>
        <w:t>&lt;script type="text/</w:t>
      </w:r>
      <w:proofErr w:type="spellStart"/>
      <w:r w:rsidRPr="00FE2ADE">
        <w:rPr>
          <w:lang w:val="en-US"/>
        </w:rPr>
        <w:t>javascript</w:t>
      </w:r>
      <w:proofErr w:type="spellEnd"/>
      <w:r w:rsidRPr="00FE2ADE">
        <w:rPr>
          <w:lang w:val="en-US"/>
        </w:rPr>
        <w:t xml:space="preserve">" </w:t>
      </w:r>
      <w:proofErr w:type="spellStart"/>
      <w:r w:rsidRPr="00FE2ADE">
        <w:rPr>
          <w:lang w:val="en-US"/>
        </w:rPr>
        <w:t>src</w:t>
      </w:r>
      <w:proofErr w:type="spellEnd"/>
      <w:r w:rsidRPr="00FE2ADE">
        <w:rPr>
          <w:lang w:val="en-US"/>
        </w:rPr>
        <w:t>=</w:t>
      </w:r>
      <w:proofErr w:type="gramStart"/>
      <w:r w:rsidRPr="00FE2ADE">
        <w:rPr>
          <w:lang w:val="en-US"/>
        </w:rPr>
        <w:t>"..</w:t>
      </w:r>
      <w:proofErr w:type="spellStart"/>
      <w:proofErr w:type="gramEnd"/>
      <w:r w:rsidRPr="00FE2ADE">
        <w:rPr>
          <w:lang w:val="en-US"/>
        </w:rPr>
        <w:t>polku</w:t>
      </w:r>
      <w:proofErr w:type="spellEnd"/>
      <w:r w:rsidRPr="00FE2ADE">
        <w:rPr>
          <w:lang w:val="en-US"/>
        </w:rPr>
        <w:t xml:space="preserve"> </w:t>
      </w:r>
      <w:proofErr w:type="spellStart"/>
      <w:r w:rsidRPr="00FE2ADE">
        <w:rPr>
          <w:lang w:val="en-US"/>
        </w:rPr>
        <w:t>js</w:t>
      </w:r>
      <w:proofErr w:type="spellEnd"/>
      <w:r w:rsidRPr="00FE2ADE">
        <w:rPr>
          <w:lang w:val="en-US"/>
        </w:rPr>
        <w:t xml:space="preserve"> </w:t>
      </w:r>
      <w:proofErr w:type="spellStart"/>
      <w:r w:rsidRPr="00FE2ADE">
        <w:rPr>
          <w:lang w:val="en-US"/>
        </w:rPr>
        <w:t>tiedostoon</w:t>
      </w:r>
      <w:proofErr w:type="spellEnd"/>
      <w:r w:rsidRPr="00FE2ADE">
        <w:rPr>
          <w:lang w:val="en-US"/>
        </w:rPr>
        <w:t xml:space="preserve"> </w:t>
      </w:r>
      <w:r w:rsidRPr="00FE2ADE">
        <w:rPr>
          <w:lang w:val="en-US"/>
        </w:rPr>
        <w:t>"&gt;&lt;/script&gt;</w:t>
      </w:r>
    </w:p>
    <w:p w14:paraId="068FD7B1" w14:textId="77777777" w:rsidR="00213A18" w:rsidRPr="00FE2ADE" w:rsidRDefault="00213A18" w:rsidP="00A063A1">
      <w:pPr>
        <w:pStyle w:val="Luettelokappale"/>
        <w:spacing w:line="360" w:lineRule="auto"/>
        <w:jc w:val="both"/>
        <w:rPr>
          <w:lang w:val="en-US"/>
        </w:rPr>
      </w:pPr>
    </w:p>
    <w:p w14:paraId="5752590C" w14:textId="77777777" w:rsidR="00A063A1" w:rsidRPr="00FE2ADE" w:rsidRDefault="00A063A1" w:rsidP="00A063A1">
      <w:pPr>
        <w:pStyle w:val="Luettelokappale"/>
        <w:spacing w:line="360" w:lineRule="auto"/>
        <w:jc w:val="both"/>
        <w:rPr>
          <w:lang w:val="en-US"/>
        </w:rPr>
      </w:pPr>
      <w:r w:rsidRPr="00FE2ADE">
        <w:rPr>
          <w:lang w:val="en-US"/>
        </w:rPr>
        <w:t xml:space="preserve">tai script </w:t>
      </w:r>
      <w:proofErr w:type="spellStart"/>
      <w:r w:rsidRPr="00FE2ADE">
        <w:rPr>
          <w:lang w:val="en-US"/>
        </w:rPr>
        <w:t>tageilla</w:t>
      </w:r>
      <w:proofErr w:type="spellEnd"/>
    </w:p>
    <w:p w14:paraId="0D2F0099" w14:textId="77777777" w:rsidR="00213A18" w:rsidRPr="00FE2ADE" w:rsidRDefault="00213A18" w:rsidP="00A063A1">
      <w:pPr>
        <w:pStyle w:val="Luettelokappale"/>
        <w:spacing w:line="360" w:lineRule="auto"/>
        <w:jc w:val="both"/>
        <w:rPr>
          <w:lang w:val="en-US"/>
        </w:rPr>
      </w:pPr>
    </w:p>
    <w:p w14:paraId="5F369BE3" w14:textId="77777777" w:rsidR="00A063A1" w:rsidRPr="00FE2ADE" w:rsidRDefault="00A063A1" w:rsidP="00A063A1">
      <w:pPr>
        <w:pStyle w:val="Luettelokappale"/>
        <w:spacing w:line="360" w:lineRule="auto"/>
        <w:jc w:val="both"/>
        <w:rPr>
          <w:lang w:val="en-US"/>
        </w:rPr>
      </w:pPr>
      <w:r w:rsidRPr="00FE2ADE">
        <w:rPr>
          <w:lang w:val="en-US"/>
        </w:rPr>
        <w:t>&lt;script&gt;</w:t>
      </w:r>
    </w:p>
    <w:p w14:paraId="4D07370B" w14:textId="77777777" w:rsidR="00A063A1" w:rsidRPr="00FE2ADE" w:rsidRDefault="00A063A1" w:rsidP="00A063A1">
      <w:pPr>
        <w:pStyle w:val="Luettelokappale"/>
        <w:spacing w:line="360" w:lineRule="auto"/>
        <w:jc w:val="both"/>
        <w:rPr>
          <w:lang w:val="en-US"/>
        </w:rPr>
      </w:pPr>
      <w:r w:rsidRPr="00FE2ADE">
        <w:rPr>
          <w:lang w:val="en-US"/>
        </w:rPr>
        <w:t>//</w:t>
      </w:r>
      <w:proofErr w:type="gramStart"/>
      <w:r w:rsidRPr="00FE2ADE">
        <w:rPr>
          <w:lang w:val="en-US"/>
        </w:rPr>
        <w:t>.....</w:t>
      </w:r>
      <w:proofErr w:type="spellStart"/>
      <w:proofErr w:type="gramEnd"/>
      <w:r w:rsidRPr="00FE2ADE">
        <w:rPr>
          <w:lang w:val="en-US"/>
        </w:rPr>
        <w:t>JacaScript</w:t>
      </w:r>
      <w:proofErr w:type="spellEnd"/>
      <w:r w:rsidRPr="00FE2ADE">
        <w:rPr>
          <w:lang w:val="en-US"/>
        </w:rPr>
        <w:t xml:space="preserve"> </w:t>
      </w:r>
      <w:proofErr w:type="spellStart"/>
      <w:r w:rsidRPr="00FE2ADE">
        <w:rPr>
          <w:lang w:val="en-US"/>
        </w:rPr>
        <w:t>tulee</w:t>
      </w:r>
      <w:proofErr w:type="spellEnd"/>
      <w:r w:rsidRPr="00FE2ADE">
        <w:rPr>
          <w:lang w:val="en-US"/>
        </w:rPr>
        <w:t xml:space="preserve"> </w:t>
      </w:r>
      <w:proofErr w:type="spellStart"/>
      <w:r w:rsidRPr="00FE2ADE">
        <w:rPr>
          <w:lang w:val="en-US"/>
        </w:rPr>
        <w:t>tähän</w:t>
      </w:r>
      <w:proofErr w:type="spellEnd"/>
    </w:p>
    <w:p w14:paraId="28D78A32" w14:textId="77777777" w:rsidR="00A063A1" w:rsidRPr="00FE2ADE" w:rsidRDefault="00A063A1" w:rsidP="00A063A1">
      <w:pPr>
        <w:pStyle w:val="Luettelokappale"/>
        <w:spacing w:line="360" w:lineRule="auto"/>
        <w:jc w:val="both"/>
        <w:rPr>
          <w:lang w:val="en-US"/>
        </w:rPr>
      </w:pPr>
      <w:r w:rsidRPr="00FE2ADE">
        <w:rPr>
          <w:lang w:val="en-US"/>
        </w:rPr>
        <w:t>&lt;/script&gt;</w:t>
      </w:r>
    </w:p>
    <w:p w14:paraId="6FDD7AE6" w14:textId="77777777" w:rsidR="00213A18" w:rsidRPr="00FE2ADE" w:rsidRDefault="00213A18" w:rsidP="00A063A1">
      <w:pPr>
        <w:pStyle w:val="Luettelokappale"/>
        <w:spacing w:line="360" w:lineRule="auto"/>
        <w:jc w:val="both"/>
        <w:rPr>
          <w:lang w:val="en-US"/>
        </w:rPr>
      </w:pPr>
    </w:p>
    <w:p w14:paraId="1EC0C87C" w14:textId="77777777" w:rsidR="00A063A1" w:rsidRPr="00FE2ADE" w:rsidRDefault="00213A18" w:rsidP="00A063A1">
      <w:pPr>
        <w:pStyle w:val="Luettelokappale"/>
        <w:spacing w:line="360" w:lineRule="auto"/>
        <w:jc w:val="both"/>
      </w:pPr>
      <w:r w:rsidRPr="00FE2ADE">
        <w:t xml:space="preserve">tai ulkoisella </w:t>
      </w:r>
      <w:proofErr w:type="spellStart"/>
      <w:r w:rsidRPr="00FE2ADE">
        <w:t>js</w:t>
      </w:r>
      <w:proofErr w:type="spellEnd"/>
      <w:r w:rsidRPr="00FE2ADE">
        <w:t xml:space="preserve"> tiedostolla</w:t>
      </w:r>
    </w:p>
    <w:p w14:paraId="64D80B7F" w14:textId="77777777" w:rsidR="00A063A1" w:rsidRPr="00FE2ADE" w:rsidRDefault="00A063A1" w:rsidP="00A063A1">
      <w:pPr>
        <w:pStyle w:val="Luettelokappale"/>
        <w:spacing w:line="360" w:lineRule="auto"/>
        <w:jc w:val="both"/>
      </w:pPr>
    </w:p>
    <w:p w14:paraId="4F3DE7CB" w14:textId="77777777" w:rsidR="00A063A1" w:rsidRPr="00FE2ADE" w:rsidRDefault="00A063A1" w:rsidP="00A063A1">
      <w:pPr>
        <w:pStyle w:val="Luettelokappale"/>
        <w:spacing w:line="360" w:lineRule="auto"/>
        <w:jc w:val="both"/>
        <w:rPr>
          <w:highlight w:val="yellow"/>
        </w:rPr>
      </w:pPr>
      <w:r w:rsidRPr="00FE2ADE">
        <w:t>&lt;</w:t>
      </w:r>
      <w:proofErr w:type="spellStart"/>
      <w:r w:rsidRPr="00FE2ADE">
        <w:t>script</w:t>
      </w:r>
      <w:proofErr w:type="spellEnd"/>
      <w:r w:rsidRPr="00FE2ADE">
        <w:t xml:space="preserve"> </w:t>
      </w:r>
      <w:proofErr w:type="spellStart"/>
      <w:r w:rsidRPr="00FE2ADE">
        <w:t>src</w:t>
      </w:r>
      <w:proofErr w:type="spellEnd"/>
      <w:r w:rsidRPr="00FE2ADE">
        <w:t>="</w:t>
      </w:r>
      <w:proofErr w:type="spellStart"/>
      <w:r w:rsidR="00213A18" w:rsidRPr="00FE2ADE">
        <w:t>joku</w:t>
      </w:r>
      <w:r w:rsidRPr="00FE2ADE">
        <w:t>URL</w:t>
      </w:r>
      <w:proofErr w:type="spellEnd"/>
      <w:r w:rsidRPr="00FE2ADE">
        <w:t>"&gt;&lt;/</w:t>
      </w:r>
      <w:proofErr w:type="spellStart"/>
      <w:r w:rsidRPr="00FE2ADE">
        <w:t>script</w:t>
      </w:r>
      <w:proofErr w:type="spellEnd"/>
      <w:r w:rsidRPr="00FE2ADE">
        <w:t>&gt;</w:t>
      </w:r>
    </w:p>
    <w:p w14:paraId="14F23CBA" w14:textId="77777777" w:rsidR="00501B62" w:rsidRPr="00213A18" w:rsidRDefault="00501B62" w:rsidP="00501B62">
      <w:pPr>
        <w:pStyle w:val="Luettelokappale"/>
      </w:pPr>
    </w:p>
    <w:p w14:paraId="2C106737" w14:textId="77777777" w:rsidR="00501B62" w:rsidRDefault="00501B62" w:rsidP="00501B62">
      <w:pPr>
        <w:pStyle w:val="Luettelokappale"/>
        <w:numPr>
          <w:ilvl w:val="0"/>
          <w:numId w:val="42"/>
        </w:numPr>
        <w:spacing w:line="360" w:lineRule="auto"/>
        <w:jc w:val="both"/>
      </w:pPr>
      <w:r>
        <w:t>Miten ES5 – standardin mukaisessa JavaScriptissä luodaan globaaleja ja lokaaleja muuttujia? Anna esimerkkejä. Miksi globaalien muuttujien käyttöä tulisi välttää?</w:t>
      </w:r>
    </w:p>
    <w:p w14:paraId="0C5472F0" w14:textId="77777777" w:rsidR="00864355" w:rsidRDefault="00864355" w:rsidP="00864355">
      <w:pPr>
        <w:pStyle w:val="Luettelokappale"/>
      </w:pPr>
    </w:p>
    <w:p w14:paraId="1ECA1F61" w14:textId="77777777" w:rsidR="00864355" w:rsidRDefault="00864355" w:rsidP="00864355">
      <w:pPr>
        <w:pStyle w:val="Luettelokappale"/>
        <w:spacing w:line="360" w:lineRule="auto"/>
        <w:jc w:val="both"/>
      </w:pPr>
      <w:r>
        <w:t xml:space="preserve">V: Lokaali muuttuja: </w:t>
      </w:r>
    </w:p>
    <w:p w14:paraId="4B229CF0" w14:textId="77777777" w:rsidR="00864355" w:rsidRDefault="00864355" w:rsidP="00864355">
      <w:pPr>
        <w:pStyle w:val="Luettelokappale"/>
        <w:spacing w:line="360" w:lineRule="auto"/>
        <w:jc w:val="both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minunFunktioni</w:t>
      </w:r>
      <w:proofErr w:type="spellEnd"/>
      <w:r>
        <w:t>(</w:t>
      </w:r>
      <w:proofErr w:type="gramEnd"/>
      <w:r>
        <w:t>) {</w:t>
      </w:r>
    </w:p>
    <w:p w14:paraId="09EB6EB8" w14:textId="77777777" w:rsidR="00864355" w:rsidRDefault="00864355" w:rsidP="00864355">
      <w:pPr>
        <w:pStyle w:val="Luettelokappale"/>
        <w:spacing w:line="360" w:lineRule="auto"/>
        <w:jc w:val="both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autoMerkki</w:t>
      </w:r>
      <w:proofErr w:type="spellEnd"/>
      <w:r>
        <w:t xml:space="preserve"> = ”Audi”;</w:t>
      </w:r>
    </w:p>
    <w:p w14:paraId="28033FEB" w14:textId="77777777" w:rsidR="00864355" w:rsidRDefault="00864355" w:rsidP="00864355">
      <w:pPr>
        <w:pStyle w:val="Luettelokappale"/>
        <w:spacing w:line="360" w:lineRule="auto"/>
        <w:jc w:val="both"/>
      </w:pPr>
      <w:r>
        <w:t xml:space="preserve">    // tässä oleva koodi voi käyttää </w:t>
      </w:r>
      <w:proofErr w:type="spellStart"/>
      <w:r>
        <w:t>autoMerkki:ä</w:t>
      </w:r>
      <w:proofErr w:type="spellEnd"/>
    </w:p>
    <w:p w14:paraId="1FB7E141" w14:textId="77777777" w:rsidR="00864355" w:rsidRDefault="00864355" w:rsidP="00864355">
      <w:pPr>
        <w:pStyle w:val="Luettelokappale"/>
        <w:spacing w:line="360" w:lineRule="auto"/>
        <w:jc w:val="both"/>
      </w:pPr>
      <w:r>
        <w:t>}</w:t>
      </w:r>
    </w:p>
    <w:p w14:paraId="6C494E02" w14:textId="77777777" w:rsidR="00FF2B61" w:rsidRDefault="00FF2B61" w:rsidP="00864355">
      <w:pPr>
        <w:pStyle w:val="Luettelokappale"/>
        <w:spacing w:line="360" w:lineRule="auto"/>
        <w:jc w:val="both"/>
      </w:pPr>
    </w:p>
    <w:p w14:paraId="534282EF" w14:textId="77777777" w:rsidR="00FF2B61" w:rsidRDefault="00FF2B61" w:rsidP="00864355">
      <w:pPr>
        <w:pStyle w:val="Luettelokappale"/>
        <w:spacing w:line="360" w:lineRule="auto"/>
        <w:jc w:val="both"/>
      </w:pPr>
      <w:r>
        <w:t>V: Globaali muuttuja</w:t>
      </w:r>
    </w:p>
    <w:p w14:paraId="39A5ED5B" w14:textId="77777777" w:rsidR="00FF2B61" w:rsidRDefault="00FF2B61" w:rsidP="00864355">
      <w:pPr>
        <w:pStyle w:val="Luettelokappale"/>
        <w:spacing w:line="360" w:lineRule="auto"/>
        <w:jc w:val="both"/>
      </w:pPr>
      <w:proofErr w:type="spellStart"/>
      <w:r>
        <w:t>var</w:t>
      </w:r>
      <w:proofErr w:type="spellEnd"/>
      <w:r>
        <w:t xml:space="preserve"> </w:t>
      </w:r>
      <w:proofErr w:type="spellStart"/>
      <w:r>
        <w:t>autoMerkki</w:t>
      </w:r>
      <w:proofErr w:type="spellEnd"/>
      <w:r>
        <w:t xml:space="preserve"> = ”Audi”;</w:t>
      </w:r>
    </w:p>
    <w:p w14:paraId="2D8F906E" w14:textId="77777777" w:rsidR="00FF2B61" w:rsidRDefault="00FF2B61" w:rsidP="00864355">
      <w:pPr>
        <w:pStyle w:val="Luettelokappale"/>
        <w:spacing w:line="360" w:lineRule="auto"/>
        <w:jc w:val="both"/>
      </w:pPr>
      <w:r>
        <w:t xml:space="preserve">// tässä oleva koodi voi käyttää </w:t>
      </w:r>
      <w:proofErr w:type="spellStart"/>
      <w:r>
        <w:t>autoMerkki:ä</w:t>
      </w:r>
      <w:proofErr w:type="spellEnd"/>
    </w:p>
    <w:p w14:paraId="77A493AA" w14:textId="77777777" w:rsidR="00FF2B61" w:rsidRDefault="00FF2B61" w:rsidP="00864355">
      <w:pPr>
        <w:pStyle w:val="Luettelokappale"/>
        <w:spacing w:line="360" w:lineRule="auto"/>
        <w:jc w:val="both"/>
      </w:pPr>
      <w:proofErr w:type="spellStart"/>
      <w:r>
        <w:t>fun</w:t>
      </w:r>
      <w:r w:rsidR="00795720">
        <w:t>c</w:t>
      </w:r>
      <w:r>
        <w:t>tion</w:t>
      </w:r>
      <w:proofErr w:type="spellEnd"/>
      <w:r>
        <w:t xml:space="preserve"> </w:t>
      </w:r>
      <w:proofErr w:type="spellStart"/>
      <w:proofErr w:type="gramStart"/>
      <w:r>
        <w:t>minunFunktioni</w:t>
      </w:r>
      <w:proofErr w:type="spellEnd"/>
      <w:r>
        <w:t>(</w:t>
      </w:r>
      <w:proofErr w:type="gramEnd"/>
      <w:r>
        <w:t>) {</w:t>
      </w:r>
    </w:p>
    <w:p w14:paraId="7FC1DA70" w14:textId="77777777" w:rsidR="00FF2B61" w:rsidRDefault="00FF2B61" w:rsidP="00864355">
      <w:pPr>
        <w:pStyle w:val="Luettelokappale"/>
        <w:spacing w:line="360" w:lineRule="auto"/>
        <w:jc w:val="both"/>
      </w:pPr>
      <w:r>
        <w:t xml:space="preserve">    // tässä oleva koodi voi myöskin käyttää </w:t>
      </w:r>
      <w:proofErr w:type="spellStart"/>
      <w:r>
        <w:t>autoMerkki:ä</w:t>
      </w:r>
      <w:proofErr w:type="spellEnd"/>
    </w:p>
    <w:p w14:paraId="4AE5FA4A" w14:textId="77777777" w:rsidR="007124B4" w:rsidRDefault="00FF2B61" w:rsidP="00AB5F49">
      <w:pPr>
        <w:pStyle w:val="Luettelokappale"/>
        <w:spacing w:line="360" w:lineRule="auto"/>
        <w:jc w:val="both"/>
      </w:pPr>
      <w:r>
        <w:t>}</w:t>
      </w:r>
    </w:p>
    <w:p w14:paraId="73BFCF9B" w14:textId="77777777" w:rsidR="00AB5F49" w:rsidRDefault="00AB5F49" w:rsidP="00AB5F49">
      <w:pPr>
        <w:pStyle w:val="Luettelokappale"/>
        <w:spacing w:line="360" w:lineRule="auto"/>
        <w:jc w:val="both"/>
      </w:pPr>
    </w:p>
    <w:p w14:paraId="208C6EA3" w14:textId="77777777" w:rsidR="007124B4" w:rsidRPr="00864355" w:rsidRDefault="00AB5F49" w:rsidP="00864355">
      <w:pPr>
        <w:pStyle w:val="Luettelokappale"/>
        <w:spacing w:line="360" w:lineRule="auto"/>
        <w:jc w:val="both"/>
      </w:pPr>
      <w:r>
        <w:t xml:space="preserve">// </w:t>
      </w:r>
      <w:r w:rsidR="00D628F0">
        <w:t xml:space="preserve">Globaalien </w:t>
      </w:r>
      <w:proofErr w:type="spellStart"/>
      <w:r w:rsidR="00D628F0">
        <w:t>muuttjien</w:t>
      </w:r>
      <w:proofErr w:type="spellEnd"/>
      <w:r w:rsidR="00D628F0">
        <w:t xml:space="preserve"> käyttöä tulisi välttää k</w:t>
      </w:r>
      <w:r w:rsidR="007124B4">
        <w:t>oska kaikki funktiot pääsevät käsiksi globaaleihin muuttujiin, on vaikeaa löytää mitkä funktiot oikeasti lukevat ja kirjoittavat näitä muuttujia.</w:t>
      </w:r>
    </w:p>
    <w:p w14:paraId="467D2A79" w14:textId="77777777" w:rsidR="00501B62" w:rsidRPr="00864355" w:rsidRDefault="00501B62" w:rsidP="00501B62">
      <w:pPr>
        <w:pStyle w:val="Luettelokappale"/>
      </w:pPr>
    </w:p>
    <w:p w14:paraId="4AD333D5" w14:textId="77777777" w:rsidR="00501B62" w:rsidRDefault="00501B62" w:rsidP="00501B62">
      <w:pPr>
        <w:pStyle w:val="Luettelokappale"/>
        <w:numPr>
          <w:ilvl w:val="0"/>
          <w:numId w:val="42"/>
        </w:numPr>
        <w:spacing w:line="360" w:lineRule="auto"/>
        <w:jc w:val="both"/>
      </w:pPr>
      <w:r>
        <w:t xml:space="preserve">Luo ES5 – standardin mukaisesti kaksi muuttujaa, joissa toisen arvoksi sijoitetaan yhteenlaskun tulos, ja toiseen </w:t>
      </w:r>
      <w:proofErr w:type="spellStart"/>
      <w:r>
        <w:t>merkkijonojen</w:t>
      </w:r>
      <w:proofErr w:type="spellEnd"/>
      <w:r>
        <w:t xml:space="preserve"> yhdistämisen tulos. Mitä sanot plus-merkin toiminnasta?</w:t>
      </w:r>
    </w:p>
    <w:p w14:paraId="23783DFC" w14:textId="77777777" w:rsidR="00EB6250" w:rsidRDefault="00EB6250" w:rsidP="00EB6250">
      <w:pPr>
        <w:pStyle w:val="Luettelokappale"/>
        <w:spacing w:line="360" w:lineRule="auto"/>
        <w:jc w:val="both"/>
      </w:pPr>
      <w:r>
        <w:t xml:space="preserve">V: </w:t>
      </w:r>
    </w:p>
    <w:p w14:paraId="56EEAA96" w14:textId="77777777" w:rsidR="00EB6250" w:rsidRPr="00EB6250" w:rsidRDefault="00EB6250" w:rsidP="00FE2ADE">
      <w:pPr>
        <w:pStyle w:val="Luettelokappale"/>
        <w:jc w:val="both"/>
        <w:rPr>
          <w:lang w:val="en-US"/>
        </w:rPr>
      </w:pPr>
      <w:r w:rsidRPr="00EB6250">
        <w:rPr>
          <w:lang w:val="en-US"/>
        </w:rPr>
        <w:t>&lt;!DOCTYPE html&gt;</w:t>
      </w:r>
    </w:p>
    <w:p w14:paraId="1D13259E" w14:textId="77777777" w:rsidR="00EB6250" w:rsidRPr="00EB6250" w:rsidRDefault="00EB6250" w:rsidP="00FE2ADE">
      <w:pPr>
        <w:pStyle w:val="Luettelokappale"/>
        <w:jc w:val="both"/>
        <w:rPr>
          <w:lang w:val="en-US"/>
        </w:rPr>
      </w:pPr>
      <w:r w:rsidRPr="00EB6250">
        <w:rPr>
          <w:lang w:val="en-US"/>
        </w:rPr>
        <w:t>&lt;html&gt;</w:t>
      </w:r>
    </w:p>
    <w:p w14:paraId="0296F22C" w14:textId="77777777" w:rsidR="00EB6250" w:rsidRPr="00EB6250" w:rsidRDefault="00EB6250" w:rsidP="00FE2ADE">
      <w:pPr>
        <w:pStyle w:val="Luettelokappale"/>
        <w:jc w:val="both"/>
        <w:rPr>
          <w:lang w:val="en-US"/>
        </w:rPr>
      </w:pPr>
      <w:r w:rsidRPr="00EB6250">
        <w:rPr>
          <w:lang w:val="en-US"/>
        </w:rPr>
        <w:t>&lt;script&gt;</w:t>
      </w:r>
    </w:p>
    <w:p w14:paraId="73D5384E" w14:textId="77777777" w:rsidR="00EB6250" w:rsidRPr="00EB6250" w:rsidRDefault="00EB6250" w:rsidP="00FE2ADE">
      <w:pPr>
        <w:pStyle w:val="Luettelokappale"/>
        <w:jc w:val="both"/>
        <w:rPr>
          <w:lang w:val="en-US"/>
        </w:rPr>
      </w:pPr>
      <w:r w:rsidRPr="00EB6250">
        <w:rPr>
          <w:lang w:val="en-US"/>
        </w:rPr>
        <w:t>var summa = 4 + 4;</w:t>
      </w:r>
    </w:p>
    <w:p w14:paraId="55DDFCA0" w14:textId="77777777" w:rsidR="00EB6250" w:rsidRPr="00EB6250" w:rsidRDefault="00EB6250" w:rsidP="00FE2ADE">
      <w:pPr>
        <w:pStyle w:val="Luettelokappale"/>
        <w:jc w:val="both"/>
        <w:rPr>
          <w:lang w:val="en-US"/>
        </w:rPr>
      </w:pPr>
      <w:r w:rsidRPr="00EB6250">
        <w:rPr>
          <w:lang w:val="en-US"/>
        </w:rPr>
        <w:t xml:space="preserve">var </w:t>
      </w:r>
      <w:proofErr w:type="spellStart"/>
      <w:r w:rsidRPr="00EB6250">
        <w:rPr>
          <w:lang w:val="en-US"/>
        </w:rPr>
        <w:t>merkkijonoSumma</w:t>
      </w:r>
      <w:proofErr w:type="spellEnd"/>
      <w:r w:rsidRPr="00EB6250">
        <w:rPr>
          <w:lang w:val="en-US"/>
        </w:rPr>
        <w:t xml:space="preserve"> = ("Hello" + "world!")</w:t>
      </w:r>
    </w:p>
    <w:p w14:paraId="40317372" w14:textId="77777777" w:rsidR="00EB6250" w:rsidRPr="00EB6250" w:rsidRDefault="00EB6250" w:rsidP="00FE2ADE">
      <w:pPr>
        <w:pStyle w:val="Luettelokappale"/>
        <w:jc w:val="both"/>
        <w:rPr>
          <w:lang w:val="en-US"/>
        </w:rPr>
      </w:pPr>
      <w:r w:rsidRPr="00EB6250">
        <w:rPr>
          <w:lang w:val="en-US"/>
        </w:rPr>
        <w:t>console.log(summa);</w:t>
      </w:r>
    </w:p>
    <w:p w14:paraId="4426B6C7" w14:textId="77777777" w:rsidR="00EB6250" w:rsidRPr="00EB6250" w:rsidRDefault="00EB6250" w:rsidP="00FE2ADE">
      <w:pPr>
        <w:pStyle w:val="Luettelokappale"/>
        <w:jc w:val="both"/>
        <w:rPr>
          <w:lang w:val="en-US"/>
        </w:rPr>
      </w:pPr>
      <w:r w:rsidRPr="00EB6250">
        <w:rPr>
          <w:lang w:val="en-US"/>
        </w:rPr>
        <w:t>console.log(</w:t>
      </w:r>
      <w:proofErr w:type="spellStart"/>
      <w:r w:rsidRPr="00EB6250">
        <w:rPr>
          <w:lang w:val="en-US"/>
        </w:rPr>
        <w:t>merkkijonoSumma</w:t>
      </w:r>
      <w:proofErr w:type="spellEnd"/>
      <w:r w:rsidRPr="00EB6250">
        <w:rPr>
          <w:lang w:val="en-US"/>
        </w:rPr>
        <w:t>);</w:t>
      </w:r>
    </w:p>
    <w:p w14:paraId="1C3ECC62" w14:textId="77777777" w:rsidR="00EB6250" w:rsidRDefault="00EB6250" w:rsidP="00FE2ADE">
      <w:pPr>
        <w:pStyle w:val="Luettelokappale"/>
        <w:jc w:val="both"/>
      </w:pPr>
      <w:r>
        <w:t>&lt;/</w:t>
      </w:r>
      <w:proofErr w:type="spellStart"/>
      <w:r>
        <w:t>script</w:t>
      </w:r>
      <w:proofErr w:type="spellEnd"/>
      <w:r>
        <w:t>&gt;</w:t>
      </w:r>
    </w:p>
    <w:p w14:paraId="30338825" w14:textId="77777777" w:rsidR="00EB6250" w:rsidRDefault="00EB6250" w:rsidP="00FE2ADE">
      <w:pPr>
        <w:pStyle w:val="Luettelokappale"/>
        <w:jc w:val="both"/>
      </w:pPr>
      <w:r>
        <w:t>&lt;/html&gt;</w:t>
      </w:r>
    </w:p>
    <w:p w14:paraId="43FAC44A" w14:textId="77777777" w:rsidR="008A165D" w:rsidRDefault="008A165D" w:rsidP="00EB6250">
      <w:pPr>
        <w:pStyle w:val="Luettelokappale"/>
        <w:spacing w:line="360" w:lineRule="auto"/>
        <w:jc w:val="both"/>
      </w:pPr>
    </w:p>
    <w:p w14:paraId="0649245A" w14:textId="77777777" w:rsidR="008A165D" w:rsidRDefault="008A165D" w:rsidP="00EB6250">
      <w:pPr>
        <w:pStyle w:val="Luettelokappale"/>
        <w:spacing w:line="360" w:lineRule="auto"/>
        <w:jc w:val="both"/>
      </w:pPr>
      <w:r>
        <w:t xml:space="preserve">Yhteenlaskussa tulos on 8 ja </w:t>
      </w:r>
      <w:proofErr w:type="spellStart"/>
      <w:r>
        <w:t>merkkijonojen</w:t>
      </w:r>
      <w:proofErr w:type="spellEnd"/>
      <w:r>
        <w:t xml:space="preserve"> yhdistämisessä tulos on </w:t>
      </w:r>
      <w:proofErr w:type="spellStart"/>
      <w:proofErr w:type="gramStart"/>
      <w:r>
        <w:t>Helloworld</w:t>
      </w:r>
      <w:proofErr w:type="spellEnd"/>
      <w:r>
        <w:t>!</w:t>
      </w:r>
      <w:r w:rsidR="00761E52">
        <w:t>,</w:t>
      </w:r>
      <w:proofErr w:type="gramEnd"/>
      <w:r w:rsidR="00761E52">
        <w:t xml:space="preserve"> plus-merkki siis laskee numeroilla ja </w:t>
      </w:r>
      <w:proofErr w:type="spellStart"/>
      <w:r w:rsidR="00761E52">
        <w:t>merkkijonoilla</w:t>
      </w:r>
      <w:proofErr w:type="spellEnd"/>
      <w:r w:rsidR="00761E52">
        <w:t xml:space="preserve"> yhdistää ne peräkkäin.</w:t>
      </w:r>
    </w:p>
    <w:p w14:paraId="3F043F87" w14:textId="77777777" w:rsidR="00501B62" w:rsidRDefault="00501B62" w:rsidP="00501B62">
      <w:pPr>
        <w:pStyle w:val="Luettelokappale"/>
      </w:pPr>
    </w:p>
    <w:p w14:paraId="2105E5AD" w14:textId="77777777" w:rsidR="00501B62" w:rsidRDefault="00501B62" w:rsidP="00501B62">
      <w:pPr>
        <w:pStyle w:val="Luettelokappale"/>
        <w:numPr>
          <w:ilvl w:val="0"/>
          <w:numId w:val="42"/>
        </w:numPr>
        <w:spacing w:line="360" w:lineRule="auto"/>
        <w:jc w:val="both"/>
        <w:rPr>
          <w:highlight w:val="yellow"/>
        </w:rPr>
      </w:pPr>
      <w:r w:rsidRPr="00E63562">
        <w:rPr>
          <w:highlight w:val="yellow"/>
        </w:rPr>
        <w:t>Tutustu ES6 – standardin mukaisen JavaScriptin tapoihin luoda muuttujia ja vakioita. Minkälaisia muutoksia standardin muutos on tuonut mukanaan JavaScriptiin?</w:t>
      </w:r>
    </w:p>
    <w:p w14:paraId="7A48EA32" w14:textId="77777777" w:rsidR="008D25E4" w:rsidRPr="008D25E4" w:rsidRDefault="008D25E4" w:rsidP="008D25E4">
      <w:pPr>
        <w:pStyle w:val="Luettelokappale"/>
        <w:spacing w:line="360" w:lineRule="auto"/>
        <w:jc w:val="both"/>
        <w:rPr>
          <w:highlight w:val="yellow"/>
        </w:rPr>
      </w:pPr>
      <w:r w:rsidRPr="008D25E4">
        <w:rPr>
          <w:highlight w:val="yellow"/>
        </w:rPr>
        <w:t xml:space="preserve">V: </w:t>
      </w:r>
      <w:r w:rsidRPr="008D25E4">
        <w:t>Vakio</w:t>
      </w:r>
      <w:r w:rsidR="008907F5">
        <w:t>t</w:t>
      </w:r>
      <w:r w:rsidRPr="008D25E4">
        <w:t xml:space="preserve"> </w:t>
      </w:r>
      <w:r w:rsidR="008907F5">
        <w:t>(</w:t>
      </w:r>
      <w:proofErr w:type="spellStart"/>
      <w:r w:rsidRPr="008D25E4">
        <w:t>constants</w:t>
      </w:r>
      <w:proofErr w:type="spellEnd"/>
      <w:r w:rsidR="008907F5">
        <w:t>)</w:t>
      </w:r>
      <w:r w:rsidRPr="008D25E4">
        <w:t xml:space="preserve"> on uutta ES6:ssa</w:t>
      </w:r>
      <w:r w:rsidR="000E669D">
        <w:t xml:space="preserve"> (Esim. </w:t>
      </w:r>
      <w:proofErr w:type="spellStart"/>
      <w:r w:rsidR="007F638E">
        <w:t>E</w:t>
      </w:r>
      <w:r w:rsidR="000E669D">
        <w:t>ulerin</w:t>
      </w:r>
      <w:proofErr w:type="spellEnd"/>
      <w:r w:rsidR="000E669D">
        <w:t xml:space="preserve"> numero)</w:t>
      </w:r>
    </w:p>
    <w:p w14:paraId="5A4D83E3" w14:textId="77777777" w:rsidR="008D25E4" w:rsidRPr="008D25E4" w:rsidRDefault="008D25E4" w:rsidP="008D25E4">
      <w:pPr>
        <w:pStyle w:val="Luettelokappale"/>
        <w:spacing w:line="360" w:lineRule="auto"/>
        <w:jc w:val="both"/>
        <w:rPr>
          <w:highlight w:val="yellow"/>
        </w:rPr>
      </w:pPr>
    </w:p>
    <w:p w14:paraId="6AC981E4" w14:textId="77777777" w:rsidR="00501B62" w:rsidRPr="008D25E4" w:rsidRDefault="00501B62" w:rsidP="00501B62">
      <w:pPr>
        <w:pStyle w:val="Luettelokappale"/>
        <w:spacing w:line="360" w:lineRule="auto"/>
        <w:ind w:left="1440"/>
        <w:jc w:val="both"/>
      </w:pPr>
    </w:p>
    <w:p w14:paraId="4F88ED48" w14:textId="77777777" w:rsidR="009544B4" w:rsidRPr="006130CB" w:rsidRDefault="00501B62" w:rsidP="006130CB">
      <w:pPr>
        <w:pStyle w:val="Luettelokappale"/>
        <w:numPr>
          <w:ilvl w:val="0"/>
          <w:numId w:val="42"/>
        </w:numPr>
        <w:spacing w:line="360" w:lineRule="auto"/>
        <w:jc w:val="both"/>
        <w:rPr>
          <w:highlight w:val="yellow"/>
        </w:rPr>
      </w:pPr>
      <w:r w:rsidRPr="007B52A5">
        <w:rPr>
          <w:highlight w:val="yellow"/>
        </w:rPr>
        <w:t xml:space="preserve">Kirjoita yksinkertaiseen funktioon </w:t>
      </w:r>
      <w:r>
        <w:rPr>
          <w:highlight w:val="yellow"/>
        </w:rPr>
        <w:t xml:space="preserve">ES5 – standardin mukainen </w:t>
      </w:r>
      <w:r w:rsidRPr="007B52A5">
        <w:rPr>
          <w:highlight w:val="yellow"/>
        </w:rPr>
        <w:t>for-silmukka</w:t>
      </w:r>
      <w:r>
        <w:rPr>
          <w:highlight w:val="yellow"/>
        </w:rPr>
        <w:t xml:space="preserve">, joka palauttaa järjestyksessä n:en </w:t>
      </w:r>
      <w:proofErr w:type="spellStart"/>
      <w:r>
        <w:rPr>
          <w:highlight w:val="yellow"/>
        </w:rPr>
        <w:t>fibonaccin</w:t>
      </w:r>
      <w:proofErr w:type="spellEnd"/>
      <w:r>
        <w:rPr>
          <w:highlight w:val="yellow"/>
        </w:rPr>
        <w:t xml:space="preserve"> luvun</w:t>
      </w:r>
      <w:r w:rsidRPr="007B52A5">
        <w:rPr>
          <w:highlight w:val="yellow"/>
        </w:rPr>
        <w:t xml:space="preserve">. </w:t>
      </w:r>
      <w:r>
        <w:rPr>
          <w:highlight w:val="yellow"/>
        </w:rPr>
        <w:t xml:space="preserve">Olkoon ensimmäinen ja toinen </w:t>
      </w:r>
      <w:proofErr w:type="spellStart"/>
      <w:r>
        <w:rPr>
          <w:highlight w:val="yellow"/>
        </w:rPr>
        <w:t>f</w:t>
      </w:r>
      <w:r w:rsidRPr="007B52A5">
        <w:rPr>
          <w:highlight w:val="yellow"/>
        </w:rPr>
        <w:t>ibonaccin</w:t>
      </w:r>
      <w:proofErr w:type="spellEnd"/>
      <w:r w:rsidRPr="007B52A5">
        <w:rPr>
          <w:highlight w:val="yellow"/>
        </w:rPr>
        <w:t xml:space="preserve"> </w:t>
      </w:r>
      <w:r>
        <w:rPr>
          <w:highlight w:val="yellow"/>
        </w:rPr>
        <w:t xml:space="preserve">luku arvoltaan 1 niitä </w:t>
      </w:r>
      <w:r w:rsidRPr="007B52A5">
        <w:rPr>
          <w:highlight w:val="yellow"/>
        </w:rPr>
        <w:t>seuraavat luvut ovat aina kahden edellisen luvun summa.</w:t>
      </w:r>
      <w:r>
        <w:rPr>
          <w:highlight w:val="yellow"/>
        </w:rPr>
        <w:t xml:space="preserve"> Esim. f3 = 1 + 1 =2. Kutsu funktiota www-sivun lataamisen yhteydessä ja tulosta n sekä </w:t>
      </w:r>
      <w:proofErr w:type="spellStart"/>
      <w:r>
        <w:rPr>
          <w:highlight w:val="yellow"/>
        </w:rPr>
        <w:t>fibonaccin</w:t>
      </w:r>
      <w:proofErr w:type="spellEnd"/>
      <w:r>
        <w:rPr>
          <w:highlight w:val="yellow"/>
        </w:rPr>
        <w:t xml:space="preserve"> luku www-sivulle.</w:t>
      </w:r>
    </w:p>
    <w:p w14:paraId="5303BAE5" w14:textId="77777777" w:rsidR="009544B4" w:rsidRPr="009544B4" w:rsidRDefault="009544B4" w:rsidP="009544B4">
      <w:pPr>
        <w:pStyle w:val="Luettelokappale"/>
        <w:spacing w:line="360" w:lineRule="auto"/>
        <w:jc w:val="both"/>
        <w:rPr>
          <w:highlight w:val="yellow"/>
        </w:rPr>
      </w:pPr>
      <w:r>
        <w:rPr>
          <w:highlight w:val="yellow"/>
        </w:rPr>
        <w:t>V:</w:t>
      </w:r>
    </w:p>
    <w:p w14:paraId="5125D7EE" w14:textId="77777777" w:rsidR="009544B4" w:rsidRPr="009544B4" w:rsidRDefault="009544B4" w:rsidP="00FE2ADE">
      <w:pPr>
        <w:pStyle w:val="Luettelokappale"/>
        <w:jc w:val="both"/>
        <w:rPr>
          <w:lang w:val="en-US"/>
        </w:rPr>
      </w:pPr>
      <w:r w:rsidRPr="009544B4">
        <w:rPr>
          <w:lang w:val="en-US"/>
        </w:rPr>
        <w:t>&lt;!DOCTYPE html&gt;</w:t>
      </w:r>
    </w:p>
    <w:p w14:paraId="33D99F27" w14:textId="77777777" w:rsidR="009544B4" w:rsidRPr="009544B4" w:rsidRDefault="009544B4" w:rsidP="00FE2ADE">
      <w:pPr>
        <w:pStyle w:val="Luettelokappale"/>
        <w:jc w:val="both"/>
        <w:rPr>
          <w:lang w:val="en-US"/>
        </w:rPr>
      </w:pPr>
      <w:r w:rsidRPr="009544B4">
        <w:rPr>
          <w:lang w:val="en-US"/>
        </w:rPr>
        <w:t>&lt;html&gt;</w:t>
      </w:r>
    </w:p>
    <w:p w14:paraId="3EBB5EE7" w14:textId="77777777" w:rsidR="009544B4" w:rsidRPr="009544B4" w:rsidRDefault="009544B4" w:rsidP="00FE2ADE">
      <w:pPr>
        <w:pStyle w:val="Luettelokappale"/>
        <w:jc w:val="both"/>
        <w:rPr>
          <w:lang w:val="en-US"/>
        </w:rPr>
      </w:pPr>
      <w:r w:rsidRPr="009544B4">
        <w:rPr>
          <w:lang w:val="en-US"/>
        </w:rPr>
        <w:t>&lt;body&gt;</w:t>
      </w:r>
    </w:p>
    <w:p w14:paraId="3534A58D" w14:textId="77777777" w:rsidR="009544B4" w:rsidRPr="009544B4" w:rsidRDefault="009544B4" w:rsidP="00FE2ADE">
      <w:pPr>
        <w:pStyle w:val="Luettelokappale"/>
        <w:jc w:val="both"/>
        <w:rPr>
          <w:lang w:val="en-US"/>
        </w:rPr>
      </w:pPr>
      <w:r w:rsidRPr="009544B4">
        <w:rPr>
          <w:lang w:val="en-US"/>
        </w:rPr>
        <w:t>&lt;script&gt;</w:t>
      </w:r>
    </w:p>
    <w:p w14:paraId="3FBFDFB3" w14:textId="77777777" w:rsidR="009544B4" w:rsidRPr="009544B4" w:rsidRDefault="009544B4" w:rsidP="00FE2ADE">
      <w:pPr>
        <w:pStyle w:val="Luettelokappale"/>
        <w:jc w:val="both"/>
        <w:rPr>
          <w:lang w:val="en-US"/>
        </w:rPr>
      </w:pPr>
      <w:proofErr w:type="spellStart"/>
      <w:proofErr w:type="gramStart"/>
      <w:r w:rsidRPr="009544B4">
        <w:rPr>
          <w:lang w:val="en-US"/>
        </w:rPr>
        <w:t>document.write</w:t>
      </w:r>
      <w:proofErr w:type="spellEnd"/>
      <w:proofErr w:type="gramEnd"/>
      <w:r w:rsidRPr="009544B4">
        <w:rPr>
          <w:lang w:val="en-US"/>
        </w:rPr>
        <w:t>("</w:t>
      </w:r>
      <w:proofErr w:type="spellStart"/>
      <w:r w:rsidRPr="009544B4">
        <w:rPr>
          <w:lang w:val="en-US"/>
        </w:rPr>
        <w:t>Fibonaccin</w:t>
      </w:r>
      <w:proofErr w:type="spellEnd"/>
      <w:r w:rsidRPr="009544B4">
        <w:rPr>
          <w:lang w:val="en-US"/>
        </w:rPr>
        <w:t xml:space="preserve"> 14. </w:t>
      </w:r>
      <w:proofErr w:type="spellStart"/>
      <w:r w:rsidRPr="009544B4">
        <w:rPr>
          <w:lang w:val="en-US"/>
        </w:rPr>
        <w:t>luku</w:t>
      </w:r>
      <w:proofErr w:type="spellEnd"/>
      <w:r w:rsidRPr="009544B4">
        <w:rPr>
          <w:lang w:val="en-US"/>
        </w:rPr>
        <w:t xml:space="preserve"> on " + getNthFibonacciNumberES5(14));</w:t>
      </w:r>
    </w:p>
    <w:p w14:paraId="3EF5A8D3" w14:textId="77777777" w:rsidR="009544B4" w:rsidRPr="009544B4" w:rsidRDefault="009544B4" w:rsidP="00FE2ADE">
      <w:pPr>
        <w:pStyle w:val="Luettelokappale"/>
        <w:jc w:val="both"/>
        <w:rPr>
          <w:lang w:val="en-US"/>
        </w:rPr>
      </w:pPr>
      <w:r w:rsidRPr="009544B4">
        <w:rPr>
          <w:lang w:val="en-US"/>
        </w:rPr>
        <w:t xml:space="preserve">function getNthFibonacciNumberES5(nth) { </w:t>
      </w:r>
    </w:p>
    <w:p w14:paraId="715A7579" w14:textId="77777777" w:rsidR="009544B4" w:rsidRPr="009544B4" w:rsidRDefault="009544B4" w:rsidP="00FE2ADE">
      <w:pPr>
        <w:pStyle w:val="Luettelokappale"/>
        <w:jc w:val="both"/>
        <w:rPr>
          <w:lang w:val="en-US"/>
        </w:rPr>
      </w:pPr>
      <w:r w:rsidRPr="009544B4">
        <w:rPr>
          <w:lang w:val="en-US"/>
        </w:rPr>
        <w:t xml:space="preserve">  </w:t>
      </w:r>
    </w:p>
    <w:p w14:paraId="3659A675" w14:textId="77777777" w:rsidR="009544B4" w:rsidRPr="009544B4" w:rsidRDefault="009544B4" w:rsidP="00FE2ADE">
      <w:pPr>
        <w:pStyle w:val="Luettelokappale"/>
        <w:jc w:val="both"/>
        <w:rPr>
          <w:lang w:val="en-US"/>
        </w:rPr>
      </w:pPr>
      <w:r w:rsidRPr="009544B4">
        <w:rPr>
          <w:lang w:val="en-US"/>
        </w:rPr>
        <w:t xml:space="preserve">  var a = 0, b = 1, temp; //temp == undefined </w:t>
      </w:r>
    </w:p>
    <w:p w14:paraId="2853A7F4" w14:textId="77777777" w:rsidR="009544B4" w:rsidRPr="009544B4" w:rsidRDefault="009544B4" w:rsidP="00FE2ADE">
      <w:pPr>
        <w:pStyle w:val="Luettelokappale"/>
        <w:jc w:val="both"/>
        <w:rPr>
          <w:lang w:val="en-US"/>
        </w:rPr>
      </w:pPr>
      <w:r w:rsidRPr="009544B4">
        <w:rPr>
          <w:lang w:val="en-US"/>
        </w:rPr>
        <w:t xml:space="preserve">  </w:t>
      </w:r>
    </w:p>
    <w:p w14:paraId="2C5F0020" w14:textId="77777777" w:rsidR="009544B4" w:rsidRPr="009544B4" w:rsidRDefault="009544B4" w:rsidP="00FE2ADE">
      <w:pPr>
        <w:pStyle w:val="Luettelokappale"/>
        <w:jc w:val="both"/>
        <w:rPr>
          <w:lang w:val="en-US"/>
        </w:rPr>
      </w:pPr>
      <w:r w:rsidRPr="009544B4">
        <w:rPr>
          <w:lang w:val="en-US"/>
        </w:rPr>
        <w:t xml:space="preserve">  for (var </w:t>
      </w:r>
      <w:proofErr w:type="spellStart"/>
      <w:r w:rsidRPr="009544B4">
        <w:rPr>
          <w:lang w:val="en-US"/>
        </w:rPr>
        <w:t>i</w:t>
      </w:r>
      <w:proofErr w:type="spellEnd"/>
      <w:r w:rsidRPr="009544B4">
        <w:rPr>
          <w:lang w:val="en-US"/>
        </w:rPr>
        <w:t xml:space="preserve"> = 0; </w:t>
      </w:r>
      <w:proofErr w:type="spellStart"/>
      <w:r w:rsidRPr="009544B4">
        <w:rPr>
          <w:lang w:val="en-US"/>
        </w:rPr>
        <w:t>i</w:t>
      </w:r>
      <w:proofErr w:type="spellEnd"/>
      <w:r w:rsidRPr="009544B4">
        <w:rPr>
          <w:lang w:val="en-US"/>
        </w:rPr>
        <w:t xml:space="preserve"> &lt;= nth; </w:t>
      </w:r>
      <w:proofErr w:type="spellStart"/>
      <w:r w:rsidRPr="009544B4">
        <w:rPr>
          <w:lang w:val="en-US"/>
        </w:rPr>
        <w:t>i</w:t>
      </w:r>
      <w:proofErr w:type="spellEnd"/>
      <w:r w:rsidRPr="009544B4">
        <w:rPr>
          <w:lang w:val="en-US"/>
        </w:rPr>
        <w:t xml:space="preserve">++) { </w:t>
      </w:r>
    </w:p>
    <w:p w14:paraId="5394A636" w14:textId="77777777" w:rsidR="009544B4" w:rsidRPr="009544B4" w:rsidRDefault="009544B4" w:rsidP="00FE2ADE">
      <w:pPr>
        <w:pStyle w:val="Luettelokappale"/>
        <w:jc w:val="both"/>
        <w:rPr>
          <w:lang w:val="en-US"/>
        </w:rPr>
      </w:pPr>
      <w:r w:rsidRPr="009544B4">
        <w:rPr>
          <w:lang w:val="en-US"/>
        </w:rPr>
        <w:t xml:space="preserve">  temp = a; </w:t>
      </w:r>
    </w:p>
    <w:p w14:paraId="08B9569D" w14:textId="77777777" w:rsidR="009544B4" w:rsidRPr="009544B4" w:rsidRDefault="009544B4" w:rsidP="00FE2ADE">
      <w:pPr>
        <w:pStyle w:val="Luettelokappale"/>
        <w:jc w:val="both"/>
        <w:rPr>
          <w:lang w:val="en-US"/>
        </w:rPr>
      </w:pPr>
      <w:r w:rsidRPr="009544B4">
        <w:rPr>
          <w:lang w:val="en-US"/>
        </w:rPr>
        <w:t xml:space="preserve">  a = a + b; </w:t>
      </w:r>
    </w:p>
    <w:p w14:paraId="493C7537" w14:textId="77777777" w:rsidR="009544B4" w:rsidRPr="009544B4" w:rsidRDefault="009544B4" w:rsidP="00FE2ADE">
      <w:pPr>
        <w:pStyle w:val="Luettelokappale"/>
        <w:jc w:val="both"/>
        <w:rPr>
          <w:lang w:val="en-US"/>
        </w:rPr>
      </w:pPr>
      <w:r w:rsidRPr="009544B4">
        <w:rPr>
          <w:lang w:val="en-US"/>
        </w:rPr>
        <w:t xml:space="preserve">  b = temp; </w:t>
      </w:r>
    </w:p>
    <w:p w14:paraId="2F6990F4" w14:textId="77777777" w:rsidR="009544B4" w:rsidRPr="009544B4" w:rsidRDefault="009544B4" w:rsidP="00FE2ADE">
      <w:pPr>
        <w:pStyle w:val="Luettelokappale"/>
        <w:jc w:val="both"/>
        <w:rPr>
          <w:lang w:val="en-US"/>
        </w:rPr>
      </w:pPr>
      <w:r w:rsidRPr="009544B4">
        <w:rPr>
          <w:lang w:val="en-US"/>
        </w:rPr>
        <w:t xml:space="preserve">  } </w:t>
      </w:r>
    </w:p>
    <w:p w14:paraId="7FEAAF89" w14:textId="77777777" w:rsidR="009544B4" w:rsidRPr="009544B4" w:rsidRDefault="009544B4" w:rsidP="00FE2ADE">
      <w:pPr>
        <w:pStyle w:val="Luettelokappale"/>
        <w:jc w:val="both"/>
        <w:rPr>
          <w:lang w:val="en-US"/>
        </w:rPr>
      </w:pPr>
      <w:r w:rsidRPr="009544B4">
        <w:rPr>
          <w:lang w:val="en-US"/>
        </w:rPr>
        <w:t xml:space="preserve">  </w:t>
      </w:r>
    </w:p>
    <w:p w14:paraId="695D253C" w14:textId="77777777" w:rsidR="009544B4" w:rsidRPr="009544B4" w:rsidRDefault="009544B4" w:rsidP="00FE2ADE">
      <w:pPr>
        <w:pStyle w:val="Luettelokappale"/>
        <w:jc w:val="both"/>
        <w:rPr>
          <w:lang w:val="en-US"/>
        </w:rPr>
      </w:pPr>
      <w:r w:rsidRPr="009544B4">
        <w:rPr>
          <w:lang w:val="en-US"/>
        </w:rPr>
        <w:t xml:space="preserve">  return b; </w:t>
      </w:r>
    </w:p>
    <w:p w14:paraId="356A626A" w14:textId="77777777" w:rsidR="009544B4" w:rsidRPr="009544B4" w:rsidRDefault="009544B4" w:rsidP="00FE2ADE">
      <w:pPr>
        <w:pStyle w:val="Luettelokappale"/>
        <w:jc w:val="both"/>
        <w:rPr>
          <w:lang w:val="en-US"/>
        </w:rPr>
      </w:pPr>
      <w:r w:rsidRPr="009544B4">
        <w:rPr>
          <w:lang w:val="en-US"/>
        </w:rPr>
        <w:t xml:space="preserve">  </w:t>
      </w:r>
    </w:p>
    <w:p w14:paraId="4D4E3A66" w14:textId="77777777" w:rsidR="009544B4" w:rsidRPr="009544B4" w:rsidRDefault="009544B4" w:rsidP="00FE2ADE">
      <w:pPr>
        <w:pStyle w:val="Luettelokappale"/>
        <w:jc w:val="both"/>
        <w:rPr>
          <w:lang w:val="en-US"/>
        </w:rPr>
      </w:pPr>
      <w:r w:rsidRPr="009544B4">
        <w:rPr>
          <w:lang w:val="en-US"/>
        </w:rPr>
        <w:t>}</w:t>
      </w:r>
    </w:p>
    <w:p w14:paraId="4D23363E" w14:textId="77777777" w:rsidR="009544B4" w:rsidRPr="009544B4" w:rsidRDefault="009544B4" w:rsidP="00FE2ADE">
      <w:pPr>
        <w:pStyle w:val="Luettelokappale"/>
        <w:jc w:val="both"/>
        <w:rPr>
          <w:lang w:val="en-US"/>
        </w:rPr>
      </w:pPr>
      <w:r w:rsidRPr="009544B4">
        <w:rPr>
          <w:lang w:val="en-US"/>
        </w:rPr>
        <w:t>&lt;/script&gt;</w:t>
      </w:r>
    </w:p>
    <w:p w14:paraId="5AE4C489" w14:textId="77777777" w:rsidR="009544B4" w:rsidRPr="009544B4" w:rsidRDefault="009544B4" w:rsidP="00FE2ADE">
      <w:pPr>
        <w:pStyle w:val="Luettelokappale"/>
        <w:jc w:val="both"/>
        <w:rPr>
          <w:lang w:val="en-US"/>
        </w:rPr>
      </w:pPr>
      <w:r w:rsidRPr="009544B4">
        <w:rPr>
          <w:lang w:val="en-US"/>
        </w:rPr>
        <w:t>&lt;/body&gt;</w:t>
      </w:r>
    </w:p>
    <w:p w14:paraId="155497B6" w14:textId="77777777" w:rsidR="00501B62" w:rsidRDefault="009544B4" w:rsidP="00FE2ADE">
      <w:pPr>
        <w:pStyle w:val="Luettelokappale"/>
        <w:jc w:val="both"/>
        <w:rPr>
          <w:lang w:val="en-US"/>
        </w:rPr>
      </w:pPr>
      <w:r w:rsidRPr="009544B4">
        <w:rPr>
          <w:lang w:val="en-US"/>
        </w:rPr>
        <w:t>&lt;/html&gt;</w:t>
      </w:r>
    </w:p>
    <w:p w14:paraId="694CCFB8" w14:textId="77777777" w:rsidR="009544B4" w:rsidRPr="009544B4" w:rsidRDefault="009544B4" w:rsidP="009544B4">
      <w:pPr>
        <w:pStyle w:val="Luettelokappale"/>
        <w:spacing w:line="360" w:lineRule="auto"/>
        <w:jc w:val="both"/>
        <w:rPr>
          <w:lang w:val="en-US"/>
        </w:rPr>
      </w:pPr>
    </w:p>
    <w:p w14:paraId="42C9C54C" w14:textId="77777777" w:rsidR="00501B62" w:rsidRDefault="00501B62" w:rsidP="00501B62">
      <w:pPr>
        <w:pStyle w:val="Luettelokappale"/>
        <w:numPr>
          <w:ilvl w:val="0"/>
          <w:numId w:val="42"/>
        </w:numPr>
        <w:spacing w:line="360" w:lineRule="auto"/>
        <w:jc w:val="both"/>
      </w:pPr>
      <w:r>
        <w:t xml:space="preserve">Toteuta edellinen tehtävä ES5 – standardin mukaista </w:t>
      </w:r>
      <w:proofErr w:type="spellStart"/>
      <w:r>
        <w:t>while</w:t>
      </w:r>
      <w:proofErr w:type="spellEnd"/>
      <w:r>
        <w:t>-silmukkaa käyttäen.</w:t>
      </w:r>
    </w:p>
    <w:p w14:paraId="51A2CD53" w14:textId="77777777" w:rsidR="00900139" w:rsidRDefault="00900139" w:rsidP="00900139">
      <w:pPr>
        <w:pStyle w:val="Luettelokappale"/>
      </w:pPr>
    </w:p>
    <w:p w14:paraId="6DABC563" w14:textId="77777777" w:rsidR="00900139" w:rsidRDefault="00900139" w:rsidP="00900139">
      <w:pPr>
        <w:pStyle w:val="Luettelokappale"/>
        <w:spacing w:line="360" w:lineRule="auto"/>
        <w:jc w:val="both"/>
      </w:pPr>
      <w:r>
        <w:t>V:</w:t>
      </w:r>
    </w:p>
    <w:p w14:paraId="71C057CE" w14:textId="77777777" w:rsidR="00900139" w:rsidRPr="00900139" w:rsidRDefault="00900139" w:rsidP="00FE2ADE">
      <w:pPr>
        <w:pStyle w:val="Luettelokappale"/>
        <w:jc w:val="both"/>
        <w:rPr>
          <w:lang w:val="en-US"/>
        </w:rPr>
      </w:pPr>
      <w:r w:rsidRPr="00900139">
        <w:rPr>
          <w:lang w:val="en-US"/>
        </w:rPr>
        <w:t>&lt;!DOCTYPE html&gt;</w:t>
      </w:r>
    </w:p>
    <w:p w14:paraId="7AF568F4" w14:textId="77777777" w:rsidR="00900139" w:rsidRPr="00900139" w:rsidRDefault="00900139" w:rsidP="00FE2ADE">
      <w:pPr>
        <w:pStyle w:val="Luettelokappale"/>
        <w:jc w:val="both"/>
        <w:rPr>
          <w:lang w:val="en-US"/>
        </w:rPr>
      </w:pPr>
      <w:r w:rsidRPr="00900139">
        <w:rPr>
          <w:lang w:val="en-US"/>
        </w:rPr>
        <w:t>&lt;html&gt;</w:t>
      </w:r>
    </w:p>
    <w:p w14:paraId="33C840DE" w14:textId="77777777" w:rsidR="00900139" w:rsidRPr="00900139" w:rsidRDefault="00900139" w:rsidP="00FE2ADE">
      <w:pPr>
        <w:pStyle w:val="Luettelokappale"/>
        <w:jc w:val="both"/>
        <w:rPr>
          <w:lang w:val="en-US"/>
        </w:rPr>
      </w:pPr>
      <w:r w:rsidRPr="00900139">
        <w:rPr>
          <w:lang w:val="en-US"/>
        </w:rPr>
        <w:t>&lt;body&gt;</w:t>
      </w:r>
    </w:p>
    <w:p w14:paraId="246D519A" w14:textId="77777777" w:rsidR="00900139" w:rsidRPr="00900139" w:rsidRDefault="00900139" w:rsidP="00FE2ADE">
      <w:pPr>
        <w:pStyle w:val="Luettelokappale"/>
        <w:jc w:val="both"/>
        <w:rPr>
          <w:lang w:val="en-US"/>
        </w:rPr>
      </w:pPr>
      <w:r w:rsidRPr="00900139">
        <w:rPr>
          <w:lang w:val="en-US"/>
        </w:rPr>
        <w:t>&lt;script&gt;</w:t>
      </w:r>
    </w:p>
    <w:p w14:paraId="10E04954" w14:textId="77777777" w:rsidR="00900139" w:rsidRPr="00900139" w:rsidRDefault="00900139" w:rsidP="00FE2ADE">
      <w:pPr>
        <w:pStyle w:val="Luettelokappale"/>
        <w:jc w:val="both"/>
        <w:rPr>
          <w:lang w:val="en-US"/>
        </w:rPr>
      </w:pPr>
    </w:p>
    <w:p w14:paraId="0769E0D4" w14:textId="77777777" w:rsidR="00900139" w:rsidRPr="00900139" w:rsidRDefault="00900139" w:rsidP="00FE2ADE">
      <w:pPr>
        <w:pStyle w:val="Luettelokappale"/>
        <w:jc w:val="both"/>
        <w:rPr>
          <w:lang w:val="en-US"/>
        </w:rPr>
      </w:pPr>
      <w:proofErr w:type="spellStart"/>
      <w:proofErr w:type="gramStart"/>
      <w:r w:rsidRPr="00900139">
        <w:rPr>
          <w:lang w:val="en-US"/>
        </w:rPr>
        <w:t>document.write</w:t>
      </w:r>
      <w:proofErr w:type="spellEnd"/>
      <w:proofErr w:type="gramEnd"/>
      <w:r w:rsidRPr="00900139">
        <w:rPr>
          <w:lang w:val="en-US"/>
        </w:rPr>
        <w:t>("</w:t>
      </w:r>
      <w:proofErr w:type="spellStart"/>
      <w:r w:rsidRPr="00900139">
        <w:rPr>
          <w:lang w:val="en-US"/>
        </w:rPr>
        <w:t>Fibonaccin</w:t>
      </w:r>
      <w:proofErr w:type="spellEnd"/>
      <w:r w:rsidRPr="00900139">
        <w:rPr>
          <w:lang w:val="en-US"/>
        </w:rPr>
        <w:t xml:space="preserve"> 17. </w:t>
      </w:r>
      <w:proofErr w:type="spellStart"/>
      <w:r w:rsidRPr="00900139">
        <w:rPr>
          <w:lang w:val="en-US"/>
        </w:rPr>
        <w:t>luku</w:t>
      </w:r>
      <w:proofErr w:type="spellEnd"/>
      <w:r w:rsidRPr="00900139">
        <w:rPr>
          <w:lang w:val="en-US"/>
        </w:rPr>
        <w:t xml:space="preserve"> on " + getNthFibonacciNumberES5(17) + ".");</w:t>
      </w:r>
    </w:p>
    <w:p w14:paraId="03E2D92B" w14:textId="77777777" w:rsidR="00900139" w:rsidRPr="00900139" w:rsidRDefault="00900139" w:rsidP="00FE2ADE">
      <w:pPr>
        <w:pStyle w:val="Luettelokappale"/>
        <w:jc w:val="both"/>
        <w:rPr>
          <w:lang w:val="en-US"/>
        </w:rPr>
      </w:pPr>
      <w:r w:rsidRPr="00900139">
        <w:rPr>
          <w:lang w:val="en-US"/>
        </w:rPr>
        <w:t>function getNthFibonacciNumberES5(nth</w:t>
      </w:r>
      <w:proofErr w:type="gramStart"/>
      <w:r w:rsidRPr="00900139">
        <w:rPr>
          <w:lang w:val="en-US"/>
        </w:rPr>
        <w:t>){</w:t>
      </w:r>
      <w:proofErr w:type="gramEnd"/>
    </w:p>
    <w:p w14:paraId="30B20A48" w14:textId="77777777" w:rsidR="00900139" w:rsidRPr="00900139" w:rsidRDefault="00900139" w:rsidP="00FE2ADE">
      <w:pPr>
        <w:pStyle w:val="Luettelokappale"/>
        <w:jc w:val="both"/>
        <w:rPr>
          <w:lang w:val="en-US"/>
        </w:rPr>
      </w:pPr>
      <w:r w:rsidRPr="00900139">
        <w:rPr>
          <w:lang w:val="en-US"/>
        </w:rPr>
        <w:t xml:space="preserve">  var a = 0, b = 1, temp;</w:t>
      </w:r>
    </w:p>
    <w:p w14:paraId="394146D2" w14:textId="77777777" w:rsidR="00900139" w:rsidRPr="00900139" w:rsidRDefault="00900139" w:rsidP="00FE2ADE">
      <w:pPr>
        <w:pStyle w:val="Luettelokappale"/>
        <w:jc w:val="both"/>
        <w:rPr>
          <w:lang w:val="en-US"/>
        </w:rPr>
      </w:pPr>
    </w:p>
    <w:p w14:paraId="1846B7E4" w14:textId="77777777" w:rsidR="00900139" w:rsidRPr="00900139" w:rsidRDefault="00900139" w:rsidP="00FE2ADE">
      <w:pPr>
        <w:pStyle w:val="Luettelokappale"/>
        <w:jc w:val="both"/>
        <w:rPr>
          <w:lang w:val="en-US"/>
        </w:rPr>
      </w:pPr>
      <w:r w:rsidRPr="00900139">
        <w:rPr>
          <w:lang w:val="en-US"/>
        </w:rPr>
        <w:t xml:space="preserve">  while (nth &gt;= </w:t>
      </w:r>
      <w:proofErr w:type="gramStart"/>
      <w:r w:rsidRPr="00900139">
        <w:rPr>
          <w:lang w:val="en-US"/>
        </w:rPr>
        <w:t>0){</w:t>
      </w:r>
      <w:proofErr w:type="gramEnd"/>
    </w:p>
    <w:p w14:paraId="6C0951E2" w14:textId="77777777" w:rsidR="00900139" w:rsidRPr="00900139" w:rsidRDefault="00900139" w:rsidP="00FE2ADE">
      <w:pPr>
        <w:pStyle w:val="Luettelokappale"/>
        <w:jc w:val="both"/>
        <w:rPr>
          <w:lang w:val="en-US"/>
        </w:rPr>
      </w:pPr>
      <w:r w:rsidRPr="00900139">
        <w:rPr>
          <w:lang w:val="en-US"/>
        </w:rPr>
        <w:t xml:space="preserve">    temp = a;</w:t>
      </w:r>
    </w:p>
    <w:p w14:paraId="3C9743D0" w14:textId="77777777" w:rsidR="00900139" w:rsidRPr="00900139" w:rsidRDefault="00900139" w:rsidP="00FE2ADE">
      <w:pPr>
        <w:pStyle w:val="Luettelokappale"/>
        <w:jc w:val="both"/>
        <w:rPr>
          <w:lang w:val="en-US"/>
        </w:rPr>
      </w:pPr>
      <w:r w:rsidRPr="00900139">
        <w:rPr>
          <w:lang w:val="en-US"/>
        </w:rPr>
        <w:t xml:space="preserve">    a = a + b;</w:t>
      </w:r>
    </w:p>
    <w:p w14:paraId="12114E05" w14:textId="77777777" w:rsidR="00900139" w:rsidRPr="00900139" w:rsidRDefault="00900139" w:rsidP="00FE2ADE">
      <w:pPr>
        <w:pStyle w:val="Luettelokappale"/>
        <w:jc w:val="both"/>
        <w:rPr>
          <w:lang w:val="en-US"/>
        </w:rPr>
      </w:pPr>
      <w:r w:rsidRPr="00900139">
        <w:rPr>
          <w:lang w:val="en-US"/>
        </w:rPr>
        <w:t xml:space="preserve">    b = temp;</w:t>
      </w:r>
    </w:p>
    <w:p w14:paraId="3CEAC5EC" w14:textId="77777777" w:rsidR="00900139" w:rsidRPr="00900139" w:rsidRDefault="00900139" w:rsidP="00FE2ADE">
      <w:pPr>
        <w:pStyle w:val="Luettelokappale"/>
        <w:jc w:val="both"/>
        <w:rPr>
          <w:lang w:val="en-US"/>
        </w:rPr>
      </w:pPr>
      <w:r w:rsidRPr="00900139">
        <w:rPr>
          <w:lang w:val="en-US"/>
        </w:rPr>
        <w:t xml:space="preserve">    nth--;</w:t>
      </w:r>
    </w:p>
    <w:p w14:paraId="15B7B9BE" w14:textId="77777777" w:rsidR="00900139" w:rsidRPr="00900139" w:rsidRDefault="00900139" w:rsidP="00FE2ADE">
      <w:pPr>
        <w:pStyle w:val="Luettelokappale"/>
        <w:jc w:val="both"/>
        <w:rPr>
          <w:lang w:val="en-US"/>
        </w:rPr>
      </w:pPr>
      <w:r w:rsidRPr="00900139">
        <w:rPr>
          <w:lang w:val="en-US"/>
        </w:rPr>
        <w:t xml:space="preserve">  }</w:t>
      </w:r>
    </w:p>
    <w:p w14:paraId="445D5AAE" w14:textId="77777777" w:rsidR="00900139" w:rsidRPr="00900139" w:rsidRDefault="00900139" w:rsidP="00FE2ADE">
      <w:pPr>
        <w:pStyle w:val="Luettelokappale"/>
        <w:jc w:val="both"/>
        <w:rPr>
          <w:lang w:val="en-US"/>
        </w:rPr>
      </w:pPr>
      <w:r w:rsidRPr="00900139">
        <w:rPr>
          <w:lang w:val="en-US"/>
        </w:rPr>
        <w:t xml:space="preserve">  return b;</w:t>
      </w:r>
    </w:p>
    <w:p w14:paraId="4C6CA8F1" w14:textId="77777777" w:rsidR="00900139" w:rsidRDefault="00900139" w:rsidP="00FE2ADE">
      <w:pPr>
        <w:pStyle w:val="Luettelokappale"/>
        <w:jc w:val="both"/>
      </w:pPr>
      <w:r>
        <w:t>}</w:t>
      </w:r>
      <w:bookmarkStart w:id="0" w:name="_GoBack"/>
      <w:bookmarkEnd w:id="0"/>
    </w:p>
    <w:p w14:paraId="7F99F652" w14:textId="77777777" w:rsidR="00900139" w:rsidRDefault="00900139" w:rsidP="00FE2ADE">
      <w:pPr>
        <w:pStyle w:val="Luettelokappale"/>
        <w:jc w:val="both"/>
      </w:pPr>
      <w:r>
        <w:t>&lt;/</w:t>
      </w:r>
      <w:proofErr w:type="spellStart"/>
      <w:r>
        <w:t>script</w:t>
      </w:r>
      <w:proofErr w:type="spellEnd"/>
      <w:r>
        <w:t>&gt;</w:t>
      </w:r>
    </w:p>
    <w:p w14:paraId="508BA0A6" w14:textId="77777777" w:rsidR="00900139" w:rsidRDefault="00900139" w:rsidP="00FE2ADE">
      <w:pPr>
        <w:pStyle w:val="Luettelokappale"/>
        <w:jc w:val="both"/>
      </w:pPr>
      <w:r>
        <w:t>&lt;/</w:t>
      </w:r>
      <w:proofErr w:type="spellStart"/>
      <w:r>
        <w:t>body</w:t>
      </w:r>
      <w:proofErr w:type="spellEnd"/>
      <w:r>
        <w:t>&gt;</w:t>
      </w:r>
    </w:p>
    <w:p w14:paraId="179ED9B2" w14:textId="77777777" w:rsidR="00900139" w:rsidRDefault="00900139" w:rsidP="00FE2ADE">
      <w:pPr>
        <w:pStyle w:val="Luettelokappale"/>
        <w:jc w:val="both"/>
      </w:pPr>
      <w:r>
        <w:t>&lt;/html&gt;</w:t>
      </w:r>
    </w:p>
    <w:p w14:paraId="44124FE4" w14:textId="77777777" w:rsidR="00501B62" w:rsidRDefault="00501B62" w:rsidP="00501B62">
      <w:pPr>
        <w:pStyle w:val="Luettelokappale"/>
      </w:pPr>
    </w:p>
    <w:p w14:paraId="0D8FA996" w14:textId="77777777" w:rsidR="00501B62" w:rsidRDefault="00501B62" w:rsidP="00501B62">
      <w:pPr>
        <w:pStyle w:val="Luettelokappale"/>
        <w:numPr>
          <w:ilvl w:val="0"/>
          <w:numId w:val="42"/>
        </w:numPr>
        <w:spacing w:line="360" w:lineRule="auto"/>
        <w:jc w:val="both"/>
      </w:pPr>
      <w:r>
        <w:t>Mitkä ovat JavaScriptin primitiiviset tietotyypit? Kerro myös oliotietotyyppejä. Onko ES6 – standardin mukana tullut mitään uutta?</w:t>
      </w:r>
    </w:p>
    <w:p w14:paraId="5B69851B" w14:textId="77777777" w:rsidR="005F4D88" w:rsidRPr="005F4D88" w:rsidRDefault="005F4D88" w:rsidP="005F4D88">
      <w:pPr>
        <w:pStyle w:val="Luettelokappale"/>
        <w:spacing w:line="360" w:lineRule="auto"/>
        <w:jc w:val="both"/>
        <w:rPr>
          <w:lang w:val="en-US"/>
        </w:rPr>
      </w:pPr>
      <w:r w:rsidRPr="005F4D88">
        <w:rPr>
          <w:lang w:val="en-US"/>
        </w:rPr>
        <w:t>V: Boolean, Null, Undefined, N</w:t>
      </w:r>
      <w:r>
        <w:rPr>
          <w:lang w:val="en-US"/>
        </w:rPr>
        <w:t>umber, String, Symbol (</w:t>
      </w:r>
      <w:proofErr w:type="spellStart"/>
      <w:r>
        <w:rPr>
          <w:lang w:val="en-US"/>
        </w:rPr>
        <w:t>uutta</w:t>
      </w:r>
      <w:proofErr w:type="spellEnd"/>
      <w:r>
        <w:rPr>
          <w:lang w:val="en-US"/>
        </w:rPr>
        <w:t xml:space="preserve"> ES6</w:t>
      </w:r>
      <w:r w:rsidR="00683194">
        <w:rPr>
          <w:lang w:val="en-US"/>
        </w:rPr>
        <w:t>).</w:t>
      </w:r>
      <w:r w:rsidR="00BC3BB2">
        <w:rPr>
          <w:lang w:val="en-US"/>
        </w:rPr>
        <w:t xml:space="preserve"> </w:t>
      </w:r>
      <w:proofErr w:type="spellStart"/>
      <w:r w:rsidR="00BC3BB2">
        <w:rPr>
          <w:lang w:val="en-US"/>
        </w:rPr>
        <w:t>Esimerkki</w:t>
      </w:r>
      <w:proofErr w:type="spellEnd"/>
      <w:r w:rsidR="00BC3BB2">
        <w:rPr>
          <w:lang w:val="en-US"/>
        </w:rPr>
        <w:t xml:space="preserve"> </w:t>
      </w:r>
      <w:proofErr w:type="spellStart"/>
      <w:r w:rsidR="00BC3BB2">
        <w:rPr>
          <w:lang w:val="en-US"/>
        </w:rPr>
        <w:t>oliotietotyypistä</w:t>
      </w:r>
      <w:proofErr w:type="spellEnd"/>
      <w:r w:rsidR="00BC3BB2">
        <w:rPr>
          <w:lang w:val="en-US"/>
        </w:rPr>
        <w:t>: var x = {</w:t>
      </w:r>
      <w:proofErr w:type="spellStart"/>
      <w:proofErr w:type="gramStart"/>
      <w:r w:rsidR="00BC3BB2">
        <w:rPr>
          <w:lang w:val="en-US"/>
        </w:rPr>
        <w:t>etuNimi</w:t>
      </w:r>
      <w:proofErr w:type="spellEnd"/>
      <w:r w:rsidR="005341BE">
        <w:rPr>
          <w:lang w:val="en-US"/>
        </w:rPr>
        <w:t>:“</w:t>
      </w:r>
      <w:proofErr w:type="gramEnd"/>
      <w:r w:rsidR="005341BE">
        <w:rPr>
          <w:lang w:val="en-US"/>
        </w:rPr>
        <w:t xml:space="preserve">Matti”, </w:t>
      </w:r>
      <w:proofErr w:type="spellStart"/>
      <w:r w:rsidR="005341BE">
        <w:rPr>
          <w:lang w:val="en-US"/>
        </w:rPr>
        <w:t>sukuNimi</w:t>
      </w:r>
      <w:proofErr w:type="spellEnd"/>
      <w:r w:rsidR="005341BE">
        <w:rPr>
          <w:lang w:val="en-US"/>
        </w:rPr>
        <w:t>:”</w:t>
      </w:r>
      <w:proofErr w:type="spellStart"/>
      <w:r w:rsidR="005341BE">
        <w:rPr>
          <w:lang w:val="en-US"/>
        </w:rPr>
        <w:t>Meikäläinen</w:t>
      </w:r>
      <w:proofErr w:type="spellEnd"/>
      <w:r w:rsidR="005341BE">
        <w:rPr>
          <w:lang w:val="en-US"/>
        </w:rPr>
        <w:t>”};</w:t>
      </w:r>
    </w:p>
    <w:p w14:paraId="7A243DB0" w14:textId="77777777" w:rsidR="00501B62" w:rsidRPr="005F4D88" w:rsidRDefault="00501B62" w:rsidP="00501B62">
      <w:pPr>
        <w:pStyle w:val="Luettelokappale"/>
        <w:rPr>
          <w:lang w:val="en-US"/>
        </w:rPr>
      </w:pPr>
    </w:p>
    <w:p w14:paraId="5B5F83D2" w14:textId="77777777" w:rsidR="00501B62" w:rsidRDefault="00501B62" w:rsidP="00501B62">
      <w:pPr>
        <w:pStyle w:val="Luettelokappale"/>
        <w:numPr>
          <w:ilvl w:val="0"/>
          <w:numId w:val="42"/>
        </w:numPr>
        <w:spacing w:line="360" w:lineRule="auto"/>
        <w:jc w:val="both"/>
      </w:pPr>
      <w:r>
        <w:t>Vastaa seuraaviin kysymyksiin:</w:t>
      </w:r>
    </w:p>
    <w:p w14:paraId="7A50E4EE" w14:textId="77777777" w:rsidR="00501B62" w:rsidRDefault="00501B62" w:rsidP="00501B62">
      <w:pPr>
        <w:pStyle w:val="Luettelokappale"/>
      </w:pPr>
    </w:p>
    <w:p w14:paraId="0C6B6FE8" w14:textId="77777777" w:rsidR="00501B62" w:rsidRDefault="00501B62" w:rsidP="00501B62">
      <w:pPr>
        <w:pStyle w:val="Luettelokappale"/>
        <w:numPr>
          <w:ilvl w:val="1"/>
          <w:numId w:val="42"/>
        </w:numPr>
        <w:spacing w:line="360" w:lineRule="auto"/>
        <w:jc w:val="both"/>
      </w:pPr>
      <w:r>
        <w:t>Mitä eroa on vertailuoperaattoreilla == ja ===.?</w:t>
      </w:r>
    </w:p>
    <w:p w14:paraId="10B0CB0F" w14:textId="77777777" w:rsidR="001A0BDE" w:rsidRDefault="001A0BDE" w:rsidP="001A0BDE">
      <w:pPr>
        <w:pStyle w:val="Luettelokappale"/>
        <w:spacing w:line="360" w:lineRule="auto"/>
        <w:ind w:left="1440"/>
        <w:jc w:val="both"/>
      </w:pPr>
      <w:r>
        <w:t>V: käytettäessä === verrataan tiukasti. Eli sekä tyypin että arvon pitää olla samat.</w:t>
      </w:r>
    </w:p>
    <w:p w14:paraId="696AC5A1" w14:textId="77777777" w:rsidR="001A0BDE" w:rsidRDefault="001A0BDE" w:rsidP="001A0BDE">
      <w:pPr>
        <w:pStyle w:val="Luettelokappale"/>
        <w:spacing w:line="360" w:lineRule="auto"/>
        <w:ind w:left="1440"/>
        <w:jc w:val="both"/>
      </w:pPr>
      <w:r>
        <w:t xml:space="preserve">esim. </w:t>
      </w:r>
    </w:p>
    <w:p w14:paraId="402CA0C2" w14:textId="77777777" w:rsidR="001A0BDE" w:rsidRDefault="001A0BDE" w:rsidP="001A0BDE">
      <w:pPr>
        <w:pStyle w:val="Luettelokappale"/>
        <w:spacing w:line="360" w:lineRule="auto"/>
        <w:ind w:left="1440"/>
        <w:jc w:val="both"/>
      </w:pPr>
      <w:r>
        <w:t xml:space="preserve">5 ===5 </w:t>
      </w:r>
    </w:p>
    <w:p w14:paraId="0B200234" w14:textId="77777777" w:rsidR="001A0BDE" w:rsidRDefault="001A0BDE" w:rsidP="001A0BDE">
      <w:pPr>
        <w:pStyle w:val="Luettelokappale"/>
        <w:spacing w:line="360" w:lineRule="auto"/>
        <w:ind w:left="1440"/>
        <w:jc w:val="both"/>
      </w:pPr>
      <w:r>
        <w:t xml:space="preserve">// </w:t>
      </w:r>
      <w:proofErr w:type="spellStart"/>
      <w:r>
        <w:t>true</w:t>
      </w:r>
      <w:proofErr w:type="spellEnd"/>
    </w:p>
    <w:p w14:paraId="6601428E" w14:textId="77777777" w:rsidR="001A0BDE" w:rsidRDefault="001A0BDE" w:rsidP="001A0BDE">
      <w:pPr>
        <w:pStyle w:val="Luettelokappale"/>
        <w:spacing w:line="360" w:lineRule="auto"/>
        <w:ind w:left="1440"/>
        <w:jc w:val="both"/>
      </w:pPr>
      <w:r>
        <w:t>7 === ’7’</w:t>
      </w:r>
    </w:p>
    <w:p w14:paraId="59632E3B" w14:textId="77777777" w:rsidR="001A0BDE" w:rsidRDefault="001A0BDE" w:rsidP="001A0BDE">
      <w:pPr>
        <w:pStyle w:val="Luettelokappale"/>
        <w:spacing w:line="360" w:lineRule="auto"/>
        <w:ind w:left="1440"/>
        <w:jc w:val="both"/>
      </w:pPr>
      <w:r>
        <w:t xml:space="preserve">// </w:t>
      </w:r>
      <w:proofErr w:type="spellStart"/>
      <w:r>
        <w:t>false</w:t>
      </w:r>
      <w:proofErr w:type="spellEnd"/>
      <w:r>
        <w:t xml:space="preserve"> (numero V </w:t>
      </w:r>
      <w:proofErr w:type="spellStart"/>
      <w:r>
        <w:t>string</w:t>
      </w:r>
      <w:proofErr w:type="spellEnd"/>
      <w:r>
        <w:t>)</w:t>
      </w:r>
    </w:p>
    <w:p w14:paraId="4CF175CF" w14:textId="77777777" w:rsidR="0076342B" w:rsidRDefault="0076342B" w:rsidP="001A0BDE">
      <w:pPr>
        <w:pStyle w:val="Luettelokappale"/>
        <w:spacing w:line="360" w:lineRule="auto"/>
        <w:ind w:left="1440"/>
        <w:jc w:val="both"/>
      </w:pPr>
      <w:proofErr w:type="spellStart"/>
      <w:r>
        <w:t>false</w:t>
      </w:r>
      <w:proofErr w:type="spellEnd"/>
      <w:r>
        <w:t xml:space="preserve"> === 0</w:t>
      </w:r>
    </w:p>
    <w:p w14:paraId="66416103" w14:textId="77777777" w:rsidR="0076342B" w:rsidRDefault="0076342B" w:rsidP="001A0BDE">
      <w:pPr>
        <w:pStyle w:val="Luettelokappale"/>
        <w:spacing w:line="360" w:lineRule="auto"/>
        <w:ind w:left="1440"/>
        <w:jc w:val="both"/>
      </w:pPr>
      <w:r>
        <w:lastRenderedPageBreak/>
        <w:t xml:space="preserve">// </w:t>
      </w:r>
      <w:proofErr w:type="spellStart"/>
      <w:r>
        <w:t>false</w:t>
      </w:r>
      <w:proofErr w:type="spellEnd"/>
    </w:p>
    <w:p w14:paraId="75338F9F" w14:textId="77777777" w:rsidR="0076342B" w:rsidRDefault="0076342B" w:rsidP="001A0BDE">
      <w:pPr>
        <w:pStyle w:val="Luettelokappale"/>
        <w:spacing w:line="360" w:lineRule="auto"/>
        <w:ind w:left="1440"/>
        <w:jc w:val="both"/>
      </w:pPr>
    </w:p>
    <w:p w14:paraId="5619B74E" w14:textId="77777777" w:rsidR="0076342B" w:rsidRDefault="0076342B" w:rsidP="001A0BDE">
      <w:pPr>
        <w:pStyle w:val="Luettelokappale"/>
        <w:spacing w:line="360" w:lineRule="auto"/>
        <w:ind w:left="1440"/>
        <w:jc w:val="both"/>
      </w:pPr>
      <w:r>
        <w:t xml:space="preserve">löyhemmin tarkasteltuna </w:t>
      </w:r>
    </w:p>
    <w:p w14:paraId="3399FE95" w14:textId="77777777" w:rsidR="0076342B" w:rsidRDefault="0076342B" w:rsidP="001A0BDE">
      <w:pPr>
        <w:pStyle w:val="Luettelokappale"/>
        <w:spacing w:line="360" w:lineRule="auto"/>
        <w:ind w:left="1440"/>
        <w:jc w:val="both"/>
      </w:pPr>
      <w:r>
        <w:t>7 == ’7’</w:t>
      </w:r>
    </w:p>
    <w:p w14:paraId="35C86C67" w14:textId="77777777" w:rsidR="0076342B" w:rsidRDefault="0076342B" w:rsidP="001A0BDE">
      <w:pPr>
        <w:pStyle w:val="Luettelokappale"/>
        <w:spacing w:line="360" w:lineRule="auto"/>
        <w:ind w:left="1440"/>
        <w:jc w:val="both"/>
      </w:pPr>
      <w:r>
        <w:t xml:space="preserve">// </w:t>
      </w:r>
      <w:proofErr w:type="spellStart"/>
      <w:r>
        <w:t>true</w:t>
      </w:r>
      <w:proofErr w:type="spellEnd"/>
    </w:p>
    <w:p w14:paraId="64F36FD3" w14:textId="77777777" w:rsidR="005B6455" w:rsidRDefault="005B6455" w:rsidP="001A0BDE">
      <w:pPr>
        <w:pStyle w:val="Luettelokappale"/>
        <w:spacing w:line="360" w:lineRule="auto"/>
        <w:ind w:left="1440"/>
        <w:jc w:val="both"/>
      </w:pPr>
      <w:proofErr w:type="spellStart"/>
      <w:r>
        <w:t>false</w:t>
      </w:r>
      <w:proofErr w:type="spellEnd"/>
      <w:r>
        <w:t xml:space="preserve"> == 0 </w:t>
      </w:r>
    </w:p>
    <w:p w14:paraId="6A15EBA2" w14:textId="77777777" w:rsidR="005B6455" w:rsidRDefault="005B6455" w:rsidP="001A0BDE">
      <w:pPr>
        <w:pStyle w:val="Luettelokappale"/>
        <w:spacing w:line="360" w:lineRule="auto"/>
        <w:ind w:left="1440"/>
        <w:jc w:val="both"/>
      </w:pPr>
      <w:r>
        <w:t xml:space="preserve">// </w:t>
      </w:r>
      <w:proofErr w:type="spellStart"/>
      <w:r>
        <w:t>true</w:t>
      </w:r>
      <w:proofErr w:type="spellEnd"/>
    </w:p>
    <w:p w14:paraId="65FD9AF6" w14:textId="77777777" w:rsidR="00501B62" w:rsidRDefault="00501B62" w:rsidP="00501B62">
      <w:pPr>
        <w:pStyle w:val="Luettelokappale"/>
        <w:numPr>
          <w:ilvl w:val="1"/>
          <w:numId w:val="42"/>
        </w:numPr>
        <w:spacing w:line="360" w:lineRule="auto"/>
        <w:jc w:val="both"/>
      </w:pPr>
      <w:r>
        <w:t>Kumpaa edellisistä tulisi käyttää ja miksi?</w:t>
      </w:r>
    </w:p>
    <w:p w14:paraId="4D2ECBE6" w14:textId="77777777" w:rsidR="0076342B" w:rsidRDefault="0076342B" w:rsidP="0076342B">
      <w:pPr>
        <w:pStyle w:val="Luettelokappale"/>
        <w:spacing w:line="360" w:lineRule="auto"/>
        <w:ind w:left="1440"/>
        <w:jc w:val="both"/>
      </w:pPr>
      <w:r>
        <w:t xml:space="preserve">V: </w:t>
      </w:r>
      <w:r w:rsidR="00795720">
        <w:t xml:space="preserve">Riippuu tilanteesta. Jos halutaan verrata ilman että otetaan muuttujien </w:t>
      </w:r>
      <w:proofErr w:type="spellStart"/>
      <w:r w:rsidR="00795720">
        <w:t>tyypiä</w:t>
      </w:r>
      <w:proofErr w:type="spellEnd"/>
      <w:r w:rsidR="00795720">
        <w:t xml:space="preserve"> huomioon tulisi käyttää == operaattoria. Jos taas halutaan verrata kahta asiaa siten, että ne ovat tismalleen samanlaiset tulisi käyttää === operaattoria.</w:t>
      </w:r>
    </w:p>
    <w:p w14:paraId="17510C0D" w14:textId="77777777" w:rsidR="00501B62" w:rsidRDefault="00501B62" w:rsidP="00501B62">
      <w:pPr>
        <w:pStyle w:val="Luettelokappale"/>
        <w:numPr>
          <w:ilvl w:val="1"/>
          <w:numId w:val="42"/>
        </w:numPr>
        <w:spacing w:line="360" w:lineRule="auto"/>
        <w:jc w:val="both"/>
      </w:pPr>
      <w:r>
        <w:t>Luettele ne eri tietotyyppejä edustavat arvot, joiden totuusarvo on JavaScriptissä FALSE.</w:t>
      </w:r>
    </w:p>
    <w:p w14:paraId="1B480BDE" w14:textId="77777777" w:rsidR="009544B4" w:rsidRPr="001E3539" w:rsidRDefault="009544B4" w:rsidP="009544B4">
      <w:pPr>
        <w:pStyle w:val="Luettelokappale"/>
        <w:spacing w:line="360" w:lineRule="auto"/>
        <w:ind w:left="1440"/>
        <w:jc w:val="both"/>
        <w:rPr>
          <w:lang w:val="en-US"/>
        </w:rPr>
      </w:pPr>
      <w:r w:rsidRPr="001E3539">
        <w:rPr>
          <w:lang w:val="en-US"/>
        </w:rPr>
        <w:t xml:space="preserve">V: </w:t>
      </w:r>
      <w:r w:rsidR="001E3539" w:rsidRPr="001E3539">
        <w:rPr>
          <w:lang w:val="en-US"/>
        </w:rPr>
        <w:t xml:space="preserve">false, 0, null, "", </w:t>
      </w:r>
      <w:proofErr w:type="spellStart"/>
      <w:r w:rsidR="001E3539" w:rsidRPr="001E3539">
        <w:rPr>
          <w:lang w:val="en-US"/>
        </w:rPr>
        <w:t>NaN</w:t>
      </w:r>
      <w:proofErr w:type="spellEnd"/>
      <w:r w:rsidR="001E3539" w:rsidRPr="001E3539">
        <w:rPr>
          <w:lang w:val="en-US"/>
        </w:rPr>
        <w:t>, ja undefine</w:t>
      </w:r>
      <w:r w:rsidR="001E3539">
        <w:rPr>
          <w:lang w:val="en-US"/>
        </w:rPr>
        <w:t>d</w:t>
      </w:r>
    </w:p>
    <w:p w14:paraId="35FBFF84" w14:textId="77777777" w:rsidR="00501B62" w:rsidRDefault="00501B62" w:rsidP="00501B62">
      <w:pPr>
        <w:pStyle w:val="Luettelokappale"/>
        <w:numPr>
          <w:ilvl w:val="1"/>
          <w:numId w:val="42"/>
        </w:numPr>
        <w:spacing w:line="360" w:lineRule="auto"/>
        <w:jc w:val="both"/>
      </w:pPr>
      <w:r>
        <w:t>Mitä \ -merkillä tehdään?</w:t>
      </w:r>
    </w:p>
    <w:p w14:paraId="1F8649D1" w14:textId="77777777" w:rsidR="009544B4" w:rsidRDefault="009544B4" w:rsidP="009544B4">
      <w:pPr>
        <w:pStyle w:val="Luettelokappale"/>
        <w:spacing w:line="360" w:lineRule="auto"/>
        <w:ind w:left="1440"/>
        <w:jc w:val="both"/>
      </w:pPr>
      <w:r>
        <w:t xml:space="preserve">V: </w:t>
      </w:r>
      <w:r w:rsidR="007972A8">
        <w:t>\ -merkkiä käytetään ennen erikoismerkkejä, kun niitä halutaan tulostaa.</w:t>
      </w:r>
    </w:p>
    <w:p w14:paraId="7DCA88C0" w14:textId="77777777" w:rsidR="00501B62" w:rsidRDefault="00501B62" w:rsidP="00501B62">
      <w:pPr>
        <w:pStyle w:val="Luettelokappale"/>
        <w:spacing w:line="360" w:lineRule="auto"/>
        <w:jc w:val="both"/>
      </w:pPr>
    </w:p>
    <w:p w14:paraId="5DED25EF" w14:textId="77777777" w:rsidR="00501B62" w:rsidRDefault="00501B62" w:rsidP="00501B62">
      <w:pPr>
        <w:pStyle w:val="Luettelokappale"/>
        <w:numPr>
          <w:ilvl w:val="0"/>
          <w:numId w:val="42"/>
        </w:numPr>
        <w:spacing w:line="360" w:lineRule="auto"/>
        <w:jc w:val="both"/>
      </w:pPr>
      <w:r>
        <w:t xml:space="preserve">Kommentoi edellisistä ohjelmointitehtävistä kaksi. Huolehdi koodin sisennyksistä. Käytä monisanaisissa muuttujanimissä kamelinotaatiota. </w:t>
      </w:r>
    </w:p>
    <w:p w14:paraId="6DD52926" w14:textId="77777777" w:rsidR="006130CB" w:rsidRDefault="006130CB" w:rsidP="006130CB">
      <w:pPr>
        <w:pStyle w:val="Luettelokappale"/>
        <w:spacing w:line="360" w:lineRule="auto"/>
        <w:jc w:val="both"/>
      </w:pPr>
      <w:r>
        <w:t>V:</w:t>
      </w:r>
      <w:r w:rsidR="00862DD6">
        <w:t xml:space="preserve"> Teht.7</w:t>
      </w:r>
    </w:p>
    <w:p w14:paraId="25988327" w14:textId="77777777" w:rsidR="00862DD6" w:rsidRDefault="00237D20" w:rsidP="00862DD6">
      <w:pPr>
        <w:pStyle w:val="Luettelokappale"/>
        <w:jc w:val="both"/>
      </w:pPr>
      <w:r>
        <w:rPr>
          <w:noProof/>
        </w:rPr>
        <w:drawing>
          <wp:inline distT="0" distB="0" distL="0" distR="0" wp14:anchorId="743DBE8D" wp14:editId="7FC40BD9">
            <wp:extent cx="6012815" cy="2552700"/>
            <wp:effectExtent l="0" t="0" r="6985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3BD1" w14:textId="77777777" w:rsidR="00862DD6" w:rsidRDefault="00862DD6" w:rsidP="00862DD6">
      <w:pPr>
        <w:pStyle w:val="Luettelokappale"/>
        <w:jc w:val="both"/>
      </w:pPr>
    </w:p>
    <w:p w14:paraId="0FBFBA2A" w14:textId="77777777" w:rsidR="006130CB" w:rsidRDefault="00862DD6" w:rsidP="006130CB">
      <w:pPr>
        <w:pStyle w:val="Luettelokappale"/>
        <w:spacing w:line="360" w:lineRule="auto"/>
        <w:jc w:val="both"/>
      </w:pPr>
      <w:r>
        <w:lastRenderedPageBreak/>
        <w:t>Teht.8</w:t>
      </w:r>
    </w:p>
    <w:p w14:paraId="49558CB0" w14:textId="77777777" w:rsidR="00237D20" w:rsidRDefault="00237D20" w:rsidP="006130CB">
      <w:pPr>
        <w:pStyle w:val="Luettelokappale"/>
        <w:spacing w:line="360" w:lineRule="auto"/>
        <w:jc w:val="both"/>
      </w:pPr>
      <w:r>
        <w:rPr>
          <w:noProof/>
        </w:rPr>
        <w:drawing>
          <wp:inline distT="0" distB="0" distL="0" distR="0" wp14:anchorId="1F0781F0" wp14:editId="7E10A2A2">
            <wp:extent cx="6012815" cy="2637155"/>
            <wp:effectExtent l="0" t="0" r="6985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14F3" w14:textId="77777777" w:rsidR="00501B62" w:rsidRDefault="00501B62" w:rsidP="00501B62">
      <w:pPr>
        <w:pStyle w:val="Luettelokappale"/>
        <w:numPr>
          <w:ilvl w:val="0"/>
          <w:numId w:val="42"/>
        </w:numPr>
        <w:spacing w:line="360" w:lineRule="auto"/>
        <w:jc w:val="both"/>
      </w:pPr>
      <w:r>
        <w:t xml:space="preserve">Miten hyvin selaimet tukevat ES6 – standardin mukaisia ominaisuuksia? Mitä se tarkoittaa näiden ominaisuuksien käytettävyyden kohdalla? Miksi? (Kannattaa vilkaista myös sivua </w:t>
      </w:r>
      <w:hyperlink r:id="rId10" w:history="1">
        <w:r w:rsidR="00CF43D7" w:rsidRPr="00313103">
          <w:rPr>
            <w:rStyle w:val="Hyperlinkki"/>
          </w:rPr>
          <w:t>https://kangax.github.io/compat-table/es6/</w:t>
        </w:r>
      </w:hyperlink>
      <w:r>
        <w:t>)</w:t>
      </w:r>
    </w:p>
    <w:p w14:paraId="7B47A662" w14:textId="77777777" w:rsidR="00CF43D7" w:rsidRDefault="00CF43D7" w:rsidP="00CF43D7">
      <w:pPr>
        <w:pStyle w:val="Luettelokappale"/>
        <w:spacing w:line="360" w:lineRule="auto"/>
        <w:jc w:val="both"/>
      </w:pPr>
      <w:r>
        <w:t>V</w:t>
      </w:r>
      <w:r w:rsidR="00E45DCA">
        <w:t>: Eniten käytetyt nykyajan selaimet tukevat hyvin lähestulkoon kaikkia ominaisuuksia (</w:t>
      </w:r>
      <w:proofErr w:type="spellStart"/>
      <w:proofErr w:type="gramStart"/>
      <w:r w:rsidR="00E45DCA">
        <w:t>poislukien</w:t>
      </w:r>
      <w:proofErr w:type="spellEnd"/>
      <w:proofErr w:type="gramEnd"/>
      <w:r w:rsidR="00E45DCA">
        <w:t xml:space="preserve"> </w:t>
      </w:r>
      <w:proofErr w:type="spellStart"/>
      <w:r w:rsidR="00E45DCA">
        <w:t>optimisaation</w:t>
      </w:r>
      <w:proofErr w:type="spellEnd"/>
      <w:r w:rsidR="00E45DCA">
        <w:t xml:space="preserve"> </w:t>
      </w:r>
      <w:proofErr w:type="spellStart"/>
      <w:r w:rsidR="00E45DCA">
        <w:t>proper</w:t>
      </w:r>
      <w:proofErr w:type="spellEnd"/>
      <w:r w:rsidR="00E45DCA">
        <w:t xml:space="preserve"> </w:t>
      </w:r>
      <w:proofErr w:type="spellStart"/>
      <w:r w:rsidR="00E45DCA">
        <w:t>tail</w:t>
      </w:r>
      <w:proofErr w:type="spellEnd"/>
      <w:r w:rsidR="00E45DCA">
        <w:t xml:space="preserve"> </w:t>
      </w:r>
      <w:proofErr w:type="spellStart"/>
      <w:r w:rsidR="00E45DCA">
        <w:t>callit</w:t>
      </w:r>
      <w:proofErr w:type="spellEnd"/>
      <w:r w:rsidR="00E45DCA">
        <w:t>). Ominaisuuksien kannalta se on hyvä sillä kehittäjät voivat käyttää niitä huoletta.</w:t>
      </w:r>
    </w:p>
    <w:p w14:paraId="06C70467" w14:textId="77777777" w:rsidR="00501B62" w:rsidRDefault="00501B62" w:rsidP="00501B62">
      <w:pPr>
        <w:pStyle w:val="Luettelokappale"/>
        <w:spacing w:line="360" w:lineRule="auto"/>
        <w:jc w:val="both"/>
      </w:pPr>
    </w:p>
    <w:p w14:paraId="1C008E34" w14:textId="77777777" w:rsidR="00501B62" w:rsidRDefault="00501B62" w:rsidP="00501B62">
      <w:pPr>
        <w:pStyle w:val="Luettelokappale"/>
      </w:pPr>
    </w:p>
    <w:p w14:paraId="5C5C2FDD" w14:textId="77777777" w:rsidR="00501B62" w:rsidRDefault="00501B62" w:rsidP="00501B62">
      <w:pPr>
        <w:pStyle w:val="Luettelokappale"/>
      </w:pPr>
    </w:p>
    <w:p w14:paraId="57A51C5B" w14:textId="77777777" w:rsidR="00F0557A" w:rsidRDefault="00F0557A" w:rsidP="00501B62">
      <w:pPr>
        <w:spacing w:line="360" w:lineRule="auto"/>
        <w:jc w:val="both"/>
      </w:pPr>
    </w:p>
    <w:sectPr w:rsidR="00F0557A">
      <w:headerReference w:type="default" r:id="rId11"/>
      <w:footerReference w:type="default" r:id="rId12"/>
      <w:pgSz w:w="11906" w:h="16838" w:code="9"/>
      <w:pgMar w:top="624" w:right="1133" w:bottom="1418" w:left="1304" w:header="62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7309F" w14:textId="77777777" w:rsidR="00FE5E0B" w:rsidRDefault="00FE5E0B">
      <w:r>
        <w:separator/>
      </w:r>
    </w:p>
  </w:endnote>
  <w:endnote w:type="continuationSeparator" w:id="0">
    <w:p w14:paraId="41D60C4B" w14:textId="77777777" w:rsidR="00FE5E0B" w:rsidRDefault="00FE5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chnicBold">
    <w:altName w:val="OCR-B-10 BT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A7E06" w14:textId="77777777" w:rsidR="00F0557A" w:rsidRDefault="00F0557A">
    <w:pPr>
      <w:pStyle w:val="Alatunniste"/>
      <w:pBdr>
        <w:bottom w:val="single" w:sz="6" w:space="1" w:color="auto"/>
      </w:pBdr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</w:p>
  <w:p w14:paraId="24D192AF" w14:textId="77777777" w:rsidR="00F0557A" w:rsidRDefault="00F0557A">
    <w:pPr>
      <w:pStyle w:val="Alatunniste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</w:p>
  <w:p w14:paraId="16F509A3" w14:textId="73B4E018" w:rsidR="00F0557A" w:rsidRDefault="00F0557A">
    <w:pPr>
      <w:pStyle w:val="Alatunniste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  <w:rPr>
        <w:snapToGrid w:val="0"/>
        <w:sz w:val="16"/>
        <w:lang w:eastAsia="fi-FI"/>
      </w:rPr>
    </w:pPr>
    <w:r>
      <w:rPr>
        <w:sz w:val="16"/>
      </w:rPr>
      <w:t>Tuomo Helo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  <w:lang w:val="en-US"/>
      </w:rPr>
      <w:fldChar w:fldCharType="begin"/>
    </w:r>
    <w:r>
      <w:rPr>
        <w:sz w:val="16"/>
        <w:lang w:val="en-US"/>
      </w:rPr>
      <w:instrText xml:space="preserve"> DATE \@ "d.M.yyyy" </w:instrText>
    </w:r>
    <w:r>
      <w:rPr>
        <w:sz w:val="16"/>
        <w:lang w:val="en-US"/>
      </w:rPr>
      <w:fldChar w:fldCharType="separate"/>
    </w:r>
    <w:r w:rsidR="00FE2ADE">
      <w:rPr>
        <w:noProof/>
        <w:sz w:val="16"/>
        <w:lang w:val="en-US"/>
      </w:rPr>
      <w:t>13.2.2019</w:t>
    </w:r>
    <w:r>
      <w:rPr>
        <w:sz w:val="16"/>
        <w:lang w:val="en-US"/>
      </w:rPr>
      <w:fldChar w:fldCharType="end"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napToGrid w:val="0"/>
        <w:sz w:val="16"/>
        <w:lang w:eastAsia="fi-FI"/>
      </w:rPr>
      <w:t xml:space="preserve">Sivu </w:t>
    </w:r>
    <w:r>
      <w:rPr>
        <w:snapToGrid w:val="0"/>
        <w:sz w:val="16"/>
        <w:lang w:eastAsia="fi-FI"/>
      </w:rPr>
      <w:fldChar w:fldCharType="begin"/>
    </w:r>
    <w:r>
      <w:rPr>
        <w:snapToGrid w:val="0"/>
        <w:sz w:val="16"/>
        <w:lang w:eastAsia="fi-FI"/>
      </w:rPr>
      <w:instrText xml:space="preserve"> PAGE </w:instrText>
    </w:r>
    <w:r>
      <w:rPr>
        <w:snapToGrid w:val="0"/>
        <w:sz w:val="16"/>
        <w:lang w:eastAsia="fi-FI"/>
      </w:rPr>
      <w:fldChar w:fldCharType="separate"/>
    </w:r>
    <w:r w:rsidR="00501B62">
      <w:rPr>
        <w:noProof/>
        <w:snapToGrid w:val="0"/>
        <w:sz w:val="16"/>
        <w:lang w:eastAsia="fi-FI"/>
      </w:rPr>
      <w:t>2</w:t>
    </w:r>
    <w:r>
      <w:rPr>
        <w:snapToGrid w:val="0"/>
        <w:sz w:val="16"/>
        <w:lang w:eastAsia="fi-FI"/>
      </w:rPr>
      <w:fldChar w:fldCharType="end"/>
    </w:r>
    <w:r>
      <w:rPr>
        <w:snapToGrid w:val="0"/>
        <w:sz w:val="16"/>
        <w:lang w:eastAsia="fi-FI"/>
      </w:rPr>
      <w:t>/</w:t>
    </w:r>
    <w:r>
      <w:rPr>
        <w:snapToGrid w:val="0"/>
        <w:sz w:val="16"/>
        <w:lang w:eastAsia="fi-FI"/>
      </w:rPr>
      <w:fldChar w:fldCharType="begin"/>
    </w:r>
    <w:r>
      <w:rPr>
        <w:snapToGrid w:val="0"/>
        <w:sz w:val="16"/>
        <w:lang w:eastAsia="fi-FI"/>
      </w:rPr>
      <w:instrText xml:space="preserve"> NUMPAGES </w:instrText>
    </w:r>
    <w:r>
      <w:rPr>
        <w:snapToGrid w:val="0"/>
        <w:sz w:val="16"/>
        <w:lang w:eastAsia="fi-FI"/>
      </w:rPr>
      <w:fldChar w:fldCharType="separate"/>
    </w:r>
    <w:r w:rsidR="00501B62">
      <w:rPr>
        <w:noProof/>
        <w:snapToGrid w:val="0"/>
        <w:sz w:val="16"/>
        <w:lang w:eastAsia="fi-FI"/>
      </w:rPr>
      <w:t>3</w:t>
    </w:r>
    <w:r>
      <w:rPr>
        <w:snapToGrid w:val="0"/>
        <w:sz w:val="16"/>
        <w:lang w:eastAsia="fi-FI"/>
      </w:rPr>
      <w:fldChar w:fldCharType="end"/>
    </w:r>
  </w:p>
  <w:p w14:paraId="517F5F52" w14:textId="77777777" w:rsidR="00F0557A" w:rsidRDefault="00F0557A">
    <w:pPr>
      <w:pStyle w:val="Alatunniste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  <w:r>
      <w:rPr>
        <w:snapToGrid w:val="0"/>
        <w:sz w:val="16"/>
        <w:lang w:eastAsia="fi-FI"/>
      </w:rPr>
      <w:t>tuomo.helo@turkuamk.fi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0D488" w14:textId="77777777" w:rsidR="00FE5E0B" w:rsidRDefault="00FE5E0B">
      <w:r>
        <w:separator/>
      </w:r>
    </w:p>
  </w:footnote>
  <w:footnote w:type="continuationSeparator" w:id="0">
    <w:p w14:paraId="5E3D8F42" w14:textId="77777777" w:rsidR="00FE5E0B" w:rsidRDefault="00FE5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DCB20" w14:textId="77777777" w:rsidR="00F0557A" w:rsidRDefault="00F0557A">
    <w:pPr>
      <w:rPr>
        <w:rFonts w:ascii="Arial" w:hAnsi="Arial"/>
        <w:sz w:val="28"/>
      </w:rPr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A8DED2" wp14:editId="5E7908D6">
              <wp:simplePos x="0" y="0"/>
              <wp:positionH relativeFrom="column">
                <wp:posOffset>4138295</wp:posOffset>
              </wp:positionH>
              <wp:positionV relativeFrom="paragraph">
                <wp:posOffset>-165100</wp:posOffset>
              </wp:positionV>
              <wp:extent cx="1920240" cy="699770"/>
              <wp:effectExtent l="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0240" cy="699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4DEF8" w14:textId="77777777" w:rsidR="00F0557A" w:rsidRDefault="00F0557A">
                          <w:r>
                            <w:rPr>
                              <w:noProof/>
                              <w:lang w:eastAsia="fi-FI"/>
                            </w:rPr>
                            <w:drawing>
                              <wp:inline distT="0" distB="0" distL="0" distR="0" wp14:anchorId="66406454" wp14:editId="4F55DE6E">
                                <wp:extent cx="1727200" cy="609600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0" cy="609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A8DE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5.85pt;margin-top:-13pt;width:151.2pt;height: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" o:allowincell="f" filled="f" stroked="f">
              <v:textbox>
                <w:txbxContent>
                  <w:p w14:paraId="6454DEF8" w14:textId="77777777" w:rsidR="00F0557A" w:rsidRDefault="00F0557A">
                    <w:r>
                      <w:rPr>
                        <w:noProof/>
                        <w:lang w:eastAsia="fi-FI"/>
                      </w:rPr>
                      <w:drawing>
                        <wp:inline distT="0" distB="0" distL="0" distR="0" wp14:anchorId="66406454" wp14:editId="4F55DE6E">
                          <wp:extent cx="1727200" cy="609600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0" cy="609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864BF">
      <w:rPr>
        <w:noProof/>
        <w:lang w:eastAsia="fi-FI"/>
      </w:rPr>
      <w:t>WWW-ohjelmointi</w:t>
    </w:r>
  </w:p>
  <w:p w14:paraId="1D863436" w14:textId="77777777" w:rsidR="00F0557A" w:rsidRDefault="00F0557A"/>
  <w:p w14:paraId="408DCE31" w14:textId="77777777" w:rsidR="00F0557A" w:rsidRDefault="00F0557A">
    <w:pPr>
      <w:pStyle w:val="Yltunniste"/>
      <w:pBdr>
        <w:bottom w:val="single" w:sz="6" w:space="1" w:color="auto"/>
      </w:pBdr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  <w:rPr>
        <w:rFonts w:ascii="Arial" w:hAnsi="Arial"/>
      </w:rPr>
    </w:pPr>
  </w:p>
  <w:p w14:paraId="1B2BF339" w14:textId="77777777" w:rsidR="00F0557A" w:rsidRDefault="002864BF">
    <w:pPr>
      <w:pStyle w:val="Yltunniste"/>
      <w:pBdr>
        <w:bottom w:val="single" w:sz="6" w:space="1" w:color="auto"/>
      </w:pBdr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  <w:rPr>
        <w:rFonts w:ascii="Arial" w:hAnsi="Arial"/>
      </w:rPr>
    </w:pPr>
    <w:r>
      <w:rPr>
        <w:rFonts w:ascii="Arial" w:hAnsi="Arial"/>
      </w:rPr>
      <w:t>Harjoitustehtävä 3</w:t>
    </w:r>
    <w:r w:rsidR="00F0557A">
      <w:rPr>
        <w:rFonts w:ascii="Arial" w:hAnsi="Arial"/>
      </w:rPr>
      <w:t>: Johdatus JavaScriptiin</w:t>
    </w:r>
  </w:p>
  <w:p w14:paraId="001EA388" w14:textId="77777777" w:rsidR="00F0557A" w:rsidRDefault="00F0557A">
    <w:pPr>
      <w:pBdr>
        <w:bottom w:val="single" w:sz="6" w:space="1" w:color="auto"/>
      </w:pBdr>
    </w:pPr>
  </w:p>
  <w:p w14:paraId="3274595F" w14:textId="77777777" w:rsidR="00F0557A" w:rsidRDefault="00F0557A">
    <w:pPr>
      <w:pStyle w:val="Yltunniste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2623"/>
    <w:multiLevelType w:val="hybridMultilevel"/>
    <w:tmpl w:val="6846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0DD3"/>
    <w:multiLevelType w:val="hybridMultilevel"/>
    <w:tmpl w:val="2B76C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154925"/>
    <w:multiLevelType w:val="hybridMultilevel"/>
    <w:tmpl w:val="C21EB1DA"/>
    <w:lvl w:ilvl="0" w:tplc="040B0019">
      <w:start w:val="1"/>
      <w:numFmt w:val="low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A7A9F"/>
    <w:multiLevelType w:val="hybridMultilevel"/>
    <w:tmpl w:val="4002DA3A"/>
    <w:lvl w:ilvl="0" w:tplc="3038479A">
      <w:start w:val="1"/>
      <w:numFmt w:val="lowerRoman"/>
      <w:lvlText w:val="%1.)"/>
      <w:lvlJc w:val="left"/>
      <w:pPr>
        <w:tabs>
          <w:tab w:val="num" w:pos="1287"/>
        </w:tabs>
        <w:ind w:left="1287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4" w15:restartNumberingAfterBreak="0">
    <w:nsid w:val="0DBE5329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1A47EBF"/>
    <w:multiLevelType w:val="hybridMultilevel"/>
    <w:tmpl w:val="DBAC198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5577B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6014AE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37E5420"/>
    <w:multiLevelType w:val="hybridMultilevel"/>
    <w:tmpl w:val="2B747D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D0560E4"/>
    <w:multiLevelType w:val="hybridMultilevel"/>
    <w:tmpl w:val="2B76C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EB210DE"/>
    <w:multiLevelType w:val="hybridMultilevel"/>
    <w:tmpl w:val="89F896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B63B4"/>
    <w:multiLevelType w:val="hybridMultilevel"/>
    <w:tmpl w:val="66566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0C24D52"/>
    <w:multiLevelType w:val="hybridMultilevel"/>
    <w:tmpl w:val="07E2B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25645A7"/>
    <w:multiLevelType w:val="singleLevel"/>
    <w:tmpl w:val="F208C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 w15:restartNumberingAfterBreak="0">
    <w:nsid w:val="37381439"/>
    <w:multiLevelType w:val="singleLevel"/>
    <w:tmpl w:val="76F647D8"/>
    <w:lvl w:ilvl="0">
      <w:start w:val="1"/>
      <w:numFmt w:val="bullet"/>
      <w:pStyle w:val="Luettelomerkki"/>
      <w:lvlText w:val=""/>
      <w:lvlJc w:val="left"/>
      <w:pPr>
        <w:tabs>
          <w:tab w:val="num" w:pos="360"/>
        </w:tabs>
        <w:ind w:left="360" w:hanging="360"/>
      </w:pPr>
      <w:rPr>
        <w:rFonts w:ascii="TechnicBold" w:hAnsi="TechnicBold" w:hint="default"/>
      </w:rPr>
    </w:lvl>
  </w:abstractNum>
  <w:abstractNum w:abstractNumId="15" w15:restartNumberingAfterBreak="0">
    <w:nsid w:val="37F2798A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7DB6F78"/>
    <w:multiLevelType w:val="hybridMultilevel"/>
    <w:tmpl w:val="65E6BFA4"/>
    <w:lvl w:ilvl="0" w:tplc="FFFFFFFF">
      <w:start w:val="1"/>
      <w:numFmt w:val="lowerLetter"/>
      <w:pStyle w:val="HarjoitustehtvnKohta"/>
      <w:lvlText w:val="%1."/>
      <w:lvlJc w:val="left"/>
      <w:pPr>
        <w:tabs>
          <w:tab w:val="num" w:pos="1287"/>
        </w:tabs>
        <w:ind w:left="1287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B6C2010"/>
    <w:multiLevelType w:val="hybridMultilevel"/>
    <w:tmpl w:val="7D0ED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426CB"/>
    <w:multiLevelType w:val="hybridMultilevel"/>
    <w:tmpl w:val="CA6E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50354D26"/>
    <w:multiLevelType w:val="singleLevel"/>
    <w:tmpl w:val="9A9253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0" w15:restartNumberingAfterBreak="0">
    <w:nsid w:val="59391C01"/>
    <w:multiLevelType w:val="hybridMultilevel"/>
    <w:tmpl w:val="2530231C"/>
    <w:lvl w:ilvl="0" w:tplc="040B0019">
      <w:start w:val="1"/>
      <w:numFmt w:val="low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42DC2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69F22D0"/>
    <w:multiLevelType w:val="hybridMultilevel"/>
    <w:tmpl w:val="2B76C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83E5F2D"/>
    <w:multiLevelType w:val="multilevel"/>
    <w:tmpl w:val="E262641E"/>
    <w:lvl w:ilvl="0">
      <w:start w:val="1"/>
      <w:numFmt w:val="decimal"/>
      <w:pStyle w:val="Monitasoine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24" w15:restartNumberingAfterBreak="0">
    <w:nsid w:val="6A0464E8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A5931EF"/>
    <w:multiLevelType w:val="hybridMultilevel"/>
    <w:tmpl w:val="CE507F80"/>
    <w:lvl w:ilvl="0" w:tplc="0409000F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26" w15:restartNumberingAfterBreak="0">
    <w:nsid w:val="6BEE5E8C"/>
    <w:multiLevelType w:val="hybridMultilevel"/>
    <w:tmpl w:val="E21AC4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A77930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F526B5B"/>
    <w:multiLevelType w:val="hybridMultilevel"/>
    <w:tmpl w:val="C562C7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FB07B3D"/>
    <w:multiLevelType w:val="hybridMultilevel"/>
    <w:tmpl w:val="344CAA4C"/>
    <w:lvl w:ilvl="0" w:tplc="040B0019">
      <w:start w:val="1"/>
      <w:numFmt w:val="low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B27F3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6A32A17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8047215"/>
    <w:multiLevelType w:val="hybridMultilevel"/>
    <w:tmpl w:val="86CCD832"/>
    <w:lvl w:ilvl="0" w:tplc="8EFE3EB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203740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9377D33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B513614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F9B34E2"/>
    <w:multiLevelType w:val="hybridMultilevel"/>
    <w:tmpl w:val="5A1E85C4"/>
    <w:lvl w:ilvl="0" w:tplc="66BEEC72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3"/>
  </w:num>
  <w:num w:numId="4">
    <w:abstractNumId w:val="13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8"/>
  </w:num>
  <w:num w:numId="10">
    <w:abstractNumId w:val="10"/>
  </w:num>
  <w:num w:numId="11">
    <w:abstractNumId w:val="16"/>
  </w:num>
  <w:num w:numId="12">
    <w:abstractNumId w:val="16"/>
  </w:num>
  <w:num w:numId="13">
    <w:abstractNumId w:val="16"/>
  </w:num>
  <w:num w:numId="14">
    <w:abstractNumId w:val="3"/>
  </w:num>
  <w:num w:numId="15">
    <w:abstractNumId w:val="25"/>
  </w:num>
  <w:num w:numId="16">
    <w:abstractNumId w:val="32"/>
  </w:num>
  <w:num w:numId="17">
    <w:abstractNumId w:val="8"/>
  </w:num>
  <w:num w:numId="18">
    <w:abstractNumId w:val="0"/>
  </w:num>
  <w:num w:numId="19">
    <w:abstractNumId w:val="17"/>
  </w:num>
  <w:num w:numId="20">
    <w:abstractNumId w:val="11"/>
  </w:num>
  <w:num w:numId="21">
    <w:abstractNumId w:val="28"/>
  </w:num>
  <w:num w:numId="22">
    <w:abstractNumId w:val="6"/>
  </w:num>
  <w:num w:numId="23">
    <w:abstractNumId w:val="27"/>
  </w:num>
  <w:num w:numId="24">
    <w:abstractNumId w:val="33"/>
  </w:num>
  <w:num w:numId="25">
    <w:abstractNumId w:val="35"/>
  </w:num>
  <w:num w:numId="26">
    <w:abstractNumId w:val="7"/>
  </w:num>
  <w:num w:numId="27">
    <w:abstractNumId w:val="1"/>
  </w:num>
  <w:num w:numId="28">
    <w:abstractNumId w:val="34"/>
  </w:num>
  <w:num w:numId="29">
    <w:abstractNumId w:val="31"/>
  </w:num>
  <w:num w:numId="30">
    <w:abstractNumId w:val="22"/>
  </w:num>
  <w:num w:numId="31">
    <w:abstractNumId w:val="9"/>
  </w:num>
  <w:num w:numId="32">
    <w:abstractNumId w:val="12"/>
  </w:num>
  <w:num w:numId="33">
    <w:abstractNumId w:val="21"/>
  </w:num>
  <w:num w:numId="34">
    <w:abstractNumId w:val="15"/>
  </w:num>
  <w:num w:numId="35">
    <w:abstractNumId w:val="24"/>
  </w:num>
  <w:num w:numId="36">
    <w:abstractNumId w:val="30"/>
  </w:num>
  <w:num w:numId="37">
    <w:abstractNumId w:val="4"/>
  </w:num>
  <w:num w:numId="38">
    <w:abstractNumId w:val="26"/>
  </w:num>
  <w:num w:numId="39">
    <w:abstractNumId w:val="20"/>
  </w:num>
  <w:num w:numId="40">
    <w:abstractNumId w:val="2"/>
  </w:num>
  <w:num w:numId="41">
    <w:abstractNumId w:val="29"/>
  </w:num>
  <w:num w:numId="42">
    <w:abstractNumId w:val="5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2E1"/>
    <w:rsid w:val="00003B29"/>
    <w:rsid w:val="00004CE0"/>
    <w:rsid w:val="00017D7E"/>
    <w:rsid w:val="00021CE9"/>
    <w:rsid w:val="00034C02"/>
    <w:rsid w:val="00042155"/>
    <w:rsid w:val="000472E1"/>
    <w:rsid w:val="00081605"/>
    <w:rsid w:val="000A4765"/>
    <w:rsid w:val="000B05AA"/>
    <w:rsid w:val="000C304D"/>
    <w:rsid w:val="000C4CF5"/>
    <w:rsid w:val="000D314B"/>
    <w:rsid w:val="000E1274"/>
    <w:rsid w:val="000E1702"/>
    <w:rsid w:val="000E669D"/>
    <w:rsid w:val="000E7AC7"/>
    <w:rsid w:val="000E7E77"/>
    <w:rsid w:val="000F5604"/>
    <w:rsid w:val="00100046"/>
    <w:rsid w:val="001114E3"/>
    <w:rsid w:val="00113110"/>
    <w:rsid w:val="001154CC"/>
    <w:rsid w:val="00117B01"/>
    <w:rsid w:val="00120CA9"/>
    <w:rsid w:val="001274EE"/>
    <w:rsid w:val="00127E3E"/>
    <w:rsid w:val="0013090F"/>
    <w:rsid w:val="00137941"/>
    <w:rsid w:val="00140C28"/>
    <w:rsid w:val="001414D8"/>
    <w:rsid w:val="00145EEE"/>
    <w:rsid w:val="00151BFC"/>
    <w:rsid w:val="0015796C"/>
    <w:rsid w:val="00171EFF"/>
    <w:rsid w:val="00183B87"/>
    <w:rsid w:val="00186113"/>
    <w:rsid w:val="001A0BDE"/>
    <w:rsid w:val="001A2754"/>
    <w:rsid w:val="001C71EC"/>
    <w:rsid w:val="001E3539"/>
    <w:rsid w:val="001E61FC"/>
    <w:rsid w:val="001F56E3"/>
    <w:rsid w:val="0020556E"/>
    <w:rsid w:val="002068E8"/>
    <w:rsid w:val="00210802"/>
    <w:rsid w:val="002134E1"/>
    <w:rsid w:val="00213A18"/>
    <w:rsid w:val="00217BF2"/>
    <w:rsid w:val="002251E8"/>
    <w:rsid w:val="00236084"/>
    <w:rsid w:val="002369DD"/>
    <w:rsid w:val="00237D20"/>
    <w:rsid w:val="00250D65"/>
    <w:rsid w:val="00253DED"/>
    <w:rsid w:val="00262F17"/>
    <w:rsid w:val="002864BF"/>
    <w:rsid w:val="002B6E11"/>
    <w:rsid w:val="002C65D6"/>
    <w:rsid w:val="002D1533"/>
    <w:rsid w:val="002D3427"/>
    <w:rsid w:val="002E7999"/>
    <w:rsid w:val="002F0279"/>
    <w:rsid w:val="002F4661"/>
    <w:rsid w:val="00313AC3"/>
    <w:rsid w:val="0034543B"/>
    <w:rsid w:val="003457F8"/>
    <w:rsid w:val="00346DC7"/>
    <w:rsid w:val="00350DD5"/>
    <w:rsid w:val="00350FAC"/>
    <w:rsid w:val="00351A8A"/>
    <w:rsid w:val="003635B8"/>
    <w:rsid w:val="00363D10"/>
    <w:rsid w:val="003703E0"/>
    <w:rsid w:val="003877AF"/>
    <w:rsid w:val="00397A7A"/>
    <w:rsid w:val="003B36E5"/>
    <w:rsid w:val="003B7C13"/>
    <w:rsid w:val="003C0A68"/>
    <w:rsid w:val="003C38FD"/>
    <w:rsid w:val="003C78C0"/>
    <w:rsid w:val="00411724"/>
    <w:rsid w:val="00413F41"/>
    <w:rsid w:val="00420750"/>
    <w:rsid w:val="00422F54"/>
    <w:rsid w:val="00423227"/>
    <w:rsid w:val="004270FC"/>
    <w:rsid w:val="00435528"/>
    <w:rsid w:val="00446DB2"/>
    <w:rsid w:val="00446DCB"/>
    <w:rsid w:val="00475060"/>
    <w:rsid w:val="0048093C"/>
    <w:rsid w:val="00493D69"/>
    <w:rsid w:val="004A13A8"/>
    <w:rsid w:val="004B1B27"/>
    <w:rsid w:val="004C5B78"/>
    <w:rsid w:val="004D2B75"/>
    <w:rsid w:val="004D2F52"/>
    <w:rsid w:val="004D3BE0"/>
    <w:rsid w:val="004D50BF"/>
    <w:rsid w:val="004D6216"/>
    <w:rsid w:val="004D7AC9"/>
    <w:rsid w:val="004E1C96"/>
    <w:rsid w:val="004E4D93"/>
    <w:rsid w:val="004F679D"/>
    <w:rsid w:val="00501B62"/>
    <w:rsid w:val="00506D67"/>
    <w:rsid w:val="00516BDF"/>
    <w:rsid w:val="005226E7"/>
    <w:rsid w:val="00527913"/>
    <w:rsid w:val="005302D6"/>
    <w:rsid w:val="005341BE"/>
    <w:rsid w:val="0053559A"/>
    <w:rsid w:val="005366EE"/>
    <w:rsid w:val="00537983"/>
    <w:rsid w:val="00573667"/>
    <w:rsid w:val="00575072"/>
    <w:rsid w:val="00576CB8"/>
    <w:rsid w:val="00587DFC"/>
    <w:rsid w:val="00595AED"/>
    <w:rsid w:val="005962D2"/>
    <w:rsid w:val="005B6455"/>
    <w:rsid w:val="005B6519"/>
    <w:rsid w:val="005B6CC0"/>
    <w:rsid w:val="005C2713"/>
    <w:rsid w:val="005D1E59"/>
    <w:rsid w:val="005D4848"/>
    <w:rsid w:val="005F4D88"/>
    <w:rsid w:val="00601313"/>
    <w:rsid w:val="006130CB"/>
    <w:rsid w:val="006179A7"/>
    <w:rsid w:val="0062123C"/>
    <w:rsid w:val="00627A63"/>
    <w:rsid w:val="00631655"/>
    <w:rsid w:val="006577E9"/>
    <w:rsid w:val="0066333D"/>
    <w:rsid w:val="00666AA0"/>
    <w:rsid w:val="006700D5"/>
    <w:rsid w:val="00682D2C"/>
    <w:rsid w:val="00683194"/>
    <w:rsid w:val="00691D54"/>
    <w:rsid w:val="006A19E3"/>
    <w:rsid w:val="006A4989"/>
    <w:rsid w:val="006A72D3"/>
    <w:rsid w:val="006C0064"/>
    <w:rsid w:val="006C6A95"/>
    <w:rsid w:val="006D1BCE"/>
    <w:rsid w:val="006D48A6"/>
    <w:rsid w:val="006E10C9"/>
    <w:rsid w:val="006E121E"/>
    <w:rsid w:val="00700473"/>
    <w:rsid w:val="0070232C"/>
    <w:rsid w:val="00703C95"/>
    <w:rsid w:val="00710D13"/>
    <w:rsid w:val="007124B4"/>
    <w:rsid w:val="00715567"/>
    <w:rsid w:val="00717706"/>
    <w:rsid w:val="00722EE8"/>
    <w:rsid w:val="007244B1"/>
    <w:rsid w:val="0074469F"/>
    <w:rsid w:val="00746746"/>
    <w:rsid w:val="0075352C"/>
    <w:rsid w:val="0076090D"/>
    <w:rsid w:val="00761E52"/>
    <w:rsid w:val="0076342B"/>
    <w:rsid w:val="00764795"/>
    <w:rsid w:val="00770C55"/>
    <w:rsid w:val="00783706"/>
    <w:rsid w:val="0078618B"/>
    <w:rsid w:val="00795720"/>
    <w:rsid w:val="007972A8"/>
    <w:rsid w:val="007B52A5"/>
    <w:rsid w:val="007B7948"/>
    <w:rsid w:val="007C25F9"/>
    <w:rsid w:val="007C27C5"/>
    <w:rsid w:val="007C30E9"/>
    <w:rsid w:val="007D054A"/>
    <w:rsid w:val="007F638E"/>
    <w:rsid w:val="00811D99"/>
    <w:rsid w:val="0081670B"/>
    <w:rsid w:val="0082364E"/>
    <w:rsid w:val="00831120"/>
    <w:rsid w:val="00852852"/>
    <w:rsid w:val="00862A12"/>
    <w:rsid w:val="00862DD6"/>
    <w:rsid w:val="00864355"/>
    <w:rsid w:val="00877EB3"/>
    <w:rsid w:val="008901BA"/>
    <w:rsid w:val="008907F5"/>
    <w:rsid w:val="00890C8C"/>
    <w:rsid w:val="008A165D"/>
    <w:rsid w:val="008B37FF"/>
    <w:rsid w:val="008C118A"/>
    <w:rsid w:val="008C4D7A"/>
    <w:rsid w:val="008C4F6A"/>
    <w:rsid w:val="008C76BC"/>
    <w:rsid w:val="008D25E4"/>
    <w:rsid w:val="008E04BA"/>
    <w:rsid w:val="00900139"/>
    <w:rsid w:val="0090151D"/>
    <w:rsid w:val="00905D83"/>
    <w:rsid w:val="009070FB"/>
    <w:rsid w:val="00907305"/>
    <w:rsid w:val="0090758E"/>
    <w:rsid w:val="00912CAF"/>
    <w:rsid w:val="00912E3F"/>
    <w:rsid w:val="00916BD8"/>
    <w:rsid w:val="00916DC5"/>
    <w:rsid w:val="009245D4"/>
    <w:rsid w:val="00932B05"/>
    <w:rsid w:val="00932FCE"/>
    <w:rsid w:val="00935E0E"/>
    <w:rsid w:val="009464DA"/>
    <w:rsid w:val="009544B4"/>
    <w:rsid w:val="00961B62"/>
    <w:rsid w:val="009621C3"/>
    <w:rsid w:val="009A7649"/>
    <w:rsid w:val="009B6252"/>
    <w:rsid w:val="009C1F13"/>
    <w:rsid w:val="009E37BC"/>
    <w:rsid w:val="009F1602"/>
    <w:rsid w:val="009F2128"/>
    <w:rsid w:val="00A02181"/>
    <w:rsid w:val="00A063A1"/>
    <w:rsid w:val="00A06AF1"/>
    <w:rsid w:val="00A307E6"/>
    <w:rsid w:val="00A446F7"/>
    <w:rsid w:val="00A60395"/>
    <w:rsid w:val="00A701B3"/>
    <w:rsid w:val="00A9328E"/>
    <w:rsid w:val="00AA1430"/>
    <w:rsid w:val="00AA4200"/>
    <w:rsid w:val="00AB048B"/>
    <w:rsid w:val="00AB5F49"/>
    <w:rsid w:val="00AC07D0"/>
    <w:rsid w:val="00AC23C1"/>
    <w:rsid w:val="00AD1BC6"/>
    <w:rsid w:val="00AD30DC"/>
    <w:rsid w:val="00AE3AA1"/>
    <w:rsid w:val="00AE71EB"/>
    <w:rsid w:val="00AF0C75"/>
    <w:rsid w:val="00AF7B60"/>
    <w:rsid w:val="00B23B02"/>
    <w:rsid w:val="00B33A5D"/>
    <w:rsid w:val="00B36B1B"/>
    <w:rsid w:val="00B45E22"/>
    <w:rsid w:val="00B57B6A"/>
    <w:rsid w:val="00B70435"/>
    <w:rsid w:val="00B73180"/>
    <w:rsid w:val="00B74369"/>
    <w:rsid w:val="00B75D15"/>
    <w:rsid w:val="00B81E59"/>
    <w:rsid w:val="00B823D1"/>
    <w:rsid w:val="00BA4A6C"/>
    <w:rsid w:val="00BC3BB2"/>
    <w:rsid w:val="00BC5340"/>
    <w:rsid w:val="00BF65ED"/>
    <w:rsid w:val="00C20FBF"/>
    <w:rsid w:val="00C24A9D"/>
    <w:rsid w:val="00C26E28"/>
    <w:rsid w:val="00C32E42"/>
    <w:rsid w:val="00C57DD8"/>
    <w:rsid w:val="00C700DF"/>
    <w:rsid w:val="00C859BD"/>
    <w:rsid w:val="00CA43CE"/>
    <w:rsid w:val="00CB372E"/>
    <w:rsid w:val="00CB5744"/>
    <w:rsid w:val="00CC0737"/>
    <w:rsid w:val="00CD419D"/>
    <w:rsid w:val="00CE1848"/>
    <w:rsid w:val="00CE2F11"/>
    <w:rsid w:val="00CF3EF1"/>
    <w:rsid w:val="00CF43D7"/>
    <w:rsid w:val="00CF6BA9"/>
    <w:rsid w:val="00D22CD8"/>
    <w:rsid w:val="00D35D52"/>
    <w:rsid w:val="00D3747C"/>
    <w:rsid w:val="00D430AC"/>
    <w:rsid w:val="00D44921"/>
    <w:rsid w:val="00D5164B"/>
    <w:rsid w:val="00D51D52"/>
    <w:rsid w:val="00D628F0"/>
    <w:rsid w:val="00D756BF"/>
    <w:rsid w:val="00D82642"/>
    <w:rsid w:val="00D97501"/>
    <w:rsid w:val="00D97B9E"/>
    <w:rsid w:val="00DB43A1"/>
    <w:rsid w:val="00DB7233"/>
    <w:rsid w:val="00DC686C"/>
    <w:rsid w:val="00DC7008"/>
    <w:rsid w:val="00DC710D"/>
    <w:rsid w:val="00DD4643"/>
    <w:rsid w:val="00DD74CE"/>
    <w:rsid w:val="00DD771E"/>
    <w:rsid w:val="00DE3525"/>
    <w:rsid w:val="00E02F6E"/>
    <w:rsid w:val="00E1588F"/>
    <w:rsid w:val="00E45DCA"/>
    <w:rsid w:val="00E45E39"/>
    <w:rsid w:val="00E54E3D"/>
    <w:rsid w:val="00E609D8"/>
    <w:rsid w:val="00E62D34"/>
    <w:rsid w:val="00E63562"/>
    <w:rsid w:val="00E825A2"/>
    <w:rsid w:val="00E91C92"/>
    <w:rsid w:val="00E93C92"/>
    <w:rsid w:val="00EA0FD7"/>
    <w:rsid w:val="00EB6250"/>
    <w:rsid w:val="00EB6607"/>
    <w:rsid w:val="00EC33EE"/>
    <w:rsid w:val="00ED5380"/>
    <w:rsid w:val="00ED550D"/>
    <w:rsid w:val="00EE6354"/>
    <w:rsid w:val="00EF2CF7"/>
    <w:rsid w:val="00EF4EA5"/>
    <w:rsid w:val="00F02B77"/>
    <w:rsid w:val="00F0557A"/>
    <w:rsid w:val="00F150CE"/>
    <w:rsid w:val="00F30BE4"/>
    <w:rsid w:val="00F31560"/>
    <w:rsid w:val="00F36989"/>
    <w:rsid w:val="00F409EC"/>
    <w:rsid w:val="00F419E1"/>
    <w:rsid w:val="00F45BDF"/>
    <w:rsid w:val="00F51083"/>
    <w:rsid w:val="00F574D2"/>
    <w:rsid w:val="00F73E2F"/>
    <w:rsid w:val="00F73FE3"/>
    <w:rsid w:val="00F7702D"/>
    <w:rsid w:val="00F77A56"/>
    <w:rsid w:val="00F77AC0"/>
    <w:rsid w:val="00F934E0"/>
    <w:rsid w:val="00FA773E"/>
    <w:rsid w:val="00FB24A0"/>
    <w:rsid w:val="00FC0BA7"/>
    <w:rsid w:val="00FD103D"/>
    <w:rsid w:val="00FD38D8"/>
    <w:rsid w:val="00FD721C"/>
    <w:rsid w:val="00FE048E"/>
    <w:rsid w:val="00FE2ADE"/>
    <w:rsid w:val="00FE5867"/>
    <w:rsid w:val="00FE5E0B"/>
    <w:rsid w:val="00FF0D46"/>
    <w:rsid w:val="00FF2B61"/>
    <w:rsid w:val="00FF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BFD947"/>
  <w14:defaultImageDpi w14:val="0"/>
  <w15:docId w15:val="{14CCD7E6-4DE3-4DE0-8AEE-0652AAF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pPr>
      <w:widowControl w:val="0"/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  <w:rPr>
      <w:sz w:val="24"/>
    </w:rPr>
  </w:style>
  <w:style w:type="paragraph" w:styleId="Otsikko1">
    <w:name w:val="heading 1"/>
    <w:basedOn w:val="Normaali"/>
    <w:next w:val="Normaali"/>
    <w:link w:val="Otsikko1Char"/>
    <w:uiPriority w:val="99"/>
    <w:qFormat/>
    <w:pPr>
      <w:keepNext/>
      <w:spacing w:before="240" w:after="60"/>
      <w:outlineLvl w:val="0"/>
    </w:pPr>
    <w:rPr>
      <w:b/>
      <w:caps/>
      <w:kern w:val="28"/>
      <w:sz w:val="36"/>
    </w:rPr>
  </w:style>
  <w:style w:type="paragraph" w:styleId="Otsikko2">
    <w:name w:val="heading 2"/>
    <w:basedOn w:val="Normaali"/>
    <w:next w:val="Normaali"/>
    <w:link w:val="Otsikko2Char"/>
    <w:uiPriority w:val="99"/>
    <w:qFormat/>
    <w:pPr>
      <w:keepNext/>
      <w:spacing w:before="240" w:after="60"/>
      <w:outlineLvl w:val="1"/>
    </w:pPr>
    <w:rPr>
      <w:b/>
      <w:cap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Yltunniste">
    <w:name w:val="header"/>
    <w:basedOn w:val="Normaali"/>
    <w:link w:val="YltunnisteChar"/>
    <w:uiPriority w:val="99"/>
    <w:pPr>
      <w:tabs>
        <w:tab w:val="clear" w:pos="1304"/>
        <w:tab w:val="clear" w:pos="2608"/>
        <w:tab w:val="clear" w:pos="3912"/>
        <w:tab w:val="clear" w:pos="5216"/>
        <w:tab w:val="clear" w:pos="6521"/>
        <w:tab w:val="clear" w:pos="7825"/>
        <w:tab w:val="clear" w:pos="9129"/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locked/>
    <w:rPr>
      <w:rFonts w:cs="Times New Roman"/>
      <w:sz w:val="24"/>
    </w:rPr>
  </w:style>
  <w:style w:type="paragraph" w:customStyle="1" w:styleId="Otsikko3">
    <w:name w:val="Otsikko3"/>
    <w:basedOn w:val="Normaali"/>
    <w:uiPriority w:val="99"/>
    <w:pPr>
      <w:keepNext/>
      <w:spacing w:before="240" w:after="60"/>
      <w:outlineLvl w:val="2"/>
    </w:pPr>
    <w:rPr>
      <w:caps/>
    </w:rPr>
  </w:style>
  <w:style w:type="paragraph" w:customStyle="1" w:styleId="Otsikko4">
    <w:name w:val="Otsikko4"/>
    <w:basedOn w:val="Normaali"/>
    <w:uiPriority w:val="99"/>
    <w:pPr>
      <w:keepNext/>
      <w:spacing w:before="240" w:after="60"/>
      <w:outlineLvl w:val="3"/>
    </w:pPr>
  </w:style>
  <w:style w:type="paragraph" w:customStyle="1" w:styleId="Tyyli">
    <w:name w:val="Tyyli"/>
    <w:aliases w:val="Ehdotus/p__t_s"/>
    <w:basedOn w:val="Normaali"/>
    <w:uiPriority w:val="99"/>
    <w:pPr>
      <w:ind w:left="2608" w:hanging="1304"/>
    </w:pPr>
  </w:style>
  <w:style w:type="paragraph" w:customStyle="1" w:styleId="LiiteOheismateriaali">
    <w:name w:val="Liite /Oheismateriaali"/>
    <w:basedOn w:val="Normaali"/>
    <w:uiPriority w:val="99"/>
    <w:pPr>
      <w:ind w:left="5160" w:hanging="2608"/>
    </w:pPr>
  </w:style>
  <w:style w:type="paragraph" w:customStyle="1" w:styleId="Luettelomerkki">
    <w:name w:val="Luettelomerkki"/>
    <w:basedOn w:val="Normaali"/>
    <w:uiPriority w:val="99"/>
    <w:pPr>
      <w:numPr>
        <w:numId w:val="1"/>
      </w:numPr>
      <w:tabs>
        <w:tab w:val="clear" w:pos="360"/>
        <w:tab w:val="clear" w:pos="1304"/>
        <w:tab w:val="clear" w:pos="2608"/>
      </w:tabs>
      <w:ind w:left="3912" w:hanging="1304"/>
    </w:pPr>
  </w:style>
  <w:style w:type="paragraph" w:customStyle="1" w:styleId="Monitasoinen">
    <w:name w:val="Monitasoinen"/>
    <w:basedOn w:val="Normaali"/>
    <w:uiPriority w:val="99"/>
    <w:pPr>
      <w:numPr>
        <w:numId w:val="3"/>
      </w:numPr>
      <w:tabs>
        <w:tab w:val="clear" w:pos="1304"/>
        <w:tab w:val="clear" w:pos="2608"/>
      </w:tabs>
    </w:pPr>
  </w:style>
  <w:style w:type="paragraph" w:customStyle="1" w:styleId="Numerointi">
    <w:name w:val="Numerointi"/>
    <w:basedOn w:val="Normaali"/>
    <w:autoRedefine/>
    <w:uiPriority w:val="99"/>
    <w:pPr>
      <w:tabs>
        <w:tab w:val="clear" w:pos="1304"/>
        <w:tab w:val="clear" w:pos="2608"/>
      </w:tabs>
    </w:pPr>
  </w:style>
  <w:style w:type="paragraph" w:customStyle="1" w:styleId="WordWP">
    <w:name w:val="WordWP"/>
    <w:basedOn w:val="Normaali"/>
    <w:uiPriority w:val="99"/>
    <w:pPr>
      <w:ind w:left="3912" w:hanging="1304"/>
    </w:pPr>
  </w:style>
  <w:style w:type="paragraph" w:styleId="Alatunniste">
    <w:name w:val="footer"/>
    <w:basedOn w:val="Normaali"/>
    <w:link w:val="AlatunnisteChar"/>
    <w:uiPriority w:val="99"/>
    <w:pPr>
      <w:tabs>
        <w:tab w:val="clear" w:pos="1304"/>
        <w:tab w:val="clear" w:pos="2608"/>
        <w:tab w:val="clear" w:pos="3912"/>
        <w:tab w:val="clear" w:pos="5216"/>
        <w:tab w:val="clear" w:pos="6521"/>
        <w:tab w:val="clear" w:pos="7825"/>
        <w:tab w:val="clear" w:pos="9129"/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locked/>
    <w:rPr>
      <w:rFonts w:cs="Times New Roman"/>
      <w:sz w:val="24"/>
    </w:rPr>
  </w:style>
  <w:style w:type="paragraph" w:styleId="Leipteksti">
    <w:name w:val="Body Text"/>
    <w:basedOn w:val="Normaali"/>
    <w:link w:val="LeiptekstiChar"/>
    <w:uiPriority w:val="99"/>
    <w:pPr>
      <w:jc w:val="both"/>
    </w:pPr>
  </w:style>
  <w:style w:type="character" w:customStyle="1" w:styleId="LeiptekstiChar">
    <w:name w:val="Leipäteksti Char"/>
    <w:basedOn w:val="Kappaleenoletusfontti"/>
    <w:link w:val="Leipteksti"/>
    <w:uiPriority w:val="99"/>
    <w:semiHidden/>
    <w:locked/>
    <w:rPr>
      <w:rFonts w:cs="Times New Roman"/>
      <w:sz w:val="24"/>
    </w:rPr>
  </w:style>
  <w:style w:type="paragraph" w:customStyle="1" w:styleId="HarjoitustehtvnKohta">
    <w:name w:val="Harjoitusteht_v_nKohta"/>
    <w:basedOn w:val="Normaali"/>
    <w:next w:val="HarjoitustehtvnKohtaJatkuu"/>
    <w:uiPriority w:val="99"/>
    <w:pPr>
      <w:keepNext/>
      <w:keepLines/>
      <w:widowControl/>
      <w:numPr>
        <w:numId w:val="7"/>
      </w:numPr>
      <w:spacing w:before="360"/>
      <w:ind w:right="567"/>
      <w:jc w:val="both"/>
    </w:pPr>
  </w:style>
  <w:style w:type="paragraph" w:customStyle="1" w:styleId="HarjoitustehtvnKohtaJatkuu">
    <w:name w:val="Harjoitusteht_v_nKohtaJatkuu"/>
    <w:basedOn w:val="HarjoitustehtvnKohta"/>
    <w:uiPriority w:val="99"/>
    <w:pPr>
      <w:numPr>
        <w:numId w:val="0"/>
      </w:numPr>
      <w:spacing w:before="120"/>
      <w:ind w:left="1276"/>
    </w:pPr>
  </w:style>
  <w:style w:type="paragraph" w:customStyle="1" w:styleId="Harjoitustehtvnaihe">
    <w:name w:val="Harjoitusteht_v_n aihe"/>
    <w:basedOn w:val="HarjoitustehtvnKohta"/>
    <w:uiPriority w:val="99"/>
    <w:pPr>
      <w:numPr>
        <w:numId w:val="0"/>
      </w:numPr>
      <w:tabs>
        <w:tab w:val="left" w:pos="9639"/>
      </w:tabs>
      <w:ind w:left="284"/>
    </w:pPr>
  </w:style>
  <w:style w:type="paragraph" w:styleId="Sisennettyleipteksti">
    <w:name w:val="Body Text Indent"/>
    <w:basedOn w:val="Normaali"/>
    <w:link w:val="SisennettyleiptekstiChar"/>
    <w:uiPriority w:val="99"/>
    <w:pPr>
      <w:ind w:left="284" w:hanging="284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locked/>
    <w:rPr>
      <w:rFonts w:cs="Times New Roman"/>
      <w:sz w:val="24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DC7008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locked/>
    <w:rsid w:val="00DC7008"/>
    <w:rPr>
      <w:rFonts w:ascii="Tahoma" w:hAnsi="Tahoma" w:cs="Tahoma"/>
      <w:sz w:val="16"/>
      <w:szCs w:val="16"/>
      <w:lang w:val="x-none" w:eastAsia="en-US"/>
    </w:rPr>
  </w:style>
  <w:style w:type="character" w:styleId="Hyperlinkki">
    <w:name w:val="Hyperlink"/>
    <w:basedOn w:val="Kappaleenoletusfontti"/>
    <w:uiPriority w:val="99"/>
    <w:unhideWhenUsed/>
    <w:rsid w:val="00C700DF"/>
    <w:rPr>
      <w:color w:val="0000FF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852852"/>
    <w:pPr>
      <w:ind w:left="720"/>
      <w:contextualSpacing/>
    </w:pPr>
  </w:style>
  <w:style w:type="character" w:styleId="AvattuHyperlinkki">
    <w:name w:val="FollowedHyperlink"/>
    <w:basedOn w:val="Kappaleenoletusfontti"/>
    <w:uiPriority w:val="99"/>
    <w:semiHidden/>
    <w:unhideWhenUsed/>
    <w:rsid w:val="00423227"/>
    <w:rPr>
      <w:color w:val="800080" w:themeColor="followedHyperlink"/>
      <w:u w:val="single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8C4F6A"/>
    <w:pPr>
      <w:widowControl/>
      <w:tabs>
        <w:tab w:val="clear" w:pos="1304"/>
        <w:tab w:val="clear" w:pos="2608"/>
        <w:tab w:val="clear" w:pos="3912"/>
        <w:tab w:val="clear" w:pos="5216"/>
        <w:tab w:val="clear" w:pos="6521"/>
        <w:tab w:val="clear" w:pos="7825"/>
        <w:tab w:val="clear" w:pos="912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8C4F6A"/>
    <w:rPr>
      <w:rFonts w:ascii="Courier New" w:hAnsi="Courier New" w:cs="Courier New"/>
      <w:lang w:eastAsia="fi-FI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F4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0917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508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5392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41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28413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97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8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kangax.github.io/compat-table/es6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mat\Harjoitusteht&#228;v&#228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8E271-1D33-4AB1-9B1E-498D20F0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Harjoitustehtävä.dot</Template>
  <TotalTime>142</TotalTime>
  <Pages>1</Pages>
  <Words>746</Words>
  <Characters>6047</Characters>
  <Application>Microsoft Office Word</Application>
  <DocSecurity>0</DocSecurity>
  <Lines>50</Lines>
  <Paragraphs>13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Script-ohjelmointi</vt:lpstr>
      <vt:lpstr>Script-ohjelmointi</vt:lpstr>
    </vt:vector>
  </TitlesOfParts>
  <Company>Kauppa ja palvelu</Company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Script-ohjelmointi</dc:title>
  <dc:subject/>
  <dc:creator>Tuomo Helo</dc:creator>
  <cp:keywords/>
  <dc:description/>
  <cp:lastModifiedBy>Kaajalahti Jonne</cp:lastModifiedBy>
  <cp:revision>41</cp:revision>
  <cp:lastPrinted>2019-02-13T13:56:00Z</cp:lastPrinted>
  <dcterms:created xsi:type="dcterms:W3CDTF">2019-01-15T21:45:00Z</dcterms:created>
  <dcterms:modified xsi:type="dcterms:W3CDTF">2019-02-13T14:04:00Z</dcterms:modified>
</cp:coreProperties>
</file>