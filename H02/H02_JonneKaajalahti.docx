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D6DDE" w14:textId="77777777" w:rsidR="00F02B77" w:rsidRDefault="00F02B77" w:rsidP="004D2F52">
      <w:pPr>
        <w:spacing w:line="360" w:lineRule="auto"/>
        <w:jc w:val="both"/>
      </w:pPr>
    </w:p>
    <w:p w14:paraId="27ECA103" w14:textId="77777777" w:rsidR="002068E8" w:rsidRPr="00852823" w:rsidRDefault="00770C55" w:rsidP="004D2F52">
      <w:pPr>
        <w:spacing w:line="360" w:lineRule="auto"/>
        <w:jc w:val="both"/>
        <w:rPr>
          <w:lang w:val="en-US"/>
        </w:rPr>
      </w:pPr>
      <w:r>
        <w:t>Tä</w:t>
      </w:r>
      <w:r w:rsidR="00F02B77">
        <w:t xml:space="preserve">män </w:t>
      </w:r>
      <w:r w:rsidR="00CE2F11">
        <w:t xml:space="preserve">henkilökohtaisen </w:t>
      </w:r>
      <w:r w:rsidR="00CC0737">
        <w:t>harjoitustehtävän</w:t>
      </w:r>
      <w:r w:rsidR="00F02B77">
        <w:t xml:space="preserve"> tarkoitus on </w:t>
      </w:r>
      <w:r w:rsidR="00CE2F11">
        <w:t xml:space="preserve">johdatella </w:t>
      </w:r>
      <w:r w:rsidR="00423227">
        <w:t xml:space="preserve">lyhyesti </w:t>
      </w:r>
      <w:r w:rsidR="00CE2F11">
        <w:t xml:space="preserve">opiskelija </w:t>
      </w:r>
      <w:r w:rsidR="00FF0D46">
        <w:t>CSS3-standartin mukaisiin tyylitiedostoihin</w:t>
      </w:r>
      <w:r w:rsidR="00CE2F11">
        <w:t>.</w:t>
      </w:r>
      <w:r w:rsidR="00ED5380">
        <w:t xml:space="preserve"> </w:t>
      </w:r>
      <w:r w:rsidR="00423227">
        <w:t xml:space="preserve">Tehtävä keskittyy aivan oleellisimpiin </w:t>
      </w:r>
      <w:r w:rsidR="00FF0D46">
        <w:t>CSS3:</w:t>
      </w:r>
      <w:r w:rsidR="00423227">
        <w:t xml:space="preserve">n </w:t>
      </w:r>
      <w:r w:rsidR="00FF0D46">
        <w:t xml:space="preserve">ominaisuuksiin. </w:t>
      </w:r>
      <w:r w:rsidR="00627A63">
        <w:t xml:space="preserve">Tehtävän tarkoitus ei ole antaa syvällistä </w:t>
      </w:r>
      <w:r w:rsidR="00FF0D46">
        <w:t>CSS3</w:t>
      </w:r>
      <w:r w:rsidR="00627A63">
        <w:t xml:space="preserve">-osaamista, vaan riittävät perustaidot </w:t>
      </w:r>
      <w:r w:rsidR="00506D67">
        <w:t>css3-tyylimäärittelyjen</w:t>
      </w:r>
      <w:r w:rsidR="00627A63">
        <w:t xml:space="preserve"> </w:t>
      </w:r>
      <w:r w:rsidR="00506D67">
        <w:t xml:space="preserve">tarkoituksen ja kieliopin </w:t>
      </w:r>
      <w:r w:rsidR="00627A63">
        <w:t>ymmär</w:t>
      </w:r>
      <w:r w:rsidR="00506D67">
        <w:t>tämiseen ja hyvän lähtökohdan niide</w:t>
      </w:r>
      <w:r w:rsidR="00627A63">
        <w:t>n tuottamiseen.</w:t>
      </w:r>
      <w:r w:rsidR="00852823">
        <w:t xml:space="preserve"> / </w:t>
      </w:r>
      <w:proofErr w:type="spellStart"/>
      <w:r w:rsidR="00852823" w:rsidRPr="00852823">
        <w:t>The</w:t>
      </w:r>
      <w:proofErr w:type="spellEnd"/>
      <w:r w:rsidR="00852823" w:rsidRPr="00852823">
        <w:t xml:space="preserve"> </w:t>
      </w:r>
      <w:proofErr w:type="spellStart"/>
      <w:r w:rsidR="00852823" w:rsidRPr="00852823">
        <w:t>purpose</w:t>
      </w:r>
      <w:proofErr w:type="spellEnd"/>
      <w:r w:rsidR="00852823" w:rsidRPr="00852823">
        <w:t xml:space="preserve"> of </w:t>
      </w:r>
      <w:proofErr w:type="spellStart"/>
      <w:r w:rsidR="00852823" w:rsidRPr="00852823">
        <w:t>this</w:t>
      </w:r>
      <w:proofErr w:type="spellEnd"/>
      <w:r w:rsidR="00852823" w:rsidRPr="00852823">
        <w:t xml:space="preserve"> </w:t>
      </w:r>
      <w:proofErr w:type="spellStart"/>
      <w:r w:rsidR="00852823" w:rsidRPr="00852823">
        <w:t>personal</w:t>
      </w:r>
      <w:proofErr w:type="spellEnd"/>
      <w:r w:rsidR="00852823" w:rsidRPr="00852823">
        <w:t xml:space="preserve"> </w:t>
      </w:r>
      <w:proofErr w:type="spellStart"/>
      <w:r w:rsidR="00852823" w:rsidRPr="00852823">
        <w:t>exercise</w:t>
      </w:r>
      <w:proofErr w:type="spellEnd"/>
      <w:r w:rsidR="00852823" w:rsidRPr="00852823">
        <w:t xml:space="preserve"> is to </w:t>
      </w:r>
      <w:proofErr w:type="spellStart"/>
      <w:r w:rsidR="00852823" w:rsidRPr="00852823">
        <w:t>briefly</w:t>
      </w:r>
      <w:proofErr w:type="spellEnd"/>
      <w:r w:rsidR="00852823" w:rsidRPr="00852823">
        <w:t xml:space="preserve"> </w:t>
      </w:r>
      <w:proofErr w:type="spellStart"/>
      <w:r w:rsidR="00852823" w:rsidRPr="00852823">
        <w:t>guide</w:t>
      </w:r>
      <w:proofErr w:type="spellEnd"/>
      <w:r w:rsidR="00852823" w:rsidRPr="00852823">
        <w:t xml:space="preserve"> </w:t>
      </w:r>
      <w:r w:rsidR="00852823">
        <w:t xml:space="preserve">a </w:t>
      </w:r>
      <w:proofErr w:type="spellStart"/>
      <w:r w:rsidR="00852823" w:rsidRPr="00852823">
        <w:t>stu</w:t>
      </w:r>
      <w:r w:rsidR="00852823">
        <w:t>dent</w:t>
      </w:r>
      <w:proofErr w:type="spellEnd"/>
      <w:r w:rsidR="00852823">
        <w:t xml:space="preserve"> to </w:t>
      </w:r>
      <w:proofErr w:type="spellStart"/>
      <w:r w:rsidR="00852823">
        <w:t>the</w:t>
      </w:r>
      <w:proofErr w:type="spellEnd"/>
      <w:r w:rsidR="00852823">
        <w:t xml:space="preserve"> </w:t>
      </w:r>
      <w:proofErr w:type="spellStart"/>
      <w:r w:rsidR="00852823">
        <w:t>cascading</w:t>
      </w:r>
      <w:proofErr w:type="spellEnd"/>
      <w:r w:rsidR="00852823">
        <w:t xml:space="preserve"> </w:t>
      </w:r>
      <w:proofErr w:type="spellStart"/>
      <w:r w:rsidR="00852823">
        <w:t>stylesheets</w:t>
      </w:r>
      <w:proofErr w:type="spellEnd"/>
      <w:r w:rsidR="00852823">
        <w:t>.</w:t>
      </w:r>
      <w:r w:rsidR="00852823" w:rsidRPr="00852823">
        <w:t xml:space="preserve"> </w:t>
      </w:r>
      <w:r w:rsidR="00852823" w:rsidRPr="00852823">
        <w:rPr>
          <w:lang w:val="en-US"/>
        </w:rPr>
        <w:t xml:space="preserve">The </w:t>
      </w:r>
      <w:r w:rsidR="00852823">
        <w:rPr>
          <w:lang w:val="en-US"/>
        </w:rPr>
        <w:t>task focuses on the very essen</w:t>
      </w:r>
      <w:r w:rsidR="00852823" w:rsidRPr="00852823">
        <w:rPr>
          <w:lang w:val="en-US"/>
        </w:rPr>
        <w:t xml:space="preserve">tial features of CSS3. The purpose of this assignment is not to provide in-depth CSS3 competence, but to provide the basic skills </w:t>
      </w:r>
      <w:r w:rsidR="00852823">
        <w:rPr>
          <w:lang w:val="en-US"/>
        </w:rPr>
        <w:t>and understanding that are needed to get started with using and writing stylesheets to set the graphical layout of web pages</w:t>
      </w:r>
      <w:r w:rsidR="00852823" w:rsidRPr="00852823">
        <w:rPr>
          <w:lang w:val="en-US"/>
        </w:rPr>
        <w:t>.</w:t>
      </w:r>
    </w:p>
    <w:p w14:paraId="3BE9AEE1" w14:textId="77777777" w:rsidR="00CE2F11" w:rsidRPr="00852823" w:rsidRDefault="00CE2F11" w:rsidP="004D2F52">
      <w:pPr>
        <w:spacing w:line="360" w:lineRule="auto"/>
        <w:jc w:val="both"/>
        <w:rPr>
          <w:b/>
          <w:lang w:val="en-US"/>
        </w:rPr>
      </w:pPr>
    </w:p>
    <w:p w14:paraId="0EE6CFD3" w14:textId="77777777" w:rsidR="00B75D15" w:rsidRPr="00B75D15" w:rsidRDefault="00B75D15" w:rsidP="004D2F52">
      <w:pPr>
        <w:spacing w:line="360" w:lineRule="auto"/>
        <w:jc w:val="both"/>
      </w:pPr>
      <w:r>
        <w:t xml:space="preserve">Tehtävän tekemisessä voi toimia suurena apua sivusto </w:t>
      </w:r>
      <w:hyperlink r:id="rId8" w:history="1">
        <w:r w:rsidR="005E6563" w:rsidRPr="007B341E">
          <w:rPr>
            <w:rStyle w:val="Hyperlinkki"/>
          </w:rPr>
          <w:t>http://www.w3schools.com/css/default.asp</w:t>
        </w:r>
      </w:hyperlink>
      <w:r w:rsidR="005E6563">
        <w:t xml:space="preserve"> . </w:t>
      </w:r>
      <w:r w:rsidR="00506D67">
        <w:t xml:space="preserve">Monissa alla olevissa tehtävissä viitataan osoitteessa </w:t>
      </w:r>
      <w:hyperlink r:id="rId9" w:history="1">
        <w:r w:rsidR="00506D67" w:rsidRPr="007232E5">
          <w:rPr>
            <w:rStyle w:val="Hyperlinkki"/>
          </w:rPr>
          <w:t>http://www.learningrwd.com/example/pandas-forever/10-8/index.html</w:t>
        </w:r>
      </w:hyperlink>
      <w:r w:rsidR="00506D67">
        <w:t xml:space="preserve"> olevaan </w:t>
      </w:r>
      <w:proofErr w:type="spellStart"/>
      <w:r w:rsidR="00506D67">
        <w:t>responsiiviseen</w:t>
      </w:r>
      <w:proofErr w:type="spellEnd"/>
      <w:r w:rsidR="00506D67">
        <w:t xml:space="preserve"> www-sivustoon ja sen tyylitiedostoon </w:t>
      </w:r>
      <w:hyperlink r:id="rId10" w:history="1">
        <w:r w:rsidR="00506D67" w:rsidRPr="007232E5">
          <w:rPr>
            <w:rStyle w:val="Hyperlinkki"/>
          </w:rPr>
          <w:t>http://www.learningrwd.com/example/pandas-forever/10-8/styles/mystyle.css</w:t>
        </w:r>
      </w:hyperlink>
      <w:r w:rsidR="00506D67">
        <w:t xml:space="preserve"> .</w:t>
      </w:r>
      <w:r w:rsidR="00B82797">
        <w:t xml:space="preserve"> / </w:t>
      </w:r>
      <w:proofErr w:type="spellStart"/>
      <w:r w:rsidR="00B82797">
        <w:t>You</w:t>
      </w:r>
      <w:proofErr w:type="spellEnd"/>
      <w:r w:rsidR="00B82797">
        <w:t xml:space="preserve"> </w:t>
      </w:r>
      <w:proofErr w:type="spellStart"/>
      <w:r w:rsidR="00B82797">
        <w:t>can</w:t>
      </w:r>
      <w:proofErr w:type="spellEnd"/>
      <w:r w:rsidR="00B82797">
        <w:t xml:space="preserve"> </w:t>
      </w:r>
      <w:proofErr w:type="spellStart"/>
      <w:r w:rsidR="00B82797">
        <w:t>find</w:t>
      </w:r>
      <w:proofErr w:type="spellEnd"/>
      <w:r w:rsidR="00B82797">
        <w:t xml:space="preserve"> help and </w:t>
      </w:r>
      <w:proofErr w:type="spellStart"/>
      <w:r w:rsidR="00B82797">
        <w:t>needed</w:t>
      </w:r>
      <w:proofErr w:type="spellEnd"/>
      <w:r w:rsidR="00B82797">
        <w:t xml:space="preserve"> </w:t>
      </w:r>
      <w:proofErr w:type="spellStart"/>
      <w:r w:rsidR="00B82797">
        <w:t>files</w:t>
      </w:r>
      <w:proofErr w:type="spellEnd"/>
      <w:r w:rsidR="00B82797">
        <w:t xml:space="preserve"> </w:t>
      </w:r>
      <w:proofErr w:type="spellStart"/>
      <w:r w:rsidR="00B82797">
        <w:t>from</w:t>
      </w:r>
      <w:proofErr w:type="spellEnd"/>
      <w:r w:rsidR="00B82797">
        <w:t xml:space="preserve"> </w:t>
      </w:r>
      <w:proofErr w:type="spellStart"/>
      <w:r w:rsidR="00B82797">
        <w:t>the</w:t>
      </w:r>
      <w:proofErr w:type="spellEnd"/>
      <w:r w:rsidR="00B82797">
        <w:t xml:space="preserve"> </w:t>
      </w:r>
      <w:proofErr w:type="spellStart"/>
      <w:r w:rsidR="00B82797">
        <w:t>urls</w:t>
      </w:r>
      <w:proofErr w:type="spellEnd"/>
      <w:r w:rsidR="00B82797">
        <w:t xml:space="preserve"> </w:t>
      </w:r>
      <w:proofErr w:type="spellStart"/>
      <w:r w:rsidR="00B82797">
        <w:t>above</w:t>
      </w:r>
      <w:proofErr w:type="spellEnd"/>
      <w:r w:rsidR="00B82797">
        <w:t>.</w:t>
      </w:r>
    </w:p>
    <w:p w14:paraId="47BF7C36" w14:textId="77777777" w:rsidR="00B75D15" w:rsidRDefault="00B75D15" w:rsidP="004D2F52">
      <w:pPr>
        <w:spacing w:line="360" w:lineRule="auto"/>
        <w:jc w:val="both"/>
        <w:rPr>
          <w:b/>
        </w:rPr>
      </w:pPr>
    </w:p>
    <w:p w14:paraId="180D040D" w14:textId="77777777" w:rsidR="007422BE" w:rsidRPr="00DD5FCD" w:rsidRDefault="006179A7" w:rsidP="007422BE">
      <w:pPr>
        <w:spacing w:line="360" w:lineRule="auto"/>
        <w:jc w:val="both"/>
        <w:rPr>
          <w:lang w:val="en-US"/>
        </w:rPr>
      </w:pPr>
      <w:r>
        <w:t>Upota</w:t>
      </w:r>
      <w:r w:rsidR="00ED5380">
        <w:t xml:space="preserve"> vastauksesi</w:t>
      </w:r>
      <w:r w:rsidR="00EA0FD7">
        <w:t xml:space="preserve"> tähän dokumenttiin</w:t>
      </w:r>
      <w:r w:rsidR="00506D67">
        <w:t>. Käytännön CSS3</w:t>
      </w:r>
      <w:r w:rsidR="00CE2F11">
        <w:t>-kohdissa liitä koodi kysymyksen alle. Kirjoita myös teoriavastaukset suoraan kysymyksien alle</w:t>
      </w:r>
      <w:r w:rsidR="00EA0FD7">
        <w:t>.</w:t>
      </w:r>
      <w:r w:rsidR="008901BA">
        <w:t xml:space="preserve"> Palauta dokumentti Optim</w:t>
      </w:r>
      <w:r w:rsidR="003457F8">
        <w:t xml:space="preserve">an </w:t>
      </w:r>
      <w:r w:rsidR="008901BA">
        <w:t>palautuslaatikkoon kurssiympäristössä</w:t>
      </w:r>
      <w:r w:rsidR="003457F8">
        <w:t xml:space="preserve"> ilmoitettuun määr</w:t>
      </w:r>
      <w:r w:rsidR="008901BA">
        <w:t>äaikaan mennessä.</w:t>
      </w:r>
      <w:r w:rsidR="007422BE">
        <w:t xml:space="preserve"> / </w:t>
      </w:r>
      <w:proofErr w:type="spellStart"/>
      <w:r w:rsidR="007422BE" w:rsidRPr="00DD5FCD">
        <w:t>Embed</w:t>
      </w:r>
      <w:proofErr w:type="spellEnd"/>
      <w:r w:rsidR="007422BE" w:rsidRPr="00DD5FCD">
        <w:t xml:space="preserve"> </w:t>
      </w:r>
      <w:proofErr w:type="spellStart"/>
      <w:r w:rsidR="007422BE" w:rsidRPr="00DD5FCD">
        <w:t>your</w:t>
      </w:r>
      <w:proofErr w:type="spellEnd"/>
      <w:r w:rsidR="007422BE" w:rsidRPr="00DD5FCD">
        <w:t xml:space="preserve"> </w:t>
      </w:r>
      <w:proofErr w:type="spellStart"/>
      <w:r w:rsidR="007422BE" w:rsidRPr="00DD5FCD">
        <w:t>answer</w:t>
      </w:r>
      <w:proofErr w:type="spellEnd"/>
      <w:r w:rsidR="007422BE" w:rsidRPr="00DD5FCD">
        <w:t xml:space="preserve"> </w:t>
      </w:r>
      <w:proofErr w:type="spellStart"/>
      <w:r w:rsidR="007422BE">
        <w:t>directly</w:t>
      </w:r>
      <w:proofErr w:type="spellEnd"/>
      <w:r w:rsidR="007422BE">
        <w:t xml:space="preserve"> in</w:t>
      </w:r>
      <w:r w:rsidR="007422BE" w:rsidRPr="00DD5FCD">
        <w:t xml:space="preserve">to </w:t>
      </w:r>
      <w:proofErr w:type="spellStart"/>
      <w:r w:rsidR="007422BE" w:rsidRPr="00DD5FCD">
        <w:t>this</w:t>
      </w:r>
      <w:proofErr w:type="spellEnd"/>
      <w:r w:rsidR="007422BE" w:rsidRPr="00DD5FCD">
        <w:t xml:space="preserve"> </w:t>
      </w:r>
      <w:proofErr w:type="spellStart"/>
      <w:r w:rsidR="007422BE" w:rsidRPr="00DD5FCD">
        <w:t>document</w:t>
      </w:r>
      <w:proofErr w:type="spellEnd"/>
      <w:r w:rsidR="007422BE" w:rsidRPr="00DD5FCD">
        <w:t xml:space="preserve">. </w:t>
      </w:r>
      <w:r w:rsidR="007422BE" w:rsidRPr="00DD5FCD">
        <w:rPr>
          <w:lang w:val="en-US"/>
        </w:rPr>
        <w:t xml:space="preserve">In practical </w:t>
      </w:r>
      <w:r w:rsidR="007422BE">
        <w:rPr>
          <w:lang w:val="en-US"/>
        </w:rPr>
        <w:t>CSS3 tasks</w:t>
      </w:r>
      <w:r w:rsidR="007422BE" w:rsidRPr="00DD5FCD">
        <w:rPr>
          <w:lang w:val="en-US"/>
        </w:rPr>
        <w:t xml:space="preserve">, paste the code </w:t>
      </w:r>
      <w:r w:rsidR="007422BE">
        <w:rPr>
          <w:lang w:val="en-US"/>
        </w:rPr>
        <w:t xml:space="preserve">right </w:t>
      </w:r>
      <w:r w:rsidR="007422BE" w:rsidRPr="00DD5FCD">
        <w:rPr>
          <w:lang w:val="en-US"/>
        </w:rPr>
        <w:t>below</w:t>
      </w:r>
      <w:r w:rsidR="007422BE">
        <w:rPr>
          <w:lang w:val="en-US"/>
        </w:rPr>
        <w:t xml:space="preserve"> the given task</w:t>
      </w:r>
      <w:r w:rsidR="007422BE" w:rsidRPr="00DD5FCD">
        <w:rPr>
          <w:lang w:val="en-US"/>
        </w:rPr>
        <w:t>. Also write theoretical answers directly under the questions. Return t</w:t>
      </w:r>
      <w:r w:rsidR="007422BE">
        <w:rPr>
          <w:lang w:val="en-US"/>
        </w:rPr>
        <w:t>he document to Optima's return b</w:t>
      </w:r>
      <w:r w:rsidR="007422BE" w:rsidRPr="00DD5FCD">
        <w:rPr>
          <w:lang w:val="en-US"/>
        </w:rPr>
        <w:t>ox by</w:t>
      </w:r>
      <w:r w:rsidR="007422BE">
        <w:rPr>
          <w:lang w:val="en-US"/>
        </w:rPr>
        <w:t xml:space="preserve"> the agreed deadline</w:t>
      </w:r>
      <w:r w:rsidR="007422BE" w:rsidRPr="00DD5FCD">
        <w:rPr>
          <w:lang w:val="en-US"/>
        </w:rPr>
        <w:t>.</w:t>
      </w:r>
    </w:p>
    <w:p w14:paraId="466137CC" w14:textId="77777777" w:rsidR="00EA0FD7" w:rsidRPr="007422BE" w:rsidRDefault="00EA0FD7" w:rsidP="004D2F52">
      <w:pPr>
        <w:spacing w:line="360" w:lineRule="auto"/>
        <w:jc w:val="both"/>
        <w:rPr>
          <w:lang w:val="en-US"/>
        </w:rPr>
      </w:pPr>
    </w:p>
    <w:p w14:paraId="1AA6551E" w14:textId="77777777" w:rsidR="00EA0FD7" w:rsidRPr="007422BE" w:rsidRDefault="00EA0FD7" w:rsidP="004D2F52">
      <w:pPr>
        <w:spacing w:line="360" w:lineRule="auto"/>
        <w:jc w:val="both"/>
        <w:rPr>
          <w:lang w:val="en-US"/>
        </w:rPr>
      </w:pPr>
    </w:p>
    <w:p w14:paraId="7A1C28BA" w14:textId="77777777" w:rsidR="00423227" w:rsidRPr="00D64F11" w:rsidRDefault="00423227" w:rsidP="00D64F11">
      <w:pPr>
        <w:pStyle w:val="Luettelokappale"/>
        <w:numPr>
          <w:ilvl w:val="0"/>
          <w:numId w:val="42"/>
        </w:numPr>
        <w:spacing w:line="360" w:lineRule="auto"/>
        <w:jc w:val="both"/>
        <w:rPr>
          <w:lang w:val="en-US"/>
        </w:rPr>
      </w:pPr>
      <w:r>
        <w:t xml:space="preserve">Mikä on </w:t>
      </w:r>
      <w:r w:rsidR="00FF0D46">
        <w:t xml:space="preserve">css3-tyylitiedostojen tarkoitus? </w:t>
      </w:r>
      <w:proofErr w:type="spellStart"/>
      <w:r w:rsidR="00FF0D46" w:rsidRPr="00D64F11">
        <w:rPr>
          <w:lang w:val="en-US"/>
        </w:rPr>
        <w:t>Mitä</w:t>
      </w:r>
      <w:proofErr w:type="spellEnd"/>
      <w:r w:rsidR="00FF0D46" w:rsidRPr="00D64F11">
        <w:rPr>
          <w:lang w:val="en-US"/>
        </w:rPr>
        <w:t xml:space="preserve"> </w:t>
      </w:r>
      <w:proofErr w:type="spellStart"/>
      <w:r w:rsidR="00FF0D46" w:rsidRPr="00D64F11">
        <w:rPr>
          <w:lang w:val="en-US"/>
        </w:rPr>
        <w:t>niillä</w:t>
      </w:r>
      <w:proofErr w:type="spellEnd"/>
      <w:r w:rsidRPr="00D64F11">
        <w:rPr>
          <w:lang w:val="en-US"/>
        </w:rPr>
        <w:t xml:space="preserve"> </w:t>
      </w:r>
      <w:proofErr w:type="spellStart"/>
      <w:r w:rsidRPr="00D64F11">
        <w:rPr>
          <w:lang w:val="en-US"/>
        </w:rPr>
        <w:t>tehdään</w:t>
      </w:r>
      <w:proofErr w:type="spellEnd"/>
      <w:r w:rsidRPr="00D64F11">
        <w:rPr>
          <w:lang w:val="en-US"/>
        </w:rPr>
        <w:t xml:space="preserve">, </w:t>
      </w:r>
      <w:proofErr w:type="spellStart"/>
      <w:r w:rsidRPr="00D64F11">
        <w:rPr>
          <w:lang w:val="en-US"/>
        </w:rPr>
        <w:t>mitä</w:t>
      </w:r>
      <w:proofErr w:type="spellEnd"/>
      <w:r w:rsidRPr="00D64F11">
        <w:rPr>
          <w:lang w:val="en-US"/>
        </w:rPr>
        <w:t xml:space="preserve"> </w:t>
      </w:r>
      <w:proofErr w:type="spellStart"/>
      <w:r w:rsidRPr="00D64F11">
        <w:rPr>
          <w:lang w:val="en-US"/>
        </w:rPr>
        <w:t>ei</w:t>
      </w:r>
      <w:proofErr w:type="spellEnd"/>
      <w:r w:rsidRPr="00D64F11">
        <w:rPr>
          <w:lang w:val="en-US"/>
        </w:rPr>
        <w:t>?</w:t>
      </w:r>
      <w:r w:rsidR="004A570D" w:rsidRPr="00D64F11">
        <w:rPr>
          <w:lang w:val="en-US"/>
        </w:rPr>
        <w:t xml:space="preserve"> / What is the purpose of the cascading stylesheets? What should you do with them, what should you not?</w:t>
      </w:r>
    </w:p>
    <w:p w14:paraId="255356B1" w14:textId="77777777" w:rsidR="00D64F11" w:rsidRPr="00D64F11" w:rsidRDefault="00D64F11" w:rsidP="00D64F11">
      <w:pPr>
        <w:pStyle w:val="Luettelokappale"/>
        <w:spacing w:line="360" w:lineRule="auto"/>
        <w:jc w:val="both"/>
      </w:pPr>
      <w:r w:rsidRPr="00D64F11">
        <w:t>V: CSS3-tyylitiedosto kuvaa m</w:t>
      </w:r>
      <w:r>
        <w:t xml:space="preserve">iltä HTML-dokumentti näyttää, </w:t>
      </w:r>
      <w:proofErr w:type="spellStart"/>
      <w:r>
        <w:t>css</w:t>
      </w:r>
      <w:proofErr w:type="spellEnd"/>
      <w:r>
        <w:t xml:space="preserve"> kuvaa miltä HTML-elementtien pitäisi näyttää.</w:t>
      </w:r>
      <w:r w:rsidR="00F01586">
        <w:t xml:space="preserve"> CSS-tyylitiedostolla voidaan esimerkiksi määritellä teksti tyyleja.</w:t>
      </w:r>
      <w:r w:rsidR="00876549">
        <w:t>CSS-tiedostoilla ei tuoteta sisältöä.</w:t>
      </w:r>
    </w:p>
    <w:p w14:paraId="0931862B" w14:textId="77777777" w:rsidR="00423227" w:rsidRPr="00D64F11" w:rsidRDefault="00423227" w:rsidP="004D2F52">
      <w:pPr>
        <w:spacing w:line="360" w:lineRule="auto"/>
        <w:jc w:val="both"/>
      </w:pPr>
    </w:p>
    <w:p w14:paraId="4BF4C622" w14:textId="77777777" w:rsidR="004A570D" w:rsidRPr="00F01586" w:rsidRDefault="00423227" w:rsidP="00F01586">
      <w:pPr>
        <w:pStyle w:val="Luettelokappale"/>
        <w:numPr>
          <w:ilvl w:val="0"/>
          <w:numId w:val="42"/>
        </w:numPr>
        <w:spacing w:line="360" w:lineRule="auto"/>
        <w:jc w:val="both"/>
        <w:rPr>
          <w:lang w:val="en-US"/>
        </w:rPr>
      </w:pPr>
      <w:r>
        <w:lastRenderedPageBreak/>
        <w:t>Mikä suhde on selaimella, ht</w:t>
      </w:r>
      <w:r w:rsidR="00932FCE">
        <w:t xml:space="preserve">ml5-lähdekoodilla ja </w:t>
      </w:r>
      <w:proofErr w:type="spellStart"/>
      <w:r w:rsidR="00932FCE">
        <w:t>css</w:t>
      </w:r>
      <w:proofErr w:type="spellEnd"/>
      <w:r w:rsidR="008C4F6A">
        <w:t>-</w:t>
      </w:r>
      <w:r w:rsidR="00932FCE">
        <w:t>tyyli</w:t>
      </w:r>
      <w:r w:rsidR="008C4F6A">
        <w:t>määrityksillä</w:t>
      </w:r>
      <w:r>
        <w:t>?</w:t>
      </w:r>
      <w:r w:rsidR="00932FCE">
        <w:t xml:space="preserve"> </w:t>
      </w:r>
      <w:proofErr w:type="spellStart"/>
      <w:r w:rsidR="00932FCE" w:rsidRPr="00F01586">
        <w:rPr>
          <w:lang w:val="en-US"/>
        </w:rPr>
        <w:t>Mitä</w:t>
      </w:r>
      <w:proofErr w:type="spellEnd"/>
      <w:r w:rsidR="00932FCE" w:rsidRPr="00F01586">
        <w:rPr>
          <w:lang w:val="en-US"/>
        </w:rPr>
        <w:t xml:space="preserve"> </w:t>
      </w:r>
      <w:proofErr w:type="spellStart"/>
      <w:r w:rsidR="00932FCE" w:rsidRPr="00F01586">
        <w:rPr>
          <w:lang w:val="en-US"/>
        </w:rPr>
        <w:t>sana</w:t>
      </w:r>
      <w:proofErr w:type="spellEnd"/>
      <w:r w:rsidR="00932FCE" w:rsidRPr="00F01586">
        <w:rPr>
          <w:lang w:val="en-US"/>
        </w:rPr>
        <w:t xml:space="preserve"> cascading </w:t>
      </w:r>
      <w:proofErr w:type="spellStart"/>
      <w:r w:rsidR="00932FCE" w:rsidRPr="00F01586">
        <w:rPr>
          <w:lang w:val="en-US"/>
        </w:rPr>
        <w:t>tarkoittaa</w:t>
      </w:r>
      <w:proofErr w:type="spellEnd"/>
      <w:r w:rsidR="00932FCE" w:rsidRPr="00F01586">
        <w:rPr>
          <w:lang w:val="en-US"/>
        </w:rPr>
        <w:t xml:space="preserve"> </w:t>
      </w:r>
      <w:proofErr w:type="spellStart"/>
      <w:r w:rsidR="00932FCE" w:rsidRPr="00F01586">
        <w:rPr>
          <w:lang w:val="en-US"/>
        </w:rPr>
        <w:t>tässä</w:t>
      </w:r>
      <w:proofErr w:type="spellEnd"/>
      <w:r w:rsidR="00932FCE" w:rsidRPr="00F01586">
        <w:rPr>
          <w:lang w:val="en-US"/>
        </w:rPr>
        <w:t xml:space="preserve"> </w:t>
      </w:r>
      <w:proofErr w:type="spellStart"/>
      <w:r w:rsidR="00932FCE" w:rsidRPr="00F01586">
        <w:rPr>
          <w:lang w:val="en-US"/>
        </w:rPr>
        <w:t>yhteydessä</w:t>
      </w:r>
      <w:proofErr w:type="spellEnd"/>
      <w:r w:rsidR="00932FCE" w:rsidRPr="00F01586">
        <w:rPr>
          <w:lang w:val="en-US"/>
        </w:rPr>
        <w:t>?</w:t>
      </w:r>
      <w:r w:rsidR="004A570D" w:rsidRPr="00F01586">
        <w:rPr>
          <w:lang w:val="en-US"/>
        </w:rPr>
        <w:t xml:space="preserve"> / What are the relationships between a browser, html5 source code, and the cascading stylesheets?</w:t>
      </w:r>
    </w:p>
    <w:p w14:paraId="0861EE22" w14:textId="77777777" w:rsidR="00F01586" w:rsidRPr="00F01586" w:rsidRDefault="00F01586" w:rsidP="00F01586">
      <w:pPr>
        <w:pStyle w:val="Luettelokappale"/>
        <w:spacing w:line="360" w:lineRule="auto"/>
        <w:jc w:val="both"/>
      </w:pPr>
      <w:r w:rsidRPr="00F01586">
        <w:t>V: CSS määrittelee miltä H</w:t>
      </w:r>
      <w:r>
        <w:t xml:space="preserve">TML-dokumentti näyttää selaimessa. </w:t>
      </w:r>
      <w:proofErr w:type="spellStart"/>
      <w:r w:rsidR="002D1848">
        <w:t>Cascading</w:t>
      </w:r>
      <w:proofErr w:type="spellEnd"/>
      <w:r w:rsidR="002D1848">
        <w:t xml:space="preserve"> meinaa sitä, että itse sivulla oleva </w:t>
      </w:r>
      <w:proofErr w:type="spellStart"/>
      <w:r w:rsidR="002D1848">
        <w:t>css</w:t>
      </w:r>
      <w:proofErr w:type="spellEnd"/>
      <w:r w:rsidR="002D1848">
        <w:t xml:space="preserve"> koodi korvaa ulkoisessa tiedostossa olevan </w:t>
      </w:r>
      <w:proofErr w:type="spellStart"/>
      <w:r w:rsidR="002D1848">
        <w:t>css</w:t>
      </w:r>
      <w:proofErr w:type="spellEnd"/>
      <w:r w:rsidR="002D1848">
        <w:t xml:space="preserve"> koodin</w:t>
      </w:r>
      <w:r w:rsidR="0037481B">
        <w:t xml:space="preserve"> ja edelleen tagissa oleva </w:t>
      </w:r>
      <w:proofErr w:type="spellStart"/>
      <w:r w:rsidR="0037481B">
        <w:t>css</w:t>
      </w:r>
      <w:proofErr w:type="spellEnd"/>
      <w:r w:rsidR="0037481B">
        <w:t xml:space="preserve"> koodi korvaa sivulla olevan </w:t>
      </w:r>
      <w:proofErr w:type="spellStart"/>
      <w:r w:rsidR="0037481B">
        <w:t>css</w:t>
      </w:r>
      <w:proofErr w:type="spellEnd"/>
      <w:r w:rsidR="0037481B">
        <w:t xml:space="preserve"> koodin.</w:t>
      </w:r>
    </w:p>
    <w:p w14:paraId="2FF9316B" w14:textId="77777777" w:rsidR="00423227" w:rsidRPr="00F01586" w:rsidRDefault="00423227" w:rsidP="004D2F52">
      <w:pPr>
        <w:spacing w:line="360" w:lineRule="auto"/>
        <w:jc w:val="both"/>
      </w:pPr>
    </w:p>
    <w:p w14:paraId="05E9B004" w14:textId="77777777" w:rsidR="00506D67" w:rsidRPr="00F01586" w:rsidRDefault="00506D67" w:rsidP="004D2F52">
      <w:pPr>
        <w:spacing w:line="360" w:lineRule="auto"/>
        <w:jc w:val="both"/>
      </w:pPr>
    </w:p>
    <w:p w14:paraId="71122A45" w14:textId="77777777" w:rsidR="00506D67" w:rsidRPr="00876549" w:rsidRDefault="00506D67" w:rsidP="00876549">
      <w:pPr>
        <w:pStyle w:val="Luettelokappale"/>
        <w:numPr>
          <w:ilvl w:val="0"/>
          <w:numId w:val="42"/>
        </w:numPr>
        <w:spacing w:line="360" w:lineRule="auto"/>
        <w:jc w:val="both"/>
        <w:rPr>
          <w:lang w:val="en-US"/>
        </w:rPr>
      </w:pPr>
      <w:r>
        <w:t>Minkälaisilla eri tavoilla CSS-tyylimäärittelyjä voidaan liittää www-sivuihin? M</w:t>
      </w:r>
      <w:r w:rsidR="00932FCE">
        <w:t>ikä on tavoista suositeltavin?</w:t>
      </w:r>
      <w:r>
        <w:t xml:space="preserve"> </w:t>
      </w:r>
      <w:r w:rsidRPr="006A6DA6">
        <w:t>Anna k</w:t>
      </w:r>
      <w:r w:rsidR="00932FCE" w:rsidRPr="006A6DA6">
        <w:t>ustakin tavasta pieni esimerkiksi pieni koodinpätkä.</w:t>
      </w:r>
      <w:r w:rsidR="006A6DA6" w:rsidRPr="006A6DA6">
        <w:t xml:space="preserve"> / In </w:t>
      </w:r>
      <w:proofErr w:type="spellStart"/>
      <w:r w:rsidR="006A6DA6" w:rsidRPr="006A6DA6">
        <w:t>what</w:t>
      </w:r>
      <w:proofErr w:type="spellEnd"/>
      <w:r w:rsidR="006A6DA6" w:rsidRPr="006A6DA6">
        <w:t xml:space="preserve"> </w:t>
      </w:r>
      <w:proofErr w:type="spellStart"/>
      <w:r w:rsidR="006A6DA6" w:rsidRPr="006A6DA6">
        <w:t>ways</w:t>
      </w:r>
      <w:proofErr w:type="spellEnd"/>
      <w:r w:rsidR="006A6DA6" w:rsidRPr="006A6DA6">
        <w:t xml:space="preserve"> </w:t>
      </w:r>
      <w:proofErr w:type="spellStart"/>
      <w:r w:rsidR="006A6DA6" w:rsidRPr="006A6DA6">
        <w:t>can</w:t>
      </w:r>
      <w:proofErr w:type="spellEnd"/>
      <w:r w:rsidR="006A6DA6" w:rsidRPr="006A6DA6">
        <w:t xml:space="preserve"> CSS </w:t>
      </w:r>
      <w:proofErr w:type="spellStart"/>
      <w:r w:rsidR="006A6DA6" w:rsidRPr="006A6DA6">
        <w:t>style</w:t>
      </w:r>
      <w:proofErr w:type="spellEnd"/>
      <w:r w:rsidR="006A6DA6" w:rsidRPr="006A6DA6">
        <w:t xml:space="preserve"> </w:t>
      </w:r>
      <w:proofErr w:type="spellStart"/>
      <w:r w:rsidR="006A6DA6" w:rsidRPr="006A6DA6">
        <w:t>sheets</w:t>
      </w:r>
      <w:proofErr w:type="spellEnd"/>
      <w:r w:rsidR="006A6DA6" w:rsidRPr="006A6DA6">
        <w:t xml:space="preserve"> </w:t>
      </w:r>
      <w:proofErr w:type="spellStart"/>
      <w:r w:rsidR="006A6DA6" w:rsidRPr="006A6DA6">
        <w:t>be</w:t>
      </w:r>
      <w:proofErr w:type="spellEnd"/>
      <w:r w:rsidR="006A6DA6" w:rsidRPr="006A6DA6">
        <w:t xml:space="preserve"> </w:t>
      </w:r>
      <w:proofErr w:type="spellStart"/>
      <w:r w:rsidR="006A6DA6">
        <w:t>attached</w:t>
      </w:r>
      <w:proofErr w:type="spellEnd"/>
      <w:r w:rsidR="006A6DA6" w:rsidRPr="006A6DA6">
        <w:t xml:space="preserve"> to web </w:t>
      </w:r>
      <w:proofErr w:type="spellStart"/>
      <w:r w:rsidR="006A6DA6" w:rsidRPr="006A6DA6">
        <w:t>pages</w:t>
      </w:r>
      <w:proofErr w:type="spellEnd"/>
      <w:r w:rsidR="006A6DA6" w:rsidRPr="006A6DA6">
        <w:t xml:space="preserve">? </w:t>
      </w:r>
      <w:r w:rsidR="006A6DA6" w:rsidRPr="00876549">
        <w:rPr>
          <w:lang w:val="en-US"/>
        </w:rPr>
        <w:t>What is the best way to do it? Give a small code snippet for each method.</w:t>
      </w:r>
    </w:p>
    <w:p w14:paraId="60EC8855" w14:textId="77777777" w:rsidR="00876549" w:rsidRDefault="00876549" w:rsidP="00876549">
      <w:pPr>
        <w:pStyle w:val="Luettelokappale"/>
        <w:spacing w:line="360" w:lineRule="auto"/>
        <w:jc w:val="both"/>
        <w:rPr>
          <w:lang w:val="en-US"/>
        </w:rPr>
      </w:pPr>
      <w:r>
        <w:rPr>
          <w:lang w:val="en-US"/>
        </w:rPr>
        <w:t>V: 1</w:t>
      </w:r>
      <w:r w:rsidR="003A02D1">
        <w:rPr>
          <w:lang w:val="en-US"/>
        </w:rPr>
        <w:t xml:space="preserve"> 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Ulkoisella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tiedostolla</w:t>
      </w:r>
      <w:proofErr w:type="spellEnd"/>
      <w:r>
        <w:rPr>
          <w:lang w:val="en-US"/>
        </w:rPr>
        <w:t>.</w:t>
      </w:r>
    </w:p>
    <w:p w14:paraId="6D371B0A" w14:textId="77777777" w:rsidR="00876549" w:rsidRDefault="00876549" w:rsidP="00876549">
      <w:pPr>
        <w:pStyle w:val="Luettelokappale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Esim</w:t>
      </w:r>
      <w:proofErr w:type="spellEnd"/>
      <w:r>
        <w:rPr>
          <w:lang w:val="en-US"/>
        </w:rPr>
        <w:t>.</w:t>
      </w:r>
    </w:p>
    <w:p w14:paraId="761539A1" w14:textId="77777777" w:rsidR="004975DC" w:rsidRDefault="004975DC" w:rsidP="00876549">
      <w:pPr>
        <w:pStyle w:val="Luettelokappale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&lt;link </w:t>
      </w:r>
      <w:proofErr w:type="spellStart"/>
      <w:r>
        <w:rPr>
          <w:lang w:val="en-US"/>
        </w:rPr>
        <w:t>href</w:t>
      </w:r>
      <w:proofErr w:type="spellEnd"/>
      <w:proofErr w:type="gramStart"/>
      <w:r>
        <w:rPr>
          <w:lang w:val="en-US"/>
        </w:rPr>
        <w:t>=”myCSSfile.css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>=”stylesheet” type=”text/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”&gt;</w:t>
      </w:r>
    </w:p>
    <w:p w14:paraId="2750BE04" w14:textId="77777777" w:rsidR="004975DC" w:rsidRDefault="004975DC" w:rsidP="00876549">
      <w:pPr>
        <w:pStyle w:val="Luettelokappale"/>
        <w:spacing w:line="360" w:lineRule="auto"/>
        <w:jc w:val="both"/>
        <w:rPr>
          <w:lang w:val="en-US"/>
        </w:rPr>
      </w:pPr>
      <w:r>
        <w:rPr>
          <w:lang w:val="en-US"/>
        </w:rPr>
        <w:t>tai</w:t>
      </w:r>
    </w:p>
    <w:p w14:paraId="5F9661EA" w14:textId="77777777" w:rsidR="00876549" w:rsidRDefault="00876549" w:rsidP="00876549">
      <w:pPr>
        <w:pStyle w:val="Luettelokappale"/>
        <w:spacing w:line="360" w:lineRule="auto"/>
        <w:jc w:val="both"/>
        <w:rPr>
          <w:lang w:val="en-US"/>
        </w:rPr>
      </w:pPr>
      <w:r>
        <w:rPr>
          <w:lang w:val="en-US"/>
        </w:rPr>
        <w:t>&lt;style type=”text/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” media</w:t>
      </w:r>
      <w:proofErr w:type="gramStart"/>
      <w:r>
        <w:rPr>
          <w:lang w:val="en-US"/>
        </w:rPr>
        <w:t>=”all</w:t>
      </w:r>
      <w:proofErr w:type="gramEnd"/>
      <w:r>
        <w:rPr>
          <w:lang w:val="en-US"/>
        </w:rPr>
        <w:t>”&gt;</w:t>
      </w:r>
    </w:p>
    <w:p w14:paraId="27372C45" w14:textId="77777777" w:rsidR="00876549" w:rsidRDefault="00876549" w:rsidP="00876549">
      <w:pPr>
        <w:pStyle w:val="Luettelokappale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    @import “myCSSfile.css”;</w:t>
      </w:r>
    </w:p>
    <w:p w14:paraId="0AAA19E1" w14:textId="77777777" w:rsidR="00876549" w:rsidRDefault="00876549" w:rsidP="00876549">
      <w:pPr>
        <w:pStyle w:val="Luettelokappale"/>
        <w:spacing w:line="360" w:lineRule="auto"/>
        <w:jc w:val="both"/>
        <w:rPr>
          <w:lang w:val="en-US"/>
        </w:rPr>
      </w:pPr>
      <w:r>
        <w:rPr>
          <w:lang w:val="en-US"/>
        </w:rPr>
        <w:t>&lt;/style&gt;</w:t>
      </w:r>
    </w:p>
    <w:p w14:paraId="3AAF72CD" w14:textId="77777777" w:rsidR="00BD4BB8" w:rsidRDefault="00BD4BB8" w:rsidP="00876549">
      <w:pPr>
        <w:pStyle w:val="Luettelokappale"/>
        <w:spacing w:line="360" w:lineRule="auto"/>
        <w:jc w:val="both"/>
      </w:pPr>
      <w:r w:rsidRPr="00BD4BB8">
        <w:t>2</w:t>
      </w:r>
      <w:r w:rsidR="003A02D1">
        <w:t xml:space="preserve"> - </w:t>
      </w:r>
      <w:r w:rsidRPr="00BD4BB8">
        <w:t>Luomalla CSS blokki verkkosivuun</w:t>
      </w:r>
      <w:r>
        <w:t>.</w:t>
      </w:r>
    </w:p>
    <w:p w14:paraId="77D406CC" w14:textId="77777777" w:rsidR="00BD4BB8" w:rsidRDefault="00BD4BB8" w:rsidP="00876549">
      <w:pPr>
        <w:pStyle w:val="Luettelokappale"/>
        <w:spacing w:line="360" w:lineRule="auto"/>
        <w:jc w:val="both"/>
      </w:pPr>
      <w:r>
        <w:t>Esim.</w:t>
      </w:r>
    </w:p>
    <w:p w14:paraId="1C15C8A2" w14:textId="77777777" w:rsidR="00BD4BB8" w:rsidRDefault="00BD4BB8" w:rsidP="00876549">
      <w:pPr>
        <w:pStyle w:val="Luettelokappale"/>
        <w:spacing w:line="360" w:lineRule="auto"/>
        <w:jc w:val="both"/>
      </w:pPr>
      <w:r>
        <w:t>&lt;</w:t>
      </w:r>
      <w:proofErr w:type="spellStart"/>
      <w:r>
        <w:t>head</w:t>
      </w:r>
      <w:proofErr w:type="spellEnd"/>
      <w:r>
        <w:t>&gt;</w:t>
      </w:r>
    </w:p>
    <w:p w14:paraId="0ABEA088" w14:textId="77777777" w:rsidR="00BD4BB8" w:rsidRDefault="00BD4BB8" w:rsidP="00876549">
      <w:pPr>
        <w:pStyle w:val="Luettelokappale"/>
        <w:spacing w:line="360" w:lineRule="auto"/>
        <w:jc w:val="both"/>
      </w:pPr>
      <w:r>
        <w:t xml:space="preserve">    &lt;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 w:rsidR="0017072D">
        <w:t>”&gt;</w:t>
      </w:r>
    </w:p>
    <w:p w14:paraId="4E21454A" w14:textId="77777777" w:rsidR="0017072D" w:rsidRDefault="0017072D" w:rsidP="00876549">
      <w:pPr>
        <w:pStyle w:val="Luettelokappale"/>
        <w:spacing w:line="360" w:lineRule="auto"/>
        <w:jc w:val="both"/>
      </w:pPr>
      <w:r>
        <w:t xml:space="preserve">        p </w:t>
      </w:r>
      <w:proofErr w:type="gramStart"/>
      <w:r>
        <w:t xml:space="preserve">{ </w:t>
      </w:r>
      <w:proofErr w:type="spellStart"/>
      <w:r>
        <w:t>padding</w:t>
      </w:r>
      <w:proofErr w:type="gramEnd"/>
      <w:r>
        <w:t>-bottom</w:t>
      </w:r>
      <w:proofErr w:type="spellEnd"/>
      <w:r>
        <w:t>: 12px; }</w:t>
      </w:r>
    </w:p>
    <w:p w14:paraId="6D6C1773" w14:textId="77777777" w:rsidR="0017072D" w:rsidRDefault="0017072D" w:rsidP="00876549">
      <w:pPr>
        <w:pStyle w:val="Luettelokappale"/>
        <w:spacing w:line="360" w:lineRule="auto"/>
        <w:jc w:val="both"/>
      </w:pPr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66CC825F" w14:textId="77777777" w:rsidR="0017072D" w:rsidRDefault="0017072D" w:rsidP="00876549">
      <w:pPr>
        <w:pStyle w:val="Luettelokappale"/>
        <w:spacing w:line="360" w:lineRule="auto"/>
        <w:jc w:val="both"/>
      </w:pPr>
      <w:r>
        <w:t>&lt;/</w:t>
      </w:r>
      <w:proofErr w:type="spellStart"/>
      <w:r>
        <w:t>head</w:t>
      </w:r>
      <w:proofErr w:type="spellEnd"/>
      <w:r>
        <w:t>&gt;</w:t>
      </w:r>
    </w:p>
    <w:p w14:paraId="4EB2706B" w14:textId="77777777" w:rsidR="003A02D1" w:rsidRDefault="003A02D1" w:rsidP="003A02D1">
      <w:pPr>
        <w:pStyle w:val="Luettelokappale"/>
        <w:spacing w:line="360" w:lineRule="auto"/>
        <w:jc w:val="both"/>
      </w:pPr>
      <w:r>
        <w:t>3 – Lisäämällä CSS koodi suoraan tagiin</w:t>
      </w:r>
    </w:p>
    <w:p w14:paraId="2E8FA704" w14:textId="77777777" w:rsidR="003A02D1" w:rsidRDefault="003A02D1" w:rsidP="003A02D1">
      <w:pPr>
        <w:pStyle w:val="Luettelokappale"/>
        <w:spacing w:line="360" w:lineRule="auto"/>
        <w:jc w:val="both"/>
      </w:pPr>
      <w:r>
        <w:t>Esim.</w:t>
      </w:r>
    </w:p>
    <w:p w14:paraId="58071EBE" w14:textId="77777777" w:rsidR="003A02D1" w:rsidRPr="003A02D1" w:rsidRDefault="003A02D1" w:rsidP="003A02D1">
      <w:pPr>
        <w:pStyle w:val="Luettelokappale"/>
        <w:spacing w:line="360" w:lineRule="auto"/>
        <w:jc w:val="both"/>
        <w:rPr>
          <w:lang w:val="en-US"/>
        </w:rPr>
      </w:pPr>
      <w:r w:rsidRPr="003A02D1">
        <w:rPr>
          <w:lang w:val="en-US"/>
        </w:rPr>
        <w:t>&lt;p style</w:t>
      </w:r>
      <w:proofErr w:type="gramStart"/>
      <w:r w:rsidRPr="003A02D1">
        <w:rPr>
          <w:lang w:val="en-US"/>
        </w:rPr>
        <w:t>=”padding</w:t>
      </w:r>
      <w:proofErr w:type="gramEnd"/>
      <w:r w:rsidRPr="003A02D1">
        <w:rPr>
          <w:lang w:val="en-US"/>
        </w:rPr>
        <w:t>-bottom:12p</w:t>
      </w:r>
      <w:r>
        <w:rPr>
          <w:lang w:val="en-US"/>
        </w:rPr>
        <w:t xml:space="preserve">x;”&gt; </w:t>
      </w:r>
      <w:proofErr w:type="spellStart"/>
      <w:r>
        <w:rPr>
          <w:lang w:val="en-US"/>
        </w:rPr>
        <w:t>Tekstisi</w:t>
      </w:r>
      <w:proofErr w:type="spellEnd"/>
      <w:r>
        <w:rPr>
          <w:lang w:val="en-US"/>
        </w:rPr>
        <w:t>&lt;/p&gt;</w:t>
      </w:r>
    </w:p>
    <w:p w14:paraId="24333425" w14:textId="77777777" w:rsidR="00876549" w:rsidRDefault="00876549" w:rsidP="00876549">
      <w:pPr>
        <w:pStyle w:val="Luettelokappale"/>
        <w:spacing w:line="360" w:lineRule="auto"/>
        <w:jc w:val="both"/>
        <w:rPr>
          <w:lang w:val="en-US"/>
        </w:rPr>
      </w:pPr>
    </w:p>
    <w:p w14:paraId="5B64301A" w14:textId="77777777" w:rsidR="0037481B" w:rsidRPr="00383A7A" w:rsidRDefault="0037481B" w:rsidP="00876549">
      <w:pPr>
        <w:pStyle w:val="Luettelokappale"/>
        <w:spacing w:line="360" w:lineRule="auto"/>
        <w:jc w:val="both"/>
      </w:pPr>
      <w:r w:rsidRPr="00383A7A">
        <w:lastRenderedPageBreak/>
        <w:t xml:space="preserve">Suositeltavin </w:t>
      </w:r>
      <w:r w:rsidR="00383A7A" w:rsidRPr="00383A7A">
        <w:t>on ulkoisen tiedoston a</w:t>
      </w:r>
      <w:r w:rsidR="00383A7A">
        <w:t>vulla, sillä samaa koodia voidaan silloin käyttää muissakin verkkosivuissa.</w:t>
      </w:r>
    </w:p>
    <w:p w14:paraId="2D964C48" w14:textId="77777777" w:rsidR="00423227" w:rsidRPr="00383A7A" w:rsidRDefault="00423227" w:rsidP="004D2F52">
      <w:pPr>
        <w:spacing w:line="360" w:lineRule="auto"/>
        <w:jc w:val="both"/>
      </w:pPr>
    </w:p>
    <w:p w14:paraId="79F94324" w14:textId="77777777" w:rsidR="00423227" w:rsidRPr="00744A79" w:rsidRDefault="00423227" w:rsidP="00744A79">
      <w:pPr>
        <w:pStyle w:val="Luettelokappale"/>
        <w:numPr>
          <w:ilvl w:val="0"/>
          <w:numId w:val="42"/>
        </w:numPr>
        <w:spacing w:line="360" w:lineRule="auto"/>
        <w:jc w:val="both"/>
        <w:rPr>
          <w:lang w:val="en-US"/>
        </w:rPr>
      </w:pPr>
      <w:proofErr w:type="spellStart"/>
      <w:r w:rsidRPr="00744A79">
        <w:rPr>
          <w:lang w:val="en-US"/>
        </w:rPr>
        <w:t>Mitä</w:t>
      </w:r>
      <w:proofErr w:type="spellEnd"/>
      <w:r w:rsidRPr="00744A79">
        <w:rPr>
          <w:lang w:val="en-US"/>
        </w:rPr>
        <w:t xml:space="preserve"> </w:t>
      </w:r>
      <w:proofErr w:type="spellStart"/>
      <w:r w:rsidRPr="00744A79">
        <w:rPr>
          <w:lang w:val="en-US"/>
        </w:rPr>
        <w:t>uusia</w:t>
      </w:r>
      <w:proofErr w:type="spellEnd"/>
      <w:r w:rsidRPr="00744A79">
        <w:rPr>
          <w:lang w:val="en-US"/>
        </w:rPr>
        <w:t xml:space="preserve"> </w:t>
      </w:r>
      <w:proofErr w:type="spellStart"/>
      <w:r w:rsidRPr="00744A79">
        <w:rPr>
          <w:lang w:val="en-US"/>
        </w:rPr>
        <w:t>ominaisuuksia</w:t>
      </w:r>
      <w:proofErr w:type="spellEnd"/>
      <w:r w:rsidRPr="00744A79">
        <w:rPr>
          <w:lang w:val="en-US"/>
        </w:rPr>
        <w:t xml:space="preserve"> </w:t>
      </w:r>
      <w:r w:rsidR="00B23B02" w:rsidRPr="00744A79">
        <w:rPr>
          <w:lang w:val="en-US"/>
        </w:rPr>
        <w:t>css3-standardi</w:t>
      </w:r>
      <w:r w:rsidRPr="00744A79">
        <w:rPr>
          <w:lang w:val="en-US"/>
        </w:rPr>
        <w:t xml:space="preserve"> on </w:t>
      </w:r>
      <w:proofErr w:type="spellStart"/>
      <w:r w:rsidRPr="00744A79">
        <w:rPr>
          <w:lang w:val="en-US"/>
        </w:rPr>
        <w:t>tuonut</w:t>
      </w:r>
      <w:proofErr w:type="spellEnd"/>
      <w:r w:rsidRPr="00744A79">
        <w:rPr>
          <w:lang w:val="en-US"/>
        </w:rPr>
        <w:t xml:space="preserve"> </w:t>
      </w:r>
      <w:proofErr w:type="spellStart"/>
      <w:r w:rsidRPr="00744A79">
        <w:rPr>
          <w:lang w:val="en-US"/>
        </w:rPr>
        <w:t>mukanaan</w:t>
      </w:r>
      <w:proofErr w:type="spellEnd"/>
      <w:r w:rsidRPr="00744A79">
        <w:rPr>
          <w:lang w:val="en-US"/>
        </w:rPr>
        <w:t xml:space="preserve"> </w:t>
      </w:r>
      <w:proofErr w:type="spellStart"/>
      <w:r w:rsidRPr="00744A79">
        <w:rPr>
          <w:lang w:val="en-US"/>
        </w:rPr>
        <w:t>suhteessa</w:t>
      </w:r>
      <w:proofErr w:type="spellEnd"/>
      <w:r w:rsidRPr="00744A79">
        <w:rPr>
          <w:lang w:val="en-US"/>
        </w:rPr>
        <w:t xml:space="preserve"> </w:t>
      </w:r>
      <w:proofErr w:type="spellStart"/>
      <w:r w:rsidRPr="00744A79">
        <w:rPr>
          <w:lang w:val="en-US"/>
        </w:rPr>
        <w:t>aikaisempiin</w:t>
      </w:r>
      <w:proofErr w:type="spellEnd"/>
      <w:r w:rsidRPr="00744A79">
        <w:rPr>
          <w:lang w:val="en-US"/>
        </w:rPr>
        <w:t xml:space="preserve"> </w:t>
      </w:r>
      <w:proofErr w:type="spellStart"/>
      <w:r w:rsidRPr="00744A79">
        <w:rPr>
          <w:lang w:val="en-US"/>
        </w:rPr>
        <w:t>standardeihin</w:t>
      </w:r>
      <w:proofErr w:type="spellEnd"/>
      <w:r w:rsidRPr="00744A79">
        <w:rPr>
          <w:lang w:val="en-US"/>
        </w:rPr>
        <w:t>?</w:t>
      </w:r>
      <w:r w:rsidR="008451DF" w:rsidRPr="00744A79">
        <w:rPr>
          <w:lang w:val="en-US"/>
        </w:rPr>
        <w:t xml:space="preserve"> / What new features does the CSS3 standard bring </w:t>
      </w:r>
      <w:proofErr w:type="gramStart"/>
      <w:r w:rsidR="008451DF" w:rsidRPr="00744A79">
        <w:rPr>
          <w:lang w:val="en-US"/>
        </w:rPr>
        <w:t>with regard to</w:t>
      </w:r>
      <w:proofErr w:type="gramEnd"/>
      <w:r w:rsidR="008451DF" w:rsidRPr="00744A79">
        <w:rPr>
          <w:lang w:val="en-US"/>
        </w:rPr>
        <w:t xml:space="preserve"> previous standards?</w:t>
      </w:r>
    </w:p>
    <w:p w14:paraId="6A91A5E0" w14:textId="77777777" w:rsidR="00744A79" w:rsidRPr="00744A79" w:rsidRDefault="00744A79" w:rsidP="00744A79">
      <w:pPr>
        <w:pStyle w:val="Luettelokappale"/>
        <w:spacing w:line="360" w:lineRule="auto"/>
        <w:jc w:val="both"/>
      </w:pPr>
      <w:r w:rsidRPr="00744A79">
        <w:t>V: css3-standardi toi mu</w:t>
      </w:r>
      <w:r>
        <w:t xml:space="preserve">kanaan sen, että </w:t>
      </w:r>
      <w:r w:rsidR="00DF0378">
        <w:t>verkkosivujen näyttäminen useilla erikokoisilla laitteilla on vaivatonta. Css3 myöskin jakaa ominaisuudet pienempiin palasiin.</w:t>
      </w:r>
      <w:r w:rsidR="002C25D7">
        <w:t xml:space="preserve"> Tuki useampiin fontteihin.</w:t>
      </w:r>
      <w:r w:rsidR="00DF65CD">
        <w:t xml:space="preserve"> </w:t>
      </w:r>
      <w:r w:rsidR="002A3128">
        <w:t>Nopeammat latausajat</w:t>
      </w:r>
      <w:r w:rsidR="00C20A18">
        <w:t xml:space="preserve">. 2D ja 3D animaatiot. </w:t>
      </w:r>
      <w:proofErr w:type="spellStart"/>
      <w:r w:rsidR="00C20A18">
        <w:t>Uusiä</w:t>
      </w:r>
      <w:proofErr w:type="spellEnd"/>
      <w:r w:rsidR="00C20A18">
        <w:t xml:space="preserve"> värejä ja efektejä</w:t>
      </w:r>
      <w:r w:rsidR="00B3306A">
        <w:t xml:space="preserve">. </w:t>
      </w:r>
      <w:r w:rsidR="007B47D4">
        <w:t>Elementtien koon muuttaminen laatikon avulla.</w:t>
      </w:r>
    </w:p>
    <w:p w14:paraId="70956E7E" w14:textId="77777777" w:rsidR="00E1588F" w:rsidRPr="00744A79" w:rsidRDefault="00E1588F" w:rsidP="004D2F52">
      <w:pPr>
        <w:spacing w:line="360" w:lineRule="auto"/>
        <w:jc w:val="both"/>
      </w:pPr>
    </w:p>
    <w:p w14:paraId="2FBCDC19" w14:textId="77777777" w:rsidR="00E1588F" w:rsidRDefault="00E1588F" w:rsidP="00E1588F">
      <w:pPr>
        <w:spacing w:line="360" w:lineRule="auto"/>
        <w:jc w:val="both"/>
        <w:rPr>
          <w:lang w:val="en-US"/>
        </w:rPr>
      </w:pPr>
      <w:r>
        <w:t>5. Tutustu sivustoon</w:t>
      </w:r>
      <w:r w:rsidRPr="0081670B">
        <w:t xml:space="preserve"> </w:t>
      </w:r>
      <w:r w:rsidRPr="008C4F6A">
        <w:t>http://www.learningrwd.com/example/pandas-forever/10-8/index.html</w:t>
      </w:r>
      <w:r w:rsidRPr="0081670B">
        <w:t xml:space="preserve"> ja </w:t>
      </w:r>
      <w:r>
        <w:t xml:space="preserve">sen tyylitiedostoon. Muuta selainikkunan koko tai </w:t>
      </w:r>
      <w:r w:rsidR="00912CAF">
        <w:t>tarkastele</w:t>
      </w:r>
      <w:r>
        <w:t xml:space="preserve"> sivu</w:t>
      </w:r>
      <w:r w:rsidR="00912CAF">
        <w:t xml:space="preserve">a sekä kännykällä ja </w:t>
      </w:r>
      <w:proofErr w:type="spellStart"/>
      <w:r w:rsidR="00912CAF">
        <w:t>pöytäkoneellä</w:t>
      </w:r>
      <w:proofErr w:type="spellEnd"/>
      <w:r w:rsidR="00912CAF">
        <w:t xml:space="preserve"> tai läppärillä</w:t>
      </w:r>
      <w:r>
        <w:t xml:space="preserve">. </w:t>
      </w:r>
      <w:proofErr w:type="spellStart"/>
      <w:r w:rsidRPr="00D64F11">
        <w:rPr>
          <w:lang w:val="en-US"/>
        </w:rPr>
        <w:t>Vastaa</w:t>
      </w:r>
      <w:proofErr w:type="spellEnd"/>
      <w:r w:rsidRPr="00D64F11">
        <w:rPr>
          <w:lang w:val="en-US"/>
        </w:rPr>
        <w:t xml:space="preserve"> </w:t>
      </w:r>
      <w:proofErr w:type="spellStart"/>
      <w:r w:rsidRPr="00D64F11">
        <w:rPr>
          <w:lang w:val="en-US"/>
        </w:rPr>
        <w:t>seuraaviin</w:t>
      </w:r>
      <w:proofErr w:type="spellEnd"/>
      <w:r w:rsidRPr="00D64F11">
        <w:rPr>
          <w:lang w:val="en-US"/>
        </w:rPr>
        <w:t xml:space="preserve"> </w:t>
      </w:r>
      <w:proofErr w:type="spellStart"/>
      <w:r w:rsidRPr="00D64F11">
        <w:rPr>
          <w:lang w:val="en-US"/>
        </w:rPr>
        <w:t>kysymyksiin</w:t>
      </w:r>
      <w:proofErr w:type="spellEnd"/>
      <w:r w:rsidRPr="00D64F11">
        <w:rPr>
          <w:lang w:val="en-US"/>
        </w:rPr>
        <w:t>:</w:t>
      </w:r>
      <w:r w:rsidR="008451DF" w:rsidRPr="00D64F11">
        <w:rPr>
          <w:lang w:val="en-US"/>
        </w:rPr>
        <w:t xml:space="preserve"> / Check the page http://www.learningrwd.com/example/pandas-forever/10-8/index.html and its style sheet. </w:t>
      </w:r>
      <w:r w:rsidR="008451DF" w:rsidRPr="008451DF">
        <w:rPr>
          <w:lang w:val="en-US"/>
        </w:rPr>
        <w:t xml:space="preserve">Change the size of the browser window </w:t>
      </w:r>
      <w:r w:rsidR="008451DF">
        <w:rPr>
          <w:lang w:val="en-US"/>
        </w:rPr>
        <w:t>or</w:t>
      </w:r>
      <w:r w:rsidR="008451DF" w:rsidRPr="008451DF">
        <w:rPr>
          <w:lang w:val="en-US"/>
        </w:rPr>
        <w:t xml:space="preserve"> view the page on both the mo</w:t>
      </w:r>
      <w:r w:rsidR="008451DF">
        <w:rPr>
          <w:lang w:val="en-US"/>
        </w:rPr>
        <w:t>bile phone and a computer</w:t>
      </w:r>
      <w:r w:rsidR="008451DF" w:rsidRPr="008451DF">
        <w:rPr>
          <w:lang w:val="en-US"/>
        </w:rPr>
        <w:t>. Answer the following questions:</w:t>
      </w:r>
    </w:p>
    <w:p w14:paraId="7B547C87" w14:textId="77777777" w:rsidR="008451DF" w:rsidRPr="008451DF" w:rsidRDefault="008451DF" w:rsidP="00E1588F">
      <w:pPr>
        <w:spacing w:line="360" w:lineRule="auto"/>
        <w:jc w:val="both"/>
        <w:rPr>
          <w:lang w:val="en-US"/>
        </w:rPr>
      </w:pPr>
    </w:p>
    <w:p w14:paraId="733A31E3" w14:textId="77777777" w:rsidR="00E1588F" w:rsidRDefault="008451DF" w:rsidP="008451DF">
      <w:pPr>
        <w:pStyle w:val="Luettelokappale"/>
        <w:numPr>
          <w:ilvl w:val="0"/>
          <w:numId w:val="40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Kuinka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tyylimäärittelyt</w:t>
      </w:r>
      <w:proofErr w:type="spellEnd"/>
      <w:r w:rsidR="00E1588F" w:rsidRPr="008451DF">
        <w:rPr>
          <w:lang w:val="en-US"/>
        </w:rPr>
        <w:t xml:space="preserve"> on </w:t>
      </w:r>
      <w:proofErr w:type="spellStart"/>
      <w:r w:rsidR="00E1588F" w:rsidRPr="008451DF">
        <w:rPr>
          <w:lang w:val="en-US"/>
        </w:rPr>
        <w:t>liitetty</w:t>
      </w:r>
      <w:proofErr w:type="spellEnd"/>
      <w:r w:rsidR="00E1588F" w:rsidRPr="008451DF">
        <w:rPr>
          <w:lang w:val="en-US"/>
        </w:rPr>
        <w:t xml:space="preserve"> </w:t>
      </w:r>
      <w:proofErr w:type="spellStart"/>
      <w:r w:rsidR="00E1588F" w:rsidRPr="008451DF">
        <w:rPr>
          <w:lang w:val="en-US"/>
        </w:rPr>
        <w:t>lähdekoodiin</w:t>
      </w:r>
      <w:proofErr w:type="spellEnd"/>
      <w:r w:rsidR="00E1588F" w:rsidRPr="008451DF">
        <w:rPr>
          <w:lang w:val="en-US"/>
        </w:rPr>
        <w:t>?</w:t>
      </w:r>
      <w:r w:rsidRPr="008451DF">
        <w:rPr>
          <w:lang w:val="en-US"/>
        </w:rPr>
        <w:t xml:space="preserve"> / </w:t>
      </w:r>
      <w:r>
        <w:rPr>
          <w:lang w:val="en-US"/>
        </w:rPr>
        <w:t xml:space="preserve">How </w:t>
      </w:r>
      <w:r w:rsidRPr="008451DF">
        <w:rPr>
          <w:lang w:val="en-US"/>
        </w:rPr>
        <w:t xml:space="preserve">the style </w:t>
      </w:r>
      <w:r>
        <w:rPr>
          <w:lang w:val="en-US"/>
        </w:rPr>
        <w:t>definitions are</w:t>
      </w:r>
      <w:r w:rsidRPr="008451DF">
        <w:rPr>
          <w:lang w:val="en-US"/>
        </w:rPr>
        <w:t xml:space="preserve"> </w:t>
      </w:r>
      <w:r>
        <w:rPr>
          <w:lang w:val="en-US"/>
        </w:rPr>
        <w:t>attached</w:t>
      </w:r>
      <w:r w:rsidRPr="008451DF">
        <w:rPr>
          <w:lang w:val="en-US"/>
        </w:rPr>
        <w:t xml:space="preserve"> </w:t>
      </w:r>
      <w:r>
        <w:rPr>
          <w:lang w:val="en-US"/>
        </w:rPr>
        <w:t>to</w:t>
      </w:r>
      <w:r w:rsidRPr="008451DF">
        <w:rPr>
          <w:lang w:val="en-US"/>
        </w:rPr>
        <w:t xml:space="preserve"> the </w:t>
      </w:r>
      <w:r>
        <w:rPr>
          <w:lang w:val="en-US"/>
        </w:rPr>
        <w:t xml:space="preserve">html </w:t>
      </w:r>
      <w:r w:rsidRPr="008451DF">
        <w:rPr>
          <w:lang w:val="en-US"/>
        </w:rPr>
        <w:t>source code?</w:t>
      </w:r>
    </w:p>
    <w:p w14:paraId="1A98D292" w14:textId="77777777" w:rsidR="00DF02DD" w:rsidRPr="00EC2D32" w:rsidRDefault="00DF02DD" w:rsidP="00EC2D32">
      <w:pPr>
        <w:pStyle w:val="Luettelokappale"/>
        <w:spacing w:line="360" w:lineRule="auto"/>
        <w:jc w:val="both"/>
      </w:pPr>
      <w:r w:rsidRPr="00EC2D32">
        <w:t xml:space="preserve">V: </w:t>
      </w:r>
      <w:r w:rsidR="002B7BBA" w:rsidRPr="00EC2D32">
        <w:t>Ulkoisella tiedostolla</w:t>
      </w:r>
      <w:r w:rsidR="00EC2D32" w:rsidRPr="00EC2D32">
        <w:t xml:space="preserve"> (&lt;</w:t>
      </w:r>
      <w:proofErr w:type="spellStart"/>
      <w:r w:rsidR="00EC2D32" w:rsidRPr="00EC2D32">
        <w:t>link</w:t>
      </w:r>
      <w:proofErr w:type="spellEnd"/>
      <w:r w:rsidR="00EC2D32" w:rsidRPr="00EC2D32">
        <w:t xml:space="preserve"> </w:t>
      </w:r>
      <w:proofErr w:type="spellStart"/>
      <w:r w:rsidR="00EC2D32" w:rsidRPr="00EC2D32">
        <w:t>rel</w:t>
      </w:r>
      <w:proofErr w:type="spellEnd"/>
      <w:r w:rsidR="00EC2D32" w:rsidRPr="00EC2D32">
        <w:t>="</w:t>
      </w:r>
      <w:proofErr w:type="spellStart"/>
      <w:r w:rsidR="00EC2D32" w:rsidRPr="00EC2D32">
        <w:t>stylesheet</w:t>
      </w:r>
      <w:proofErr w:type="spellEnd"/>
      <w:r w:rsidR="00EC2D32" w:rsidRPr="00EC2D32">
        <w:t xml:space="preserve">" </w:t>
      </w:r>
      <w:proofErr w:type="spellStart"/>
      <w:r w:rsidR="00EC2D32" w:rsidRPr="00EC2D32">
        <w:t>href</w:t>
      </w:r>
      <w:proofErr w:type="spellEnd"/>
      <w:r w:rsidR="00EC2D32" w:rsidRPr="00EC2D32">
        <w:t>="</w:t>
      </w:r>
      <w:proofErr w:type="spellStart"/>
      <w:r w:rsidR="00EC2D32" w:rsidRPr="00EC2D32">
        <w:t>styles</w:t>
      </w:r>
      <w:proofErr w:type="spellEnd"/>
      <w:r w:rsidR="00EC2D32" w:rsidRPr="00EC2D32">
        <w:t>/mystyle.css"&gt;</w:t>
      </w:r>
      <w:r w:rsidR="00EC2D32">
        <w:t>)</w:t>
      </w:r>
    </w:p>
    <w:p w14:paraId="73D2DD50" w14:textId="77777777" w:rsidR="00E1588F" w:rsidRDefault="00E1588F" w:rsidP="008451DF">
      <w:pPr>
        <w:pStyle w:val="Luettelokappale"/>
        <w:numPr>
          <w:ilvl w:val="0"/>
          <w:numId w:val="40"/>
        </w:numPr>
        <w:spacing w:line="360" w:lineRule="auto"/>
        <w:jc w:val="both"/>
        <w:rPr>
          <w:lang w:val="en-US"/>
        </w:rPr>
      </w:pPr>
      <w:proofErr w:type="spellStart"/>
      <w:r w:rsidRPr="008451DF">
        <w:rPr>
          <w:lang w:val="en-US"/>
        </w:rPr>
        <w:t>Mikä</w:t>
      </w:r>
      <w:proofErr w:type="spellEnd"/>
      <w:r w:rsidRPr="008451DF">
        <w:rPr>
          <w:lang w:val="en-US"/>
        </w:rPr>
        <w:t xml:space="preserve"> on </w:t>
      </w:r>
      <w:proofErr w:type="spellStart"/>
      <w:r w:rsidRPr="008451DF">
        <w:rPr>
          <w:lang w:val="en-US"/>
        </w:rPr>
        <w:t>tyylitiedoston</w:t>
      </w:r>
      <w:proofErr w:type="spellEnd"/>
      <w:r w:rsidRPr="008451DF">
        <w:rPr>
          <w:lang w:val="en-US"/>
        </w:rPr>
        <w:t xml:space="preserve"> </w:t>
      </w:r>
      <w:proofErr w:type="spellStart"/>
      <w:r w:rsidRPr="008451DF">
        <w:rPr>
          <w:lang w:val="en-US"/>
        </w:rPr>
        <w:t>alussa</w:t>
      </w:r>
      <w:proofErr w:type="spellEnd"/>
      <w:r w:rsidRPr="008451DF">
        <w:rPr>
          <w:lang w:val="en-US"/>
        </w:rPr>
        <w:t xml:space="preserve"> </w:t>
      </w:r>
      <w:proofErr w:type="spellStart"/>
      <w:r w:rsidRPr="008451DF">
        <w:rPr>
          <w:lang w:val="en-US"/>
        </w:rPr>
        <w:t>olevan</w:t>
      </w:r>
      <w:proofErr w:type="spellEnd"/>
      <w:r w:rsidRPr="008451DF">
        <w:rPr>
          <w:lang w:val="en-US"/>
        </w:rPr>
        <w:t xml:space="preserve"> reset </w:t>
      </w:r>
      <w:proofErr w:type="spellStart"/>
      <w:proofErr w:type="gramStart"/>
      <w:r w:rsidRPr="008451DF">
        <w:rPr>
          <w:lang w:val="en-US"/>
        </w:rPr>
        <w:t>CSS:n</w:t>
      </w:r>
      <w:proofErr w:type="spellEnd"/>
      <w:proofErr w:type="gramEnd"/>
      <w:r w:rsidRPr="008451DF">
        <w:rPr>
          <w:lang w:val="en-US"/>
        </w:rPr>
        <w:t xml:space="preserve"> </w:t>
      </w:r>
      <w:proofErr w:type="spellStart"/>
      <w:r w:rsidRPr="008451DF">
        <w:rPr>
          <w:lang w:val="en-US"/>
        </w:rPr>
        <w:t>tarkoitus</w:t>
      </w:r>
      <w:proofErr w:type="spellEnd"/>
      <w:r w:rsidRPr="008451DF">
        <w:rPr>
          <w:lang w:val="en-US"/>
        </w:rPr>
        <w:t>?</w:t>
      </w:r>
      <w:r w:rsidR="008451DF" w:rsidRPr="008451DF">
        <w:rPr>
          <w:lang w:val="en-US"/>
        </w:rPr>
        <w:t xml:space="preserve"> / What is the purpose of the reset CSS at the beginning of the stylesheet?</w:t>
      </w:r>
    </w:p>
    <w:p w14:paraId="7B8141B1" w14:textId="77777777" w:rsidR="00EC2D32" w:rsidRPr="00EC2D32" w:rsidRDefault="00EC2D32" w:rsidP="00EC2D32">
      <w:pPr>
        <w:pStyle w:val="Luettelokappale"/>
        <w:spacing w:line="360" w:lineRule="auto"/>
        <w:jc w:val="both"/>
      </w:pPr>
      <w:r w:rsidRPr="00EC2D32">
        <w:t>V: Sen tarkoitus on v</w:t>
      </w:r>
      <w:r>
        <w:t xml:space="preserve">ähentää </w:t>
      </w:r>
      <w:r w:rsidR="009C4960">
        <w:t>epäyhteydenmukaisuutta selaimien välillä esimerkiksi rivien korkeuden suhteen.</w:t>
      </w:r>
    </w:p>
    <w:p w14:paraId="28C2186A" w14:textId="77777777" w:rsidR="00E1588F" w:rsidRDefault="00E1588F" w:rsidP="008451DF">
      <w:pPr>
        <w:pStyle w:val="Luettelokappale"/>
        <w:numPr>
          <w:ilvl w:val="0"/>
          <w:numId w:val="40"/>
        </w:numPr>
        <w:spacing w:line="360" w:lineRule="auto"/>
        <w:jc w:val="both"/>
        <w:rPr>
          <w:lang w:val="en-US"/>
        </w:rPr>
      </w:pPr>
      <w:proofErr w:type="spellStart"/>
      <w:r w:rsidRPr="008451DF">
        <w:rPr>
          <w:lang w:val="en-US"/>
        </w:rPr>
        <w:t>Mainitse</w:t>
      </w:r>
      <w:proofErr w:type="spellEnd"/>
      <w:r w:rsidRPr="008451DF">
        <w:rPr>
          <w:lang w:val="en-US"/>
        </w:rPr>
        <w:t xml:space="preserve"> </w:t>
      </w:r>
      <w:proofErr w:type="spellStart"/>
      <w:r w:rsidRPr="008451DF">
        <w:rPr>
          <w:lang w:val="en-US"/>
        </w:rPr>
        <w:t>ainakin</w:t>
      </w:r>
      <w:proofErr w:type="spellEnd"/>
      <w:r w:rsidRPr="008451DF">
        <w:rPr>
          <w:lang w:val="en-US"/>
        </w:rPr>
        <w:t xml:space="preserve"> 3 </w:t>
      </w:r>
      <w:proofErr w:type="spellStart"/>
      <w:r w:rsidRPr="008451DF">
        <w:rPr>
          <w:lang w:val="en-US"/>
        </w:rPr>
        <w:t>erilaista</w:t>
      </w:r>
      <w:proofErr w:type="spellEnd"/>
      <w:r w:rsidRPr="008451DF">
        <w:rPr>
          <w:lang w:val="en-US"/>
        </w:rPr>
        <w:t xml:space="preserve"> </w:t>
      </w:r>
      <w:proofErr w:type="spellStart"/>
      <w:r w:rsidRPr="008451DF">
        <w:rPr>
          <w:lang w:val="en-US"/>
        </w:rPr>
        <w:t>responsiivista</w:t>
      </w:r>
      <w:proofErr w:type="spellEnd"/>
      <w:r w:rsidRPr="008451DF">
        <w:rPr>
          <w:lang w:val="en-US"/>
        </w:rPr>
        <w:t xml:space="preserve"> </w:t>
      </w:r>
      <w:proofErr w:type="spellStart"/>
      <w:r w:rsidRPr="008451DF">
        <w:rPr>
          <w:lang w:val="en-US"/>
        </w:rPr>
        <w:t>tekijää</w:t>
      </w:r>
      <w:proofErr w:type="spellEnd"/>
      <w:r w:rsidRPr="008451DF">
        <w:rPr>
          <w:lang w:val="en-US"/>
        </w:rPr>
        <w:t xml:space="preserve">, </w:t>
      </w:r>
      <w:proofErr w:type="spellStart"/>
      <w:r w:rsidRPr="008451DF">
        <w:rPr>
          <w:lang w:val="en-US"/>
        </w:rPr>
        <w:t>jotka</w:t>
      </w:r>
      <w:proofErr w:type="spellEnd"/>
      <w:r w:rsidRPr="008451DF">
        <w:rPr>
          <w:lang w:val="en-US"/>
        </w:rPr>
        <w:t xml:space="preserve"> on </w:t>
      </w:r>
      <w:proofErr w:type="spellStart"/>
      <w:r w:rsidRPr="008451DF">
        <w:rPr>
          <w:lang w:val="en-US"/>
        </w:rPr>
        <w:t>toteutettu</w:t>
      </w:r>
      <w:proofErr w:type="spellEnd"/>
      <w:r w:rsidRPr="008451DF">
        <w:rPr>
          <w:lang w:val="en-US"/>
        </w:rPr>
        <w:t xml:space="preserve"> CSS3-määrittelyillä.</w:t>
      </w:r>
      <w:r w:rsidR="008451DF" w:rsidRPr="008451DF">
        <w:rPr>
          <w:lang w:val="en-US"/>
        </w:rPr>
        <w:t xml:space="preserve"> / Please mention at least 3 different responsive </w:t>
      </w:r>
      <w:r w:rsidR="008451DF">
        <w:rPr>
          <w:lang w:val="en-US"/>
        </w:rPr>
        <w:t>features that are</w:t>
      </w:r>
      <w:r w:rsidR="008451DF" w:rsidRPr="008451DF">
        <w:rPr>
          <w:lang w:val="en-US"/>
        </w:rPr>
        <w:t xml:space="preserve"> implemented with </w:t>
      </w:r>
      <w:r w:rsidR="008451DF">
        <w:rPr>
          <w:lang w:val="en-US"/>
        </w:rPr>
        <w:t>style</w:t>
      </w:r>
      <w:r w:rsidR="008451DF" w:rsidRPr="008451DF">
        <w:rPr>
          <w:lang w:val="en-US"/>
        </w:rPr>
        <w:t xml:space="preserve"> definitions</w:t>
      </w:r>
      <w:r w:rsidR="008451DF">
        <w:rPr>
          <w:lang w:val="en-US"/>
        </w:rPr>
        <w:t>.</w:t>
      </w:r>
    </w:p>
    <w:p w14:paraId="392F70C0" w14:textId="77777777" w:rsidR="003E3550" w:rsidRPr="00DB2667" w:rsidRDefault="003E3550" w:rsidP="003E3550">
      <w:pPr>
        <w:pStyle w:val="Luettelokappale"/>
        <w:spacing w:line="360" w:lineRule="auto"/>
        <w:jc w:val="both"/>
      </w:pPr>
      <w:r w:rsidRPr="00DB2667">
        <w:t xml:space="preserve">V: </w:t>
      </w:r>
      <w:r w:rsidR="00DB2667" w:rsidRPr="00DB2667">
        <w:t>Kuvat, linkit ja t</w:t>
      </w:r>
      <w:r w:rsidR="00DB2667">
        <w:t>eksti</w:t>
      </w:r>
      <w:r w:rsidR="007E19D8">
        <w:t>.</w:t>
      </w:r>
    </w:p>
    <w:p w14:paraId="6C055236" w14:textId="77777777" w:rsidR="00E1588F" w:rsidRPr="00DB2667" w:rsidRDefault="00E1588F" w:rsidP="00E1588F">
      <w:pPr>
        <w:pStyle w:val="Luettelokappale"/>
        <w:spacing w:line="360" w:lineRule="auto"/>
        <w:jc w:val="both"/>
      </w:pPr>
    </w:p>
    <w:p w14:paraId="232FC101" w14:textId="77777777" w:rsidR="00423227" w:rsidRPr="00703535" w:rsidRDefault="00E1588F" w:rsidP="004D2F52">
      <w:pPr>
        <w:spacing w:line="360" w:lineRule="auto"/>
        <w:jc w:val="both"/>
        <w:rPr>
          <w:lang w:val="en-US"/>
        </w:rPr>
      </w:pPr>
      <w:r>
        <w:lastRenderedPageBreak/>
        <w:t>6</w:t>
      </w:r>
      <w:r w:rsidR="00FF0D46">
        <w:t xml:space="preserve">. </w:t>
      </w:r>
      <w:r w:rsidR="00862A12">
        <w:t>Osa seuraavista tyylimäärittelyistä löytyy</w:t>
      </w:r>
      <w:r>
        <w:t xml:space="preserve"> </w:t>
      </w:r>
      <w:r w:rsidR="00862A12">
        <w:t>edellä</w:t>
      </w:r>
      <w:r>
        <w:t xml:space="preserve"> mainitusta tyylitiedostosta. </w:t>
      </w:r>
      <w:r w:rsidR="00506D67">
        <w:t>Kerro mihin</w:t>
      </w:r>
      <w:r w:rsidR="00FF0D46">
        <w:t xml:space="preserve"> seuraavat valitsimet </w:t>
      </w:r>
      <w:r w:rsidR="00506D67">
        <w:t>kohdistavat tyylimäärittelyt ja mitä määrittelyt tekevät</w:t>
      </w:r>
      <w:r w:rsidR="00FF0D46">
        <w:t>.</w:t>
      </w:r>
      <w:r w:rsidR="00703535">
        <w:t xml:space="preserve"> / </w:t>
      </w:r>
      <w:r w:rsidR="00703535" w:rsidRPr="00703535">
        <w:t xml:space="preserve">Some of </w:t>
      </w:r>
      <w:proofErr w:type="spellStart"/>
      <w:r w:rsidR="00703535" w:rsidRPr="00703535">
        <w:t>the</w:t>
      </w:r>
      <w:proofErr w:type="spellEnd"/>
      <w:r w:rsidR="00703535" w:rsidRPr="00703535">
        <w:t xml:space="preserve"> </w:t>
      </w:r>
      <w:proofErr w:type="spellStart"/>
      <w:r w:rsidR="00703535" w:rsidRPr="00703535">
        <w:t>following</w:t>
      </w:r>
      <w:proofErr w:type="spellEnd"/>
      <w:r w:rsidR="00703535" w:rsidRPr="00703535">
        <w:t xml:space="preserve"> </w:t>
      </w:r>
      <w:proofErr w:type="spellStart"/>
      <w:r w:rsidR="00703535" w:rsidRPr="00703535">
        <w:t>style</w:t>
      </w:r>
      <w:proofErr w:type="spellEnd"/>
      <w:r w:rsidR="00703535" w:rsidRPr="00703535">
        <w:t xml:space="preserve"> </w:t>
      </w:r>
      <w:proofErr w:type="spellStart"/>
      <w:r w:rsidR="00703535" w:rsidRPr="00703535">
        <w:t>definitions</w:t>
      </w:r>
      <w:proofErr w:type="spellEnd"/>
      <w:r w:rsidR="00703535" w:rsidRPr="00703535">
        <w:t xml:space="preserve"> </w:t>
      </w:r>
      <w:proofErr w:type="spellStart"/>
      <w:r w:rsidR="00703535" w:rsidRPr="00703535">
        <w:t>can</w:t>
      </w:r>
      <w:proofErr w:type="spellEnd"/>
      <w:r w:rsidR="00703535" w:rsidRPr="00703535">
        <w:t xml:space="preserve"> </w:t>
      </w:r>
      <w:proofErr w:type="spellStart"/>
      <w:r w:rsidR="00703535" w:rsidRPr="00703535">
        <w:t>be</w:t>
      </w:r>
      <w:proofErr w:type="spellEnd"/>
      <w:r w:rsidR="00703535" w:rsidRPr="00703535">
        <w:t xml:space="preserve"> </w:t>
      </w:r>
      <w:proofErr w:type="spellStart"/>
      <w:r w:rsidR="00703535" w:rsidRPr="00703535">
        <w:t>found</w:t>
      </w:r>
      <w:proofErr w:type="spellEnd"/>
      <w:r w:rsidR="00703535" w:rsidRPr="00703535">
        <w:t xml:space="preserve"> in </w:t>
      </w:r>
      <w:proofErr w:type="spellStart"/>
      <w:r w:rsidR="00703535" w:rsidRPr="00703535">
        <w:t>the</w:t>
      </w:r>
      <w:proofErr w:type="spellEnd"/>
      <w:r w:rsidR="00703535" w:rsidRPr="00703535">
        <w:t xml:space="preserve"> </w:t>
      </w:r>
      <w:proofErr w:type="spellStart"/>
      <w:r w:rsidR="00703535" w:rsidRPr="00703535">
        <w:t>aforementioned</w:t>
      </w:r>
      <w:proofErr w:type="spellEnd"/>
      <w:r w:rsidR="00703535" w:rsidRPr="00703535">
        <w:t xml:space="preserve"> </w:t>
      </w:r>
      <w:proofErr w:type="spellStart"/>
      <w:r w:rsidR="00703535" w:rsidRPr="00703535">
        <w:t>style</w:t>
      </w:r>
      <w:proofErr w:type="spellEnd"/>
      <w:r w:rsidR="00703535" w:rsidRPr="00703535">
        <w:t xml:space="preserve"> </w:t>
      </w:r>
      <w:proofErr w:type="spellStart"/>
      <w:r w:rsidR="00703535" w:rsidRPr="00703535">
        <w:t>sheet</w:t>
      </w:r>
      <w:proofErr w:type="spellEnd"/>
      <w:r w:rsidR="00703535" w:rsidRPr="00703535">
        <w:t xml:space="preserve">. </w:t>
      </w:r>
      <w:r w:rsidR="00703535" w:rsidRPr="00703535">
        <w:rPr>
          <w:lang w:val="en-US"/>
        </w:rPr>
        <w:t xml:space="preserve">Explain what </w:t>
      </w:r>
      <w:proofErr w:type="gramStart"/>
      <w:r w:rsidR="00703535" w:rsidRPr="00703535">
        <w:rPr>
          <w:lang w:val="en-US"/>
        </w:rPr>
        <w:t xml:space="preserve">are </w:t>
      </w:r>
      <w:r w:rsidR="00703535">
        <w:rPr>
          <w:lang w:val="en-US"/>
        </w:rPr>
        <w:t xml:space="preserve">the </w:t>
      </w:r>
      <w:r w:rsidR="00703535" w:rsidRPr="00703535">
        <w:rPr>
          <w:lang w:val="en-US"/>
        </w:rPr>
        <w:t>target</w:t>
      </w:r>
      <w:r w:rsidR="00703535">
        <w:rPr>
          <w:lang w:val="en-US"/>
        </w:rPr>
        <w:t>s of the following selectors</w:t>
      </w:r>
      <w:proofErr w:type="gramEnd"/>
      <w:r w:rsidR="00703535">
        <w:rPr>
          <w:lang w:val="en-US"/>
        </w:rPr>
        <w:t>. What do the definitions do?</w:t>
      </w:r>
    </w:p>
    <w:p w14:paraId="7A0BFFAD" w14:textId="77777777" w:rsidR="008C4F6A" w:rsidRPr="00B04969" w:rsidRDefault="008C4F6A" w:rsidP="008C4F6A">
      <w:pPr>
        <w:pStyle w:val="HTML-esimuotoiltu"/>
        <w:numPr>
          <w:ilvl w:val="0"/>
          <w:numId w:val="39"/>
        </w:numPr>
        <w:rPr>
          <w:color w:val="000000"/>
        </w:rPr>
      </w:pPr>
      <w:r w:rsidRPr="00B04969">
        <w:rPr>
          <w:color w:val="000000"/>
        </w:rPr>
        <w:t xml:space="preserve">h1 </w:t>
      </w:r>
      <w:proofErr w:type="gramStart"/>
      <w:r w:rsidRPr="00B04969">
        <w:rPr>
          <w:color w:val="000000"/>
        </w:rPr>
        <w:t xml:space="preserve">{ </w:t>
      </w:r>
      <w:proofErr w:type="spellStart"/>
      <w:r w:rsidRPr="00B04969">
        <w:rPr>
          <w:color w:val="000000"/>
        </w:rPr>
        <w:t>font</w:t>
      </w:r>
      <w:proofErr w:type="gramEnd"/>
      <w:r w:rsidRPr="00B04969">
        <w:rPr>
          <w:color w:val="000000"/>
        </w:rPr>
        <w:t>-size</w:t>
      </w:r>
      <w:proofErr w:type="spellEnd"/>
      <w:r w:rsidRPr="00B04969">
        <w:rPr>
          <w:color w:val="000000"/>
        </w:rPr>
        <w:t>: 2em; }</w:t>
      </w:r>
      <w:r w:rsidR="00B04969" w:rsidRPr="00B04969">
        <w:rPr>
          <w:color w:val="000000"/>
        </w:rPr>
        <w:t xml:space="preserve"> V: määrittele</w:t>
      </w:r>
      <w:r w:rsidR="00B04969">
        <w:rPr>
          <w:color w:val="000000"/>
        </w:rPr>
        <w:t>e h1 tagin fonttikoon</w:t>
      </w:r>
      <w:r w:rsidR="00791A68">
        <w:rPr>
          <w:color w:val="000000"/>
        </w:rPr>
        <w:t>, 2em = 2 kertaa nykyinen fonttikoko</w:t>
      </w:r>
    </w:p>
    <w:p w14:paraId="395C9885" w14:textId="77777777" w:rsidR="008C4F6A" w:rsidRPr="00B04969" w:rsidRDefault="008C4F6A" w:rsidP="008C4F6A">
      <w:pPr>
        <w:pStyle w:val="HTML-esimuotoiltu"/>
        <w:numPr>
          <w:ilvl w:val="0"/>
          <w:numId w:val="39"/>
        </w:numPr>
        <w:rPr>
          <w:color w:val="000000"/>
        </w:rPr>
      </w:pPr>
      <w:r w:rsidRPr="00B04969">
        <w:rPr>
          <w:color w:val="000000"/>
        </w:rPr>
        <w:t xml:space="preserve">h1, h2 </w:t>
      </w:r>
      <w:proofErr w:type="gramStart"/>
      <w:r w:rsidRPr="00B04969">
        <w:rPr>
          <w:color w:val="000000"/>
        </w:rPr>
        <w:t xml:space="preserve">{ </w:t>
      </w:r>
      <w:proofErr w:type="spellStart"/>
      <w:r w:rsidRPr="00B04969">
        <w:rPr>
          <w:color w:val="000000"/>
        </w:rPr>
        <w:t>font</w:t>
      </w:r>
      <w:proofErr w:type="gramEnd"/>
      <w:r w:rsidRPr="00B04969">
        <w:rPr>
          <w:color w:val="000000"/>
        </w:rPr>
        <w:t>-weight</w:t>
      </w:r>
      <w:proofErr w:type="spellEnd"/>
      <w:r w:rsidRPr="00B04969">
        <w:rPr>
          <w:color w:val="000000"/>
        </w:rPr>
        <w:t xml:space="preserve">: </w:t>
      </w:r>
      <w:proofErr w:type="spellStart"/>
      <w:r w:rsidRPr="00B04969">
        <w:rPr>
          <w:color w:val="000000"/>
        </w:rPr>
        <w:t>bold</w:t>
      </w:r>
      <w:proofErr w:type="spellEnd"/>
      <w:r w:rsidRPr="00B04969">
        <w:rPr>
          <w:color w:val="000000"/>
        </w:rPr>
        <w:t xml:space="preserve">; </w:t>
      </w:r>
      <w:proofErr w:type="spellStart"/>
      <w:r w:rsidRPr="00B04969">
        <w:rPr>
          <w:color w:val="000000"/>
        </w:rPr>
        <w:t>margin</w:t>
      </w:r>
      <w:proofErr w:type="spellEnd"/>
      <w:r w:rsidRPr="00B04969">
        <w:rPr>
          <w:color w:val="000000"/>
        </w:rPr>
        <w:t>: 5px 0; }</w:t>
      </w:r>
      <w:r w:rsidR="00B04969" w:rsidRPr="00B04969">
        <w:rPr>
          <w:color w:val="000000"/>
        </w:rPr>
        <w:t xml:space="preserve"> V: määrittelee h1 ja h2 tagien fontin paksu</w:t>
      </w:r>
      <w:r w:rsidR="00B04969">
        <w:rPr>
          <w:color w:val="000000"/>
        </w:rPr>
        <w:t>uden</w:t>
      </w:r>
    </w:p>
    <w:p w14:paraId="3053E5C8" w14:textId="77777777" w:rsidR="008C4F6A" w:rsidRPr="00B04969" w:rsidRDefault="008C4F6A" w:rsidP="008C4F6A">
      <w:pPr>
        <w:pStyle w:val="HTML-esimuotoiltu"/>
        <w:numPr>
          <w:ilvl w:val="0"/>
          <w:numId w:val="39"/>
        </w:numPr>
        <w:rPr>
          <w:color w:val="000000"/>
        </w:rPr>
      </w:pPr>
      <w:proofErr w:type="spellStart"/>
      <w:r w:rsidRPr="00B04969">
        <w:rPr>
          <w:color w:val="000000"/>
        </w:rPr>
        <w:t>article</w:t>
      </w:r>
      <w:proofErr w:type="spellEnd"/>
      <w:r w:rsidRPr="00B04969">
        <w:rPr>
          <w:color w:val="000000"/>
        </w:rPr>
        <w:t xml:space="preserve"> </w:t>
      </w:r>
      <w:proofErr w:type="spellStart"/>
      <w:r w:rsidRPr="00B04969">
        <w:rPr>
          <w:color w:val="000000"/>
        </w:rPr>
        <w:t>img</w:t>
      </w:r>
      <w:proofErr w:type="spellEnd"/>
      <w:r w:rsidRPr="00B04969">
        <w:rPr>
          <w:color w:val="000000"/>
        </w:rPr>
        <w:t xml:space="preserve"> </w:t>
      </w:r>
      <w:proofErr w:type="gramStart"/>
      <w:r w:rsidRPr="00B04969">
        <w:rPr>
          <w:color w:val="000000"/>
        </w:rPr>
        <w:t xml:space="preserve">{ </w:t>
      </w:r>
      <w:proofErr w:type="spellStart"/>
      <w:r w:rsidRPr="00B04969">
        <w:rPr>
          <w:color w:val="000000"/>
        </w:rPr>
        <w:t>max</w:t>
      </w:r>
      <w:proofErr w:type="gramEnd"/>
      <w:r w:rsidRPr="00B04969">
        <w:rPr>
          <w:color w:val="000000"/>
        </w:rPr>
        <w:t>-width</w:t>
      </w:r>
      <w:proofErr w:type="spellEnd"/>
      <w:r w:rsidRPr="00B04969">
        <w:rPr>
          <w:color w:val="000000"/>
        </w:rPr>
        <w:t>: 100%; }</w:t>
      </w:r>
      <w:r w:rsidR="00B04969" w:rsidRPr="00B04969">
        <w:rPr>
          <w:color w:val="000000"/>
        </w:rPr>
        <w:t xml:space="preserve"> V: määrittelee</w:t>
      </w:r>
      <w:r w:rsidR="00B04969">
        <w:rPr>
          <w:color w:val="000000"/>
        </w:rPr>
        <w:t xml:space="preserve"> artikkelissa olevan kuvan maksimi leveyden.</w:t>
      </w:r>
    </w:p>
    <w:p w14:paraId="1DA2FDBA" w14:textId="77777777" w:rsidR="008C4F6A" w:rsidRPr="00B04969" w:rsidRDefault="008C4F6A" w:rsidP="008C4F6A">
      <w:pPr>
        <w:pStyle w:val="HTML-esimuotoiltu"/>
        <w:numPr>
          <w:ilvl w:val="0"/>
          <w:numId w:val="39"/>
        </w:numPr>
        <w:rPr>
          <w:color w:val="000000"/>
        </w:rPr>
      </w:pPr>
      <w:r w:rsidRPr="00B04969">
        <w:rPr>
          <w:color w:val="000000"/>
        </w:rPr>
        <w:t>#</w:t>
      </w:r>
      <w:proofErr w:type="spellStart"/>
      <w:r w:rsidRPr="00B04969">
        <w:rPr>
          <w:color w:val="000000"/>
        </w:rPr>
        <w:t>fullpage</w:t>
      </w:r>
      <w:proofErr w:type="spellEnd"/>
      <w:r w:rsidRPr="00B04969">
        <w:rPr>
          <w:color w:val="000000"/>
        </w:rPr>
        <w:t xml:space="preserve"> </w:t>
      </w:r>
      <w:proofErr w:type="gramStart"/>
      <w:r w:rsidRPr="00B04969">
        <w:rPr>
          <w:color w:val="000000"/>
        </w:rPr>
        <w:t xml:space="preserve">{ </w:t>
      </w:r>
      <w:proofErr w:type="spellStart"/>
      <w:r w:rsidRPr="00B04969">
        <w:rPr>
          <w:color w:val="000000"/>
        </w:rPr>
        <w:t>max</w:t>
      </w:r>
      <w:proofErr w:type="gramEnd"/>
      <w:r w:rsidRPr="00B04969">
        <w:rPr>
          <w:color w:val="000000"/>
        </w:rPr>
        <w:t>-width</w:t>
      </w:r>
      <w:proofErr w:type="spellEnd"/>
      <w:r w:rsidRPr="00B04969">
        <w:rPr>
          <w:color w:val="000000"/>
        </w:rPr>
        <w:t xml:space="preserve">: 63em; </w:t>
      </w:r>
      <w:proofErr w:type="spellStart"/>
      <w:r w:rsidRPr="00B04969">
        <w:rPr>
          <w:color w:val="000000"/>
        </w:rPr>
        <w:t>margin</w:t>
      </w:r>
      <w:proofErr w:type="spellEnd"/>
      <w:r w:rsidRPr="00B04969">
        <w:rPr>
          <w:color w:val="000000"/>
        </w:rPr>
        <w:t>: auto; }</w:t>
      </w:r>
      <w:r w:rsidR="00B04969" w:rsidRPr="00B04969">
        <w:rPr>
          <w:color w:val="000000"/>
        </w:rPr>
        <w:t xml:space="preserve"> V: määrittelee koko</w:t>
      </w:r>
      <w:r w:rsidR="00B04969">
        <w:rPr>
          <w:color w:val="000000"/>
        </w:rPr>
        <w:t xml:space="preserve"> sivun maksimi leveyden.</w:t>
      </w:r>
      <w:r w:rsidR="0091225B">
        <w:rPr>
          <w:color w:val="000000"/>
        </w:rPr>
        <w:t xml:space="preserve"> 63em = 63 kertaa nykyinen fonttikoko</w:t>
      </w:r>
    </w:p>
    <w:p w14:paraId="10EC9AC5" w14:textId="77777777" w:rsidR="00423227" w:rsidRPr="00B04969" w:rsidRDefault="00423227" w:rsidP="00506D67">
      <w:pPr>
        <w:pStyle w:val="Luettelokappale"/>
        <w:spacing w:line="360" w:lineRule="auto"/>
        <w:jc w:val="both"/>
      </w:pPr>
    </w:p>
    <w:p w14:paraId="5FFA3502" w14:textId="77777777" w:rsidR="00FA773E" w:rsidRPr="00EB6623" w:rsidRDefault="00FA773E" w:rsidP="004D2F52">
      <w:pPr>
        <w:spacing w:line="360" w:lineRule="auto"/>
        <w:jc w:val="both"/>
        <w:rPr>
          <w:lang w:val="en-US"/>
        </w:rPr>
      </w:pPr>
      <w:r w:rsidRPr="00EB6623">
        <w:rPr>
          <w:lang w:val="en-US"/>
        </w:rPr>
        <w:t>7</w:t>
      </w:r>
      <w:r w:rsidR="00423227" w:rsidRPr="00EB6623">
        <w:rPr>
          <w:lang w:val="en-US"/>
        </w:rPr>
        <w:t xml:space="preserve">. </w:t>
      </w:r>
      <w:proofErr w:type="spellStart"/>
      <w:r w:rsidRPr="00EB6623">
        <w:rPr>
          <w:lang w:val="en-US"/>
        </w:rPr>
        <w:t>Miten</w:t>
      </w:r>
      <w:proofErr w:type="spellEnd"/>
      <w:r w:rsidRPr="00EB6623">
        <w:rPr>
          <w:lang w:val="en-US"/>
        </w:rPr>
        <w:t xml:space="preserve"> </w:t>
      </w:r>
      <w:proofErr w:type="spellStart"/>
      <w:r w:rsidRPr="00EB6623">
        <w:rPr>
          <w:lang w:val="en-US"/>
        </w:rPr>
        <w:t>kirjoitat</w:t>
      </w:r>
      <w:proofErr w:type="spellEnd"/>
      <w:r w:rsidRPr="00EB6623">
        <w:rPr>
          <w:lang w:val="en-US"/>
        </w:rPr>
        <w:t xml:space="preserve"> </w:t>
      </w:r>
      <w:proofErr w:type="spellStart"/>
      <w:r w:rsidRPr="00EB6623">
        <w:rPr>
          <w:lang w:val="en-US"/>
        </w:rPr>
        <w:t>valits</w:t>
      </w:r>
      <w:r w:rsidR="00912CAF" w:rsidRPr="00EB6623">
        <w:rPr>
          <w:lang w:val="en-US"/>
        </w:rPr>
        <w:t>i</w:t>
      </w:r>
      <w:r w:rsidRPr="00EB6623">
        <w:rPr>
          <w:lang w:val="en-US"/>
        </w:rPr>
        <w:t>men</w:t>
      </w:r>
      <w:proofErr w:type="spellEnd"/>
      <w:r w:rsidR="00912CAF" w:rsidRPr="00EB6623">
        <w:rPr>
          <w:lang w:val="en-US"/>
        </w:rPr>
        <w:t>?</w:t>
      </w:r>
      <w:r w:rsidR="00EB6623" w:rsidRPr="00EB6623">
        <w:rPr>
          <w:lang w:val="en-US"/>
        </w:rPr>
        <w:t xml:space="preserve"> / How do you write </w:t>
      </w:r>
      <w:r w:rsidR="00EB6623">
        <w:rPr>
          <w:lang w:val="en-US"/>
        </w:rPr>
        <w:t>a</w:t>
      </w:r>
      <w:r w:rsidR="00EB6623" w:rsidRPr="00EB6623">
        <w:rPr>
          <w:lang w:val="en-US"/>
        </w:rPr>
        <w:t xml:space="preserve"> selector?</w:t>
      </w:r>
    </w:p>
    <w:p w14:paraId="1CD06578" w14:textId="77777777" w:rsidR="00FA773E" w:rsidRDefault="00FA773E" w:rsidP="00EB6623">
      <w:pPr>
        <w:pStyle w:val="Luettelokappale"/>
        <w:numPr>
          <w:ilvl w:val="0"/>
          <w:numId w:val="41"/>
        </w:numPr>
        <w:spacing w:line="360" w:lineRule="auto"/>
        <w:jc w:val="both"/>
        <w:rPr>
          <w:lang w:val="en-US"/>
        </w:rPr>
      </w:pPr>
      <w:proofErr w:type="spellStart"/>
      <w:r w:rsidRPr="00EB6623">
        <w:rPr>
          <w:lang w:val="en-US"/>
        </w:rPr>
        <w:t>Joka</w:t>
      </w:r>
      <w:proofErr w:type="spellEnd"/>
      <w:r w:rsidRPr="00EB6623">
        <w:rPr>
          <w:lang w:val="en-US"/>
        </w:rPr>
        <w:t xml:space="preserve"> </w:t>
      </w:r>
      <w:proofErr w:type="spellStart"/>
      <w:r w:rsidRPr="00EB6623">
        <w:rPr>
          <w:lang w:val="en-US"/>
        </w:rPr>
        <w:t>kohdistuu</w:t>
      </w:r>
      <w:proofErr w:type="spellEnd"/>
      <w:r w:rsidRPr="00EB6623">
        <w:rPr>
          <w:lang w:val="en-US"/>
        </w:rPr>
        <w:t xml:space="preserve"> vain </w:t>
      </w:r>
      <w:proofErr w:type="spellStart"/>
      <w:r w:rsidRPr="00EB6623">
        <w:rPr>
          <w:lang w:val="en-US"/>
        </w:rPr>
        <w:t>sellaisiin</w:t>
      </w:r>
      <w:proofErr w:type="spellEnd"/>
      <w:r w:rsidRPr="00EB6623">
        <w:rPr>
          <w:lang w:val="en-US"/>
        </w:rPr>
        <w:t xml:space="preserve"> html-</w:t>
      </w:r>
      <w:proofErr w:type="spellStart"/>
      <w:r w:rsidRPr="00EB6623">
        <w:rPr>
          <w:lang w:val="en-US"/>
        </w:rPr>
        <w:t>elementteihin</w:t>
      </w:r>
      <w:proofErr w:type="spellEnd"/>
      <w:r w:rsidRPr="00EB6623">
        <w:rPr>
          <w:lang w:val="en-US"/>
        </w:rPr>
        <w:t xml:space="preserve">, </w:t>
      </w:r>
      <w:proofErr w:type="spellStart"/>
      <w:r w:rsidRPr="00EB6623">
        <w:rPr>
          <w:lang w:val="en-US"/>
        </w:rPr>
        <w:t>jo</w:t>
      </w:r>
      <w:r w:rsidR="00EB6623" w:rsidRPr="00EB6623">
        <w:rPr>
          <w:lang w:val="en-US"/>
        </w:rPr>
        <w:t>tka</w:t>
      </w:r>
      <w:proofErr w:type="spellEnd"/>
      <w:r w:rsidR="00EB6623" w:rsidRPr="00EB6623">
        <w:rPr>
          <w:lang w:val="en-US"/>
        </w:rPr>
        <w:t xml:space="preserve"> </w:t>
      </w:r>
      <w:proofErr w:type="spellStart"/>
      <w:r w:rsidR="00EB6623" w:rsidRPr="00EB6623">
        <w:rPr>
          <w:lang w:val="en-US"/>
        </w:rPr>
        <w:t>kuuluvat</w:t>
      </w:r>
      <w:proofErr w:type="spellEnd"/>
      <w:r w:rsidR="00EB6623" w:rsidRPr="00EB6623">
        <w:rPr>
          <w:lang w:val="en-US"/>
        </w:rPr>
        <w:t xml:space="preserve"> </w:t>
      </w:r>
      <w:proofErr w:type="spellStart"/>
      <w:r w:rsidR="00EB6623" w:rsidRPr="00EB6623">
        <w:rPr>
          <w:lang w:val="en-US"/>
        </w:rPr>
        <w:t>luokkaan</w:t>
      </w:r>
      <w:proofErr w:type="spellEnd"/>
      <w:r w:rsidR="00EB6623" w:rsidRPr="00EB6623">
        <w:rPr>
          <w:lang w:val="en-US"/>
        </w:rPr>
        <w:t xml:space="preserve"> important. / Which only targets those html elements that belong to the class </w:t>
      </w:r>
      <w:r w:rsidR="00EB6623">
        <w:rPr>
          <w:lang w:val="en-US"/>
        </w:rPr>
        <w:t>“</w:t>
      </w:r>
      <w:r w:rsidR="00EB6623" w:rsidRPr="00EB6623">
        <w:rPr>
          <w:lang w:val="en-US"/>
        </w:rPr>
        <w:t>important</w:t>
      </w:r>
      <w:r w:rsidR="00EB6623">
        <w:rPr>
          <w:lang w:val="en-US"/>
        </w:rPr>
        <w:t>”</w:t>
      </w:r>
      <w:r w:rsidR="00EB6623" w:rsidRPr="00EB6623">
        <w:rPr>
          <w:lang w:val="en-US"/>
        </w:rPr>
        <w:t>.</w:t>
      </w:r>
    </w:p>
    <w:p w14:paraId="01D17AF9" w14:textId="77777777" w:rsidR="000F4FE1" w:rsidRPr="000F4FE1" w:rsidRDefault="000F4FE1" w:rsidP="000F4FE1">
      <w:pPr>
        <w:pStyle w:val="Luettelokappale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V: </w:t>
      </w:r>
      <w:r w:rsidRPr="000F4FE1">
        <w:rPr>
          <w:lang w:val="en-US"/>
        </w:rPr>
        <w:t>[class|="important"] {</w:t>
      </w:r>
    </w:p>
    <w:p w14:paraId="5C6755C8" w14:textId="77777777" w:rsidR="000F4FE1" w:rsidRPr="000F4FE1" w:rsidRDefault="000F4FE1" w:rsidP="000F4FE1">
      <w:pPr>
        <w:pStyle w:val="Luettelokappale"/>
        <w:spacing w:line="360" w:lineRule="auto"/>
        <w:jc w:val="both"/>
        <w:rPr>
          <w:lang w:val="en-US"/>
        </w:rPr>
      </w:pPr>
      <w:r w:rsidRPr="000F4FE1">
        <w:rPr>
          <w:lang w:val="en-US"/>
        </w:rPr>
        <w:t xml:space="preserve">  background: </w:t>
      </w:r>
      <w:r w:rsidR="003B5D1A">
        <w:rPr>
          <w:lang w:val="en-US"/>
        </w:rPr>
        <w:t>blue</w:t>
      </w:r>
      <w:r w:rsidRPr="000F4FE1">
        <w:rPr>
          <w:lang w:val="en-US"/>
        </w:rPr>
        <w:t>;</w:t>
      </w:r>
    </w:p>
    <w:p w14:paraId="0352C3C3" w14:textId="77777777" w:rsidR="000F4FE1" w:rsidRPr="00EB6623" w:rsidRDefault="000F4FE1" w:rsidP="000F4FE1">
      <w:pPr>
        <w:pStyle w:val="Luettelokappale"/>
        <w:spacing w:line="360" w:lineRule="auto"/>
        <w:jc w:val="both"/>
        <w:rPr>
          <w:lang w:val="en-US"/>
        </w:rPr>
      </w:pPr>
      <w:r w:rsidRPr="000F4FE1">
        <w:rPr>
          <w:lang w:val="en-US"/>
        </w:rPr>
        <w:t>}</w:t>
      </w:r>
    </w:p>
    <w:p w14:paraId="192CBBC0" w14:textId="77777777" w:rsidR="00FA773E" w:rsidRDefault="00FA773E" w:rsidP="00EB6623">
      <w:pPr>
        <w:pStyle w:val="Luettelokappale"/>
        <w:numPr>
          <w:ilvl w:val="0"/>
          <w:numId w:val="41"/>
        </w:numPr>
        <w:spacing w:line="360" w:lineRule="auto"/>
        <w:jc w:val="both"/>
        <w:rPr>
          <w:lang w:val="en-US"/>
        </w:rPr>
      </w:pPr>
      <w:proofErr w:type="spellStart"/>
      <w:r w:rsidRPr="00EB6623">
        <w:rPr>
          <w:lang w:val="en-US"/>
        </w:rPr>
        <w:t>Joka</w:t>
      </w:r>
      <w:proofErr w:type="spellEnd"/>
      <w:r w:rsidRPr="00EB6623">
        <w:rPr>
          <w:lang w:val="en-US"/>
        </w:rPr>
        <w:t xml:space="preserve"> </w:t>
      </w:r>
      <w:proofErr w:type="spellStart"/>
      <w:r w:rsidRPr="00EB6623">
        <w:rPr>
          <w:lang w:val="en-US"/>
        </w:rPr>
        <w:t>kohdistuu</w:t>
      </w:r>
      <w:proofErr w:type="spellEnd"/>
      <w:r w:rsidRPr="00EB6623">
        <w:rPr>
          <w:lang w:val="en-US"/>
        </w:rPr>
        <w:t xml:space="preserve"> vain </w:t>
      </w:r>
      <w:proofErr w:type="spellStart"/>
      <w:r w:rsidRPr="00EB6623">
        <w:rPr>
          <w:lang w:val="en-US"/>
        </w:rPr>
        <w:t>sellaisiin</w:t>
      </w:r>
      <w:proofErr w:type="spellEnd"/>
      <w:r w:rsidRPr="00EB6623">
        <w:rPr>
          <w:lang w:val="en-US"/>
        </w:rPr>
        <w:t xml:space="preserve"> </w:t>
      </w:r>
      <w:proofErr w:type="spellStart"/>
      <w:proofErr w:type="gramStart"/>
      <w:r w:rsidRPr="00EB6623">
        <w:rPr>
          <w:lang w:val="en-US"/>
        </w:rPr>
        <w:t>html:n</w:t>
      </w:r>
      <w:proofErr w:type="spellEnd"/>
      <w:proofErr w:type="gramEnd"/>
      <w:r w:rsidRPr="00EB6623">
        <w:rPr>
          <w:lang w:val="en-US"/>
        </w:rPr>
        <w:t xml:space="preserve"> p-</w:t>
      </w:r>
      <w:proofErr w:type="spellStart"/>
      <w:r w:rsidRPr="00EB6623">
        <w:rPr>
          <w:lang w:val="en-US"/>
        </w:rPr>
        <w:t>eleme</w:t>
      </w:r>
      <w:r w:rsidR="00912CAF" w:rsidRPr="00EB6623">
        <w:rPr>
          <w:lang w:val="en-US"/>
        </w:rPr>
        <w:t>n</w:t>
      </w:r>
      <w:r w:rsidRPr="00EB6623">
        <w:rPr>
          <w:lang w:val="en-US"/>
        </w:rPr>
        <w:t>tteihin</w:t>
      </w:r>
      <w:proofErr w:type="spellEnd"/>
      <w:r w:rsidRPr="00EB6623">
        <w:rPr>
          <w:lang w:val="en-US"/>
        </w:rPr>
        <w:t xml:space="preserve">, </w:t>
      </w:r>
      <w:proofErr w:type="spellStart"/>
      <w:r w:rsidRPr="00EB6623">
        <w:rPr>
          <w:lang w:val="en-US"/>
        </w:rPr>
        <w:t>jotka</w:t>
      </w:r>
      <w:proofErr w:type="spellEnd"/>
      <w:r w:rsidRPr="00EB6623">
        <w:rPr>
          <w:lang w:val="en-US"/>
        </w:rPr>
        <w:t xml:space="preserve"> </w:t>
      </w:r>
      <w:proofErr w:type="spellStart"/>
      <w:r w:rsidRPr="00EB6623">
        <w:rPr>
          <w:lang w:val="en-US"/>
        </w:rPr>
        <w:t>kuuluvat</w:t>
      </w:r>
      <w:proofErr w:type="spellEnd"/>
      <w:r w:rsidRPr="00EB6623">
        <w:rPr>
          <w:lang w:val="en-US"/>
        </w:rPr>
        <w:t xml:space="preserve"> </w:t>
      </w:r>
      <w:proofErr w:type="spellStart"/>
      <w:r w:rsidRPr="00EB6623">
        <w:rPr>
          <w:lang w:val="en-US"/>
        </w:rPr>
        <w:t>luokkaan</w:t>
      </w:r>
      <w:proofErr w:type="spellEnd"/>
      <w:r w:rsidRPr="00EB6623">
        <w:rPr>
          <w:lang w:val="en-US"/>
        </w:rPr>
        <w:t xml:space="preserve"> important.</w:t>
      </w:r>
      <w:r w:rsidR="00EB6623" w:rsidRPr="00EB6623">
        <w:rPr>
          <w:lang w:val="en-US"/>
        </w:rPr>
        <w:t xml:space="preserve"> / </w:t>
      </w:r>
      <w:r w:rsidR="00EB6623">
        <w:rPr>
          <w:lang w:val="en-US"/>
        </w:rPr>
        <w:t>Which only targets those html</w:t>
      </w:r>
      <w:r w:rsidR="00EB6623" w:rsidRPr="00EB6623">
        <w:rPr>
          <w:lang w:val="en-US"/>
        </w:rPr>
        <w:t xml:space="preserve"> p-elements that belong to the class </w:t>
      </w:r>
      <w:r w:rsidR="00EB6623">
        <w:rPr>
          <w:lang w:val="en-US"/>
        </w:rPr>
        <w:t>“</w:t>
      </w:r>
      <w:r w:rsidR="00EB6623" w:rsidRPr="00EB6623">
        <w:rPr>
          <w:lang w:val="en-US"/>
        </w:rPr>
        <w:t>important</w:t>
      </w:r>
      <w:r w:rsidR="00EB6623">
        <w:rPr>
          <w:lang w:val="en-US"/>
        </w:rPr>
        <w:t>”</w:t>
      </w:r>
      <w:r w:rsidR="00EB6623" w:rsidRPr="00EB6623">
        <w:rPr>
          <w:lang w:val="en-US"/>
        </w:rPr>
        <w:t>.</w:t>
      </w:r>
    </w:p>
    <w:p w14:paraId="642B7929" w14:textId="77777777" w:rsidR="0045742C" w:rsidRPr="0045742C" w:rsidRDefault="003B5D1A" w:rsidP="0045742C">
      <w:pPr>
        <w:pStyle w:val="Luettelokappale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V: </w:t>
      </w:r>
      <w:r w:rsidR="0045742C" w:rsidRPr="0045742C">
        <w:rPr>
          <w:lang w:val="en-US"/>
        </w:rPr>
        <w:t xml:space="preserve">p[class|="important"] { </w:t>
      </w:r>
    </w:p>
    <w:p w14:paraId="72D40484" w14:textId="77777777" w:rsidR="0045742C" w:rsidRPr="0045742C" w:rsidRDefault="0045742C" w:rsidP="0045742C">
      <w:pPr>
        <w:pStyle w:val="Luettelokappale"/>
        <w:spacing w:line="360" w:lineRule="auto"/>
        <w:jc w:val="both"/>
        <w:rPr>
          <w:lang w:val="en-US"/>
        </w:rPr>
      </w:pPr>
      <w:r w:rsidRPr="0045742C">
        <w:rPr>
          <w:lang w:val="en-US"/>
        </w:rPr>
        <w:t xml:space="preserve">  background-color: </w:t>
      </w:r>
      <w:r>
        <w:rPr>
          <w:lang w:val="en-US"/>
        </w:rPr>
        <w:t>blue</w:t>
      </w:r>
      <w:r w:rsidRPr="0045742C">
        <w:rPr>
          <w:lang w:val="en-US"/>
        </w:rPr>
        <w:t>;</w:t>
      </w:r>
    </w:p>
    <w:p w14:paraId="4ABE2800" w14:textId="77777777" w:rsidR="003B5D1A" w:rsidRPr="0045742C" w:rsidRDefault="0045742C" w:rsidP="0045742C">
      <w:pPr>
        <w:pStyle w:val="Luettelokappale"/>
        <w:spacing w:line="360" w:lineRule="auto"/>
        <w:jc w:val="both"/>
        <w:rPr>
          <w:lang w:val="en-US"/>
        </w:rPr>
      </w:pPr>
      <w:r w:rsidRPr="0045742C">
        <w:rPr>
          <w:lang w:val="en-US"/>
        </w:rPr>
        <w:t>}</w:t>
      </w:r>
    </w:p>
    <w:p w14:paraId="7C115F23" w14:textId="77777777" w:rsidR="00FA773E" w:rsidRDefault="00FA773E" w:rsidP="00EB6623">
      <w:pPr>
        <w:pStyle w:val="Luettelokappale"/>
        <w:numPr>
          <w:ilvl w:val="0"/>
          <w:numId w:val="41"/>
        </w:numPr>
        <w:spacing w:line="360" w:lineRule="auto"/>
        <w:jc w:val="both"/>
        <w:rPr>
          <w:lang w:val="en-US"/>
        </w:rPr>
      </w:pPr>
      <w:proofErr w:type="spellStart"/>
      <w:r w:rsidRPr="00EB6623">
        <w:rPr>
          <w:lang w:val="en-US"/>
        </w:rPr>
        <w:t>Joka</w:t>
      </w:r>
      <w:proofErr w:type="spellEnd"/>
      <w:r w:rsidRPr="00EB6623">
        <w:rPr>
          <w:lang w:val="en-US"/>
        </w:rPr>
        <w:t xml:space="preserve"> </w:t>
      </w:r>
      <w:proofErr w:type="spellStart"/>
      <w:r w:rsidRPr="00EB6623">
        <w:rPr>
          <w:lang w:val="en-US"/>
        </w:rPr>
        <w:t>kohdistuu</w:t>
      </w:r>
      <w:proofErr w:type="spellEnd"/>
      <w:r w:rsidRPr="00EB6623">
        <w:rPr>
          <w:lang w:val="en-US"/>
        </w:rPr>
        <w:t xml:space="preserve"> vain </w:t>
      </w:r>
      <w:proofErr w:type="spellStart"/>
      <w:r w:rsidRPr="00EB6623">
        <w:rPr>
          <w:lang w:val="en-US"/>
        </w:rPr>
        <w:t>sellaisiin</w:t>
      </w:r>
      <w:proofErr w:type="spellEnd"/>
      <w:r w:rsidRPr="00EB6623">
        <w:rPr>
          <w:lang w:val="en-US"/>
        </w:rPr>
        <w:t xml:space="preserve"> </w:t>
      </w:r>
      <w:proofErr w:type="spellStart"/>
      <w:proofErr w:type="gramStart"/>
      <w:r w:rsidRPr="00EB6623">
        <w:rPr>
          <w:lang w:val="en-US"/>
        </w:rPr>
        <w:t>html:n</w:t>
      </w:r>
      <w:proofErr w:type="spellEnd"/>
      <w:proofErr w:type="gramEnd"/>
      <w:r w:rsidRPr="00EB6623">
        <w:rPr>
          <w:lang w:val="en-US"/>
        </w:rPr>
        <w:t xml:space="preserve"> input-</w:t>
      </w:r>
      <w:proofErr w:type="spellStart"/>
      <w:r w:rsidRPr="00EB6623">
        <w:rPr>
          <w:lang w:val="en-US"/>
        </w:rPr>
        <w:t>elementteihin</w:t>
      </w:r>
      <w:proofErr w:type="spellEnd"/>
      <w:r w:rsidRPr="00EB6623">
        <w:rPr>
          <w:lang w:val="en-US"/>
        </w:rPr>
        <w:t xml:space="preserve">, </w:t>
      </w:r>
      <w:proofErr w:type="spellStart"/>
      <w:r w:rsidRPr="00EB6623">
        <w:rPr>
          <w:lang w:val="en-US"/>
        </w:rPr>
        <w:t>joiden</w:t>
      </w:r>
      <w:proofErr w:type="spellEnd"/>
      <w:r w:rsidRPr="00EB6623">
        <w:rPr>
          <w:lang w:val="en-US"/>
        </w:rPr>
        <w:t xml:space="preserve"> type-</w:t>
      </w:r>
      <w:proofErr w:type="spellStart"/>
      <w:r w:rsidRPr="00EB6623">
        <w:rPr>
          <w:lang w:val="en-US"/>
        </w:rPr>
        <w:t>attribuutin</w:t>
      </w:r>
      <w:proofErr w:type="spellEnd"/>
      <w:r w:rsidRPr="00EB6623">
        <w:rPr>
          <w:lang w:val="en-US"/>
        </w:rPr>
        <w:t xml:space="preserve"> </w:t>
      </w:r>
      <w:proofErr w:type="spellStart"/>
      <w:r w:rsidRPr="00EB6623">
        <w:rPr>
          <w:lang w:val="en-US"/>
        </w:rPr>
        <w:t>arvo</w:t>
      </w:r>
      <w:proofErr w:type="spellEnd"/>
      <w:r w:rsidRPr="00EB6623">
        <w:rPr>
          <w:lang w:val="en-US"/>
        </w:rPr>
        <w:t xml:space="preserve"> on radio.</w:t>
      </w:r>
      <w:r w:rsidR="00EB6623" w:rsidRPr="00EB6623">
        <w:rPr>
          <w:lang w:val="en-US"/>
        </w:rPr>
        <w:t xml:space="preserve"> / Which only </w:t>
      </w:r>
      <w:r w:rsidR="00EB6623">
        <w:rPr>
          <w:lang w:val="en-US"/>
        </w:rPr>
        <w:t>targets</w:t>
      </w:r>
      <w:r w:rsidR="00EB6623" w:rsidRPr="00EB6623">
        <w:rPr>
          <w:lang w:val="en-US"/>
        </w:rPr>
        <w:t xml:space="preserve"> to </w:t>
      </w:r>
      <w:r w:rsidR="00EB6623">
        <w:rPr>
          <w:lang w:val="en-US"/>
        </w:rPr>
        <w:t>those html input-</w:t>
      </w:r>
      <w:r w:rsidR="00EB6623" w:rsidRPr="00EB6623">
        <w:rPr>
          <w:lang w:val="en-US"/>
        </w:rPr>
        <w:t xml:space="preserve">elements </w:t>
      </w:r>
      <w:r w:rsidR="00EB6623">
        <w:rPr>
          <w:lang w:val="en-US"/>
        </w:rPr>
        <w:t>whose type-attribute has a value</w:t>
      </w:r>
      <w:r w:rsidR="00EB6623" w:rsidRPr="00EB6623">
        <w:rPr>
          <w:lang w:val="en-US"/>
        </w:rPr>
        <w:t xml:space="preserve"> </w:t>
      </w:r>
      <w:r w:rsidR="00EB6623">
        <w:rPr>
          <w:lang w:val="en-US"/>
        </w:rPr>
        <w:t>“</w:t>
      </w:r>
      <w:r w:rsidR="00EB6623" w:rsidRPr="00EB6623">
        <w:rPr>
          <w:lang w:val="en-US"/>
        </w:rPr>
        <w:t>radio</w:t>
      </w:r>
      <w:r w:rsidR="00EB6623">
        <w:rPr>
          <w:lang w:val="en-US"/>
        </w:rPr>
        <w:t>”</w:t>
      </w:r>
      <w:r w:rsidR="00EB6623" w:rsidRPr="00EB6623">
        <w:rPr>
          <w:lang w:val="en-US"/>
        </w:rPr>
        <w:t>.</w:t>
      </w:r>
    </w:p>
    <w:p w14:paraId="417BCB6F" w14:textId="77777777" w:rsidR="00CC5C0E" w:rsidRPr="00CC5C0E" w:rsidRDefault="003B5D1A" w:rsidP="00CC5C0E">
      <w:pPr>
        <w:pStyle w:val="Luettelokappale"/>
        <w:spacing w:line="360" w:lineRule="auto"/>
        <w:jc w:val="both"/>
        <w:rPr>
          <w:lang w:val="en-US"/>
        </w:rPr>
      </w:pPr>
      <w:r>
        <w:rPr>
          <w:lang w:val="en-US"/>
        </w:rPr>
        <w:t>V:</w:t>
      </w:r>
      <w:r w:rsidR="00CC5C0E">
        <w:rPr>
          <w:lang w:val="en-US"/>
        </w:rPr>
        <w:t xml:space="preserve"> </w:t>
      </w:r>
      <w:r w:rsidR="00CC5C0E" w:rsidRPr="00CC5C0E">
        <w:rPr>
          <w:lang w:val="en-US"/>
        </w:rPr>
        <w:t xml:space="preserve">[target="radio"] { </w:t>
      </w:r>
    </w:p>
    <w:p w14:paraId="453835C5" w14:textId="77777777" w:rsidR="00CC5C0E" w:rsidRPr="00CC5C0E" w:rsidRDefault="00CC5C0E" w:rsidP="00CC5C0E">
      <w:pPr>
        <w:pStyle w:val="Luettelokappale"/>
        <w:spacing w:line="360" w:lineRule="auto"/>
        <w:jc w:val="both"/>
        <w:rPr>
          <w:lang w:val="en-US"/>
        </w:rPr>
      </w:pPr>
      <w:r w:rsidRPr="00CC5C0E">
        <w:rPr>
          <w:lang w:val="en-US"/>
        </w:rPr>
        <w:t xml:space="preserve">  background-color: </w:t>
      </w:r>
      <w:r>
        <w:rPr>
          <w:lang w:val="en-US"/>
        </w:rPr>
        <w:t>blue</w:t>
      </w:r>
      <w:r w:rsidRPr="00CC5C0E">
        <w:rPr>
          <w:lang w:val="en-US"/>
        </w:rPr>
        <w:t>;</w:t>
      </w:r>
    </w:p>
    <w:p w14:paraId="1873953E" w14:textId="77777777" w:rsidR="003B5D1A" w:rsidRPr="00CC5C0E" w:rsidRDefault="00CC5C0E" w:rsidP="00CC5C0E">
      <w:pPr>
        <w:pStyle w:val="Luettelokappale"/>
        <w:spacing w:line="360" w:lineRule="auto"/>
        <w:jc w:val="both"/>
        <w:rPr>
          <w:lang w:val="en-US"/>
        </w:rPr>
      </w:pPr>
      <w:r w:rsidRPr="00CC5C0E">
        <w:rPr>
          <w:lang w:val="en-US"/>
        </w:rPr>
        <w:t>}</w:t>
      </w:r>
    </w:p>
    <w:p w14:paraId="25313AB9" w14:textId="77777777" w:rsidR="00CC5C0E" w:rsidRPr="00EB6623" w:rsidRDefault="00CC5C0E" w:rsidP="003B5D1A">
      <w:pPr>
        <w:pStyle w:val="Luettelokappale"/>
        <w:spacing w:line="360" w:lineRule="auto"/>
        <w:jc w:val="both"/>
        <w:rPr>
          <w:lang w:val="en-US"/>
        </w:rPr>
      </w:pPr>
    </w:p>
    <w:p w14:paraId="6CA6A4D2" w14:textId="77777777" w:rsidR="00FA773E" w:rsidRDefault="00FA773E" w:rsidP="00EB6623">
      <w:pPr>
        <w:pStyle w:val="Luettelokappale"/>
        <w:numPr>
          <w:ilvl w:val="0"/>
          <w:numId w:val="41"/>
        </w:numPr>
        <w:spacing w:line="360" w:lineRule="auto"/>
        <w:jc w:val="both"/>
        <w:rPr>
          <w:lang w:val="en-US"/>
        </w:rPr>
      </w:pPr>
      <w:proofErr w:type="spellStart"/>
      <w:r w:rsidRPr="00EB6623">
        <w:rPr>
          <w:lang w:val="en-US"/>
        </w:rPr>
        <w:t>Joka</w:t>
      </w:r>
      <w:proofErr w:type="spellEnd"/>
      <w:r w:rsidRPr="00EB6623">
        <w:rPr>
          <w:lang w:val="en-US"/>
        </w:rPr>
        <w:t xml:space="preserve"> </w:t>
      </w:r>
      <w:proofErr w:type="spellStart"/>
      <w:r w:rsidRPr="00EB6623">
        <w:rPr>
          <w:lang w:val="en-US"/>
        </w:rPr>
        <w:t>kohdistuu</w:t>
      </w:r>
      <w:proofErr w:type="spellEnd"/>
      <w:r w:rsidRPr="00EB6623">
        <w:rPr>
          <w:lang w:val="en-US"/>
        </w:rPr>
        <w:t xml:space="preserve"> </w:t>
      </w:r>
      <w:proofErr w:type="spellStart"/>
      <w:r w:rsidRPr="00EB6623">
        <w:rPr>
          <w:lang w:val="en-US"/>
        </w:rPr>
        <w:t>sellaiseen</w:t>
      </w:r>
      <w:proofErr w:type="spellEnd"/>
      <w:r w:rsidRPr="00EB6623">
        <w:rPr>
          <w:lang w:val="en-US"/>
        </w:rPr>
        <w:t xml:space="preserve"> </w:t>
      </w:r>
      <w:proofErr w:type="spellStart"/>
      <w:proofErr w:type="gramStart"/>
      <w:r w:rsidRPr="00EB6623">
        <w:rPr>
          <w:lang w:val="en-US"/>
        </w:rPr>
        <w:t>html:n</w:t>
      </w:r>
      <w:proofErr w:type="spellEnd"/>
      <w:proofErr w:type="gramEnd"/>
      <w:r w:rsidRPr="00EB6623">
        <w:rPr>
          <w:lang w:val="en-US"/>
        </w:rPr>
        <w:t xml:space="preserve"> a-</w:t>
      </w:r>
      <w:proofErr w:type="spellStart"/>
      <w:r w:rsidRPr="00EB6623">
        <w:rPr>
          <w:lang w:val="en-US"/>
        </w:rPr>
        <w:t>elementtiin</w:t>
      </w:r>
      <w:proofErr w:type="spellEnd"/>
      <w:r w:rsidRPr="00EB6623">
        <w:rPr>
          <w:lang w:val="en-US"/>
        </w:rPr>
        <w:t xml:space="preserve">, </w:t>
      </w:r>
      <w:proofErr w:type="spellStart"/>
      <w:r w:rsidRPr="00EB6623">
        <w:rPr>
          <w:lang w:val="en-US"/>
        </w:rPr>
        <w:t>jonka</w:t>
      </w:r>
      <w:proofErr w:type="spellEnd"/>
      <w:r w:rsidRPr="00EB6623">
        <w:rPr>
          <w:lang w:val="en-US"/>
        </w:rPr>
        <w:t xml:space="preserve"> </w:t>
      </w:r>
      <w:proofErr w:type="spellStart"/>
      <w:r w:rsidRPr="00EB6623">
        <w:rPr>
          <w:lang w:val="en-US"/>
        </w:rPr>
        <w:t>päällä</w:t>
      </w:r>
      <w:proofErr w:type="spellEnd"/>
      <w:r w:rsidRPr="00EB6623">
        <w:rPr>
          <w:lang w:val="en-US"/>
        </w:rPr>
        <w:t xml:space="preserve"> on </w:t>
      </w:r>
      <w:proofErr w:type="spellStart"/>
      <w:r w:rsidRPr="00EB6623">
        <w:rPr>
          <w:lang w:val="en-US"/>
        </w:rPr>
        <w:t>hiiren</w:t>
      </w:r>
      <w:proofErr w:type="spellEnd"/>
      <w:r w:rsidRPr="00EB6623">
        <w:rPr>
          <w:lang w:val="en-US"/>
        </w:rPr>
        <w:t xml:space="preserve"> </w:t>
      </w:r>
      <w:proofErr w:type="spellStart"/>
      <w:r w:rsidRPr="00EB6623">
        <w:rPr>
          <w:lang w:val="en-US"/>
        </w:rPr>
        <w:t>kursori</w:t>
      </w:r>
      <w:proofErr w:type="spellEnd"/>
      <w:r w:rsidRPr="00EB6623">
        <w:rPr>
          <w:lang w:val="en-US"/>
        </w:rPr>
        <w:t>.</w:t>
      </w:r>
      <w:r w:rsidR="00EB6623" w:rsidRPr="00EB6623">
        <w:rPr>
          <w:lang w:val="en-US"/>
        </w:rPr>
        <w:t xml:space="preserve"> / Which targets an html element with a mouse cursor over it.</w:t>
      </w:r>
    </w:p>
    <w:p w14:paraId="500DEF6B" w14:textId="77777777" w:rsidR="00260FD8" w:rsidRPr="00260FD8" w:rsidRDefault="003B5D1A" w:rsidP="00260FD8">
      <w:pPr>
        <w:pStyle w:val="Luettelokappale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V: </w:t>
      </w:r>
      <w:r w:rsidR="00260FD8" w:rsidRPr="00260FD8">
        <w:rPr>
          <w:lang w:val="en-US"/>
        </w:rPr>
        <w:t xml:space="preserve">a[target="_blank"] { </w:t>
      </w:r>
    </w:p>
    <w:p w14:paraId="41A6C1B3" w14:textId="77777777" w:rsidR="00260FD8" w:rsidRPr="00260FD8" w:rsidRDefault="00260FD8" w:rsidP="00260FD8">
      <w:pPr>
        <w:pStyle w:val="Luettelokappale"/>
        <w:spacing w:line="360" w:lineRule="auto"/>
        <w:jc w:val="both"/>
        <w:rPr>
          <w:lang w:val="en-US"/>
        </w:rPr>
      </w:pPr>
      <w:r w:rsidRPr="00260FD8">
        <w:rPr>
          <w:lang w:val="en-US"/>
        </w:rPr>
        <w:lastRenderedPageBreak/>
        <w:t xml:space="preserve">  background-color: yellow;</w:t>
      </w:r>
    </w:p>
    <w:p w14:paraId="3561C419" w14:textId="77777777" w:rsidR="00260FD8" w:rsidRPr="00260FD8" w:rsidRDefault="00260FD8" w:rsidP="00260FD8">
      <w:pPr>
        <w:pStyle w:val="Luettelokappale"/>
        <w:spacing w:line="360" w:lineRule="auto"/>
        <w:jc w:val="both"/>
        <w:rPr>
          <w:lang w:val="en-US"/>
        </w:rPr>
      </w:pPr>
      <w:r w:rsidRPr="00260FD8">
        <w:rPr>
          <w:lang w:val="en-US"/>
        </w:rPr>
        <w:t>}</w:t>
      </w:r>
    </w:p>
    <w:p w14:paraId="02ACC548" w14:textId="77777777" w:rsidR="003B5D1A" w:rsidRPr="00EB6623" w:rsidRDefault="00260FD8" w:rsidP="00260FD8">
      <w:pPr>
        <w:pStyle w:val="Luettelokappale"/>
        <w:spacing w:line="360" w:lineRule="auto"/>
        <w:jc w:val="both"/>
        <w:rPr>
          <w:lang w:val="en-US"/>
        </w:rPr>
      </w:pPr>
      <w:proofErr w:type="gramStart"/>
      <w:r w:rsidRPr="00260FD8">
        <w:rPr>
          <w:lang w:val="en-US"/>
        </w:rPr>
        <w:t>a:hover</w:t>
      </w:r>
      <w:proofErr w:type="gramEnd"/>
      <w:r w:rsidRPr="00260FD8">
        <w:rPr>
          <w:lang w:val="en-US"/>
        </w:rPr>
        <w:t xml:space="preserve"> { color: white; background: blue; }</w:t>
      </w:r>
    </w:p>
    <w:p w14:paraId="39191899" w14:textId="77777777" w:rsidR="00FA773E" w:rsidRPr="00EB6623" w:rsidRDefault="00FA773E" w:rsidP="004D2F52">
      <w:pPr>
        <w:spacing w:line="360" w:lineRule="auto"/>
        <w:jc w:val="both"/>
        <w:rPr>
          <w:lang w:val="en-US"/>
        </w:rPr>
      </w:pPr>
    </w:p>
    <w:p w14:paraId="12D17D54" w14:textId="77777777" w:rsidR="00423227" w:rsidRPr="0035223C" w:rsidRDefault="00FA773E" w:rsidP="004D2F52">
      <w:pPr>
        <w:spacing w:line="360" w:lineRule="auto"/>
        <w:jc w:val="both"/>
        <w:rPr>
          <w:lang w:val="en-US"/>
        </w:rPr>
      </w:pPr>
      <w:r>
        <w:t xml:space="preserve">8. </w:t>
      </w:r>
      <w:proofErr w:type="spellStart"/>
      <w:r>
        <w:t>CSS</w:t>
      </w:r>
      <w:r w:rsidR="00B23B02">
        <w:t>:n</w:t>
      </w:r>
      <w:proofErr w:type="spellEnd"/>
      <w:r w:rsidR="00B23B02">
        <w:t xml:space="preserve"> laatikkomallin ymmärtäminen on välttämätöntä, jos haluaa saada aikaan viimeistellyn ulkonäön</w:t>
      </w:r>
      <w:r w:rsidR="00423227">
        <w:t>.</w:t>
      </w:r>
      <w:r w:rsidR="00912CAF">
        <w:t xml:space="preserve"> </w:t>
      </w:r>
      <w:proofErr w:type="spellStart"/>
      <w:r w:rsidR="00912CAF" w:rsidRPr="0035223C">
        <w:rPr>
          <w:lang w:val="en-US"/>
        </w:rPr>
        <w:t>Selosta</w:t>
      </w:r>
      <w:proofErr w:type="spellEnd"/>
      <w:r w:rsidR="00912CAF" w:rsidRPr="0035223C">
        <w:rPr>
          <w:lang w:val="en-US"/>
        </w:rPr>
        <w:t xml:space="preserve"> </w:t>
      </w:r>
      <w:proofErr w:type="spellStart"/>
      <w:r w:rsidR="00912CAF" w:rsidRPr="0035223C">
        <w:rPr>
          <w:lang w:val="en-US"/>
        </w:rPr>
        <w:t>siis</w:t>
      </w:r>
      <w:proofErr w:type="spellEnd"/>
      <w:r w:rsidR="00912CAF" w:rsidRPr="0035223C">
        <w:rPr>
          <w:lang w:val="en-US"/>
        </w:rPr>
        <w:t xml:space="preserve"> </w:t>
      </w:r>
      <w:proofErr w:type="spellStart"/>
      <w:r w:rsidR="00912CAF" w:rsidRPr="0035223C">
        <w:rPr>
          <w:lang w:val="en-US"/>
        </w:rPr>
        <w:t>seuraava</w:t>
      </w:r>
      <w:proofErr w:type="spellEnd"/>
      <w:r w:rsidR="00912CAF" w:rsidRPr="0035223C">
        <w:rPr>
          <w:lang w:val="en-US"/>
        </w:rPr>
        <w:t xml:space="preserve"> </w:t>
      </w:r>
      <w:proofErr w:type="spellStart"/>
      <w:r w:rsidR="00912CAF" w:rsidRPr="0035223C">
        <w:rPr>
          <w:lang w:val="en-US"/>
        </w:rPr>
        <w:t>kuva</w:t>
      </w:r>
      <w:proofErr w:type="spellEnd"/>
      <w:r w:rsidR="00912CAF" w:rsidRPr="0035223C">
        <w:rPr>
          <w:lang w:val="en-US"/>
        </w:rPr>
        <w:t>.</w:t>
      </w:r>
      <w:r w:rsidR="0035223C" w:rsidRPr="0035223C">
        <w:rPr>
          <w:lang w:val="en-US"/>
        </w:rPr>
        <w:t xml:space="preserve"> / Understanding the CSS box model is essential if you want to create a </w:t>
      </w:r>
      <w:r w:rsidR="0035223C">
        <w:rPr>
          <w:lang w:val="en-US"/>
        </w:rPr>
        <w:t>polished</w:t>
      </w:r>
      <w:r w:rsidR="0035223C" w:rsidRPr="0035223C">
        <w:rPr>
          <w:lang w:val="en-US"/>
        </w:rPr>
        <w:t xml:space="preserve"> look</w:t>
      </w:r>
      <w:r w:rsidR="0035223C">
        <w:rPr>
          <w:lang w:val="en-US"/>
        </w:rPr>
        <w:t xml:space="preserve"> for your web page. E</w:t>
      </w:r>
      <w:r w:rsidR="0035223C" w:rsidRPr="0035223C">
        <w:rPr>
          <w:lang w:val="en-US"/>
        </w:rPr>
        <w:t>xplain the following picture.</w:t>
      </w:r>
    </w:p>
    <w:p w14:paraId="09C1BE89" w14:textId="77777777" w:rsidR="00912CAF" w:rsidRPr="0035223C" w:rsidRDefault="00912CAF" w:rsidP="004D2F52">
      <w:pPr>
        <w:spacing w:line="360" w:lineRule="auto"/>
        <w:jc w:val="both"/>
        <w:rPr>
          <w:lang w:val="en-US"/>
        </w:rPr>
      </w:pPr>
    </w:p>
    <w:p w14:paraId="68B73807" w14:textId="77777777" w:rsidR="00912CAF" w:rsidRDefault="00912CAF" w:rsidP="00912CAF">
      <w:pPr>
        <w:spacing w:line="360" w:lineRule="auto"/>
        <w:jc w:val="center"/>
      </w:pPr>
      <w:r>
        <w:rPr>
          <w:noProof/>
          <w:lang w:eastAsia="fi-FI"/>
        </w:rPr>
        <w:drawing>
          <wp:inline distT="0" distB="0" distL="0" distR="0" wp14:anchorId="43571FF5" wp14:editId="0071C503">
            <wp:extent cx="3362325" cy="1812895"/>
            <wp:effectExtent l="0" t="0" r="0" b="0"/>
            <wp:docPr id="2" name="Picture 2" descr="CSS box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box-mod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781" cy="182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4F77" w14:textId="77777777" w:rsidR="00791A68" w:rsidRDefault="00791A68" w:rsidP="00912CAF">
      <w:pPr>
        <w:spacing w:line="360" w:lineRule="auto"/>
        <w:jc w:val="center"/>
      </w:pPr>
      <w:r>
        <w:t>Content: laatikko sisällölle, jossa tekstit ja kuvat näkyvät</w:t>
      </w:r>
    </w:p>
    <w:p w14:paraId="460E69C9" w14:textId="77777777" w:rsidR="00791A68" w:rsidRDefault="00791A68" w:rsidP="00912CAF">
      <w:pPr>
        <w:spacing w:line="360" w:lineRule="auto"/>
        <w:jc w:val="center"/>
      </w:pPr>
      <w:proofErr w:type="spellStart"/>
      <w:r>
        <w:t>Padding</w:t>
      </w:r>
      <w:proofErr w:type="spellEnd"/>
      <w:r>
        <w:t xml:space="preserve">: </w:t>
      </w:r>
      <w:r w:rsidR="0091225B">
        <w:t xml:space="preserve">Tyhjentää alueen </w:t>
      </w:r>
      <w:proofErr w:type="spellStart"/>
      <w:r w:rsidR="0091225B">
        <w:t>contentin</w:t>
      </w:r>
      <w:proofErr w:type="spellEnd"/>
      <w:r>
        <w:t xml:space="preserve"> </w:t>
      </w:r>
      <w:r w:rsidR="0091225B">
        <w:t>ympäriltä, läpinäkyvä</w:t>
      </w:r>
    </w:p>
    <w:p w14:paraId="31FD30E4" w14:textId="77777777" w:rsidR="0091225B" w:rsidRDefault="0091225B" w:rsidP="00912CAF">
      <w:pPr>
        <w:spacing w:line="360" w:lineRule="auto"/>
        <w:jc w:val="center"/>
      </w:pPr>
      <w:proofErr w:type="spellStart"/>
      <w:r>
        <w:t>Border</w:t>
      </w:r>
      <w:proofErr w:type="spellEnd"/>
      <w:r>
        <w:t xml:space="preserve">: </w:t>
      </w:r>
      <w:proofErr w:type="gramStart"/>
      <w:r>
        <w:t>Raja</w:t>
      </w:r>
      <w:proofErr w:type="gramEnd"/>
      <w:r>
        <w:t xml:space="preserve"> joka menee </w:t>
      </w:r>
      <w:proofErr w:type="spellStart"/>
      <w:r>
        <w:t>contentin</w:t>
      </w:r>
      <w:proofErr w:type="spellEnd"/>
      <w:r>
        <w:t xml:space="preserve"> ja </w:t>
      </w:r>
      <w:proofErr w:type="spellStart"/>
      <w:r>
        <w:t>paddingin</w:t>
      </w:r>
      <w:proofErr w:type="spellEnd"/>
      <w:r>
        <w:t xml:space="preserve"> ympärille</w:t>
      </w:r>
    </w:p>
    <w:p w14:paraId="594971BE" w14:textId="77777777" w:rsidR="0091225B" w:rsidRDefault="0091225B" w:rsidP="00912CAF">
      <w:pPr>
        <w:spacing w:line="360" w:lineRule="auto"/>
        <w:jc w:val="center"/>
      </w:pPr>
      <w:proofErr w:type="spellStart"/>
      <w:r>
        <w:t>Margin</w:t>
      </w:r>
      <w:proofErr w:type="spellEnd"/>
      <w:r>
        <w:t xml:space="preserve">: Tyhjentää alueen </w:t>
      </w:r>
      <w:proofErr w:type="spellStart"/>
      <w:r>
        <w:t>borderin</w:t>
      </w:r>
      <w:proofErr w:type="spellEnd"/>
      <w:r>
        <w:t xml:space="preserve"> ympäriltä, läpinäkyvä</w:t>
      </w:r>
    </w:p>
    <w:p w14:paraId="719D7AD5" w14:textId="77777777" w:rsidR="009F2128" w:rsidRDefault="009F2128" w:rsidP="004D2F52">
      <w:pPr>
        <w:spacing w:line="360" w:lineRule="auto"/>
        <w:jc w:val="both"/>
      </w:pPr>
    </w:p>
    <w:p w14:paraId="417E4466" w14:textId="77777777" w:rsidR="009F2128" w:rsidRDefault="00FA773E" w:rsidP="004D2F52">
      <w:pPr>
        <w:spacing w:line="360" w:lineRule="auto"/>
        <w:jc w:val="both"/>
      </w:pPr>
      <w:r>
        <w:t>9</w:t>
      </w:r>
      <w:r w:rsidR="009F2128">
        <w:t>. S</w:t>
      </w:r>
      <w:r>
        <w:t xml:space="preserve">elosta pala palalta seuraava css3-standardin mukainen media </w:t>
      </w:r>
      <w:proofErr w:type="spellStart"/>
      <w:r>
        <w:t>query</w:t>
      </w:r>
      <w:proofErr w:type="spellEnd"/>
      <w:r>
        <w:t xml:space="preserve"> ja sen</w:t>
      </w:r>
      <w:r w:rsidR="008C4F6A">
        <w:t xml:space="preserve"> </w:t>
      </w:r>
      <w:r>
        <w:t>sisältämät tyyli</w:t>
      </w:r>
      <w:r w:rsidR="008C4F6A">
        <w:t>määritykset</w:t>
      </w:r>
      <w:r w:rsidR="009F2128">
        <w:t>.</w:t>
      </w:r>
      <w:r w:rsidR="0035223C">
        <w:t xml:space="preserve"> / </w:t>
      </w:r>
      <w:proofErr w:type="spellStart"/>
      <w:r w:rsidR="0035223C">
        <w:t>Explain</w:t>
      </w:r>
      <w:proofErr w:type="spellEnd"/>
      <w:r w:rsidR="0035223C">
        <w:t xml:space="preserve"> </w:t>
      </w:r>
      <w:proofErr w:type="spellStart"/>
      <w:r w:rsidR="0035223C">
        <w:t>all</w:t>
      </w:r>
      <w:proofErr w:type="spellEnd"/>
      <w:r w:rsidR="0035223C">
        <w:t xml:space="preserve"> </w:t>
      </w:r>
      <w:proofErr w:type="spellStart"/>
      <w:r w:rsidR="0035223C">
        <w:t>the</w:t>
      </w:r>
      <w:proofErr w:type="spellEnd"/>
      <w:r w:rsidR="0035223C">
        <w:t xml:space="preserve"> </w:t>
      </w:r>
      <w:proofErr w:type="spellStart"/>
      <w:r w:rsidR="0035223C">
        <w:t>parts</w:t>
      </w:r>
      <w:proofErr w:type="spellEnd"/>
      <w:r w:rsidR="0035223C" w:rsidRPr="0035223C">
        <w:t xml:space="preserve"> of </w:t>
      </w:r>
      <w:proofErr w:type="spellStart"/>
      <w:r w:rsidR="0035223C" w:rsidRPr="0035223C">
        <w:t>the</w:t>
      </w:r>
      <w:proofErr w:type="spellEnd"/>
      <w:r w:rsidR="0035223C" w:rsidRPr="0035223C">
        <w:t xml:space="preserve"> </w:t>
      </w:r>
      <w:proofErr w:type="spellStart"/>
      <w:r w:rsidR="0035223C" w:rsidRPr="0035223C">
        <w:t>next</w:t>
      </w:r>
      <w:proofErr w:type="spellEnd"/>
      <w:r w:rsidR="0035223C" w:rsidRPr="0035223C">
        <w:t xml:space="preserve"> css3 </w:t>
      </w:r>
      <w:r w:rsidR="0035223C">
        <w:t xml:space="preserve">media </w:t>
      </w:r>
      <w:proofErr w:type="spellStart"/>
      <w:r w:rsidR="0035223C">
        <w:t>query</w:t>
      </w:r>
      <w:proofErr w:type="spellEnd"/>
      <w:r w:rsidR="0035223C">
        <w:t xml:space="preserve"> and </w:t>
      </w:r>
      <w:proofErr w:type="spellStart"/>
      <w:r w:rsidR="0035223C">
        <w:t>the</w:t>
      </w:r>
      <w:proofErr w:type="spellEnd"/>
      <w:r w:rsidR="0035223C">
        <w:t xml:space="preserve"> </w:t>
      </w:r>
      <w:proofErr w:type="spellStart"/>
      <w:r w:rsidR="0035223C">
        <w:t>style</w:t>
      </w:r>
      <w:proofErr w:type="spellEnd"/>
      <w:r w:rsidR="0035223C">
        <w:t xml:space="preserve"> </w:t>
      </w:r>
      <w:proofErr w:type="spellStart"/>
      <w:r w:rsidR="0035223C">
        <w:t>declarations</w:t>
      </w:r>
      <w:proofErr w:type="spellEnd"/>
      <w:r w:rsidR="0035223C" w:rsidRPr="0035223C">
        <w:t xml:space="preserve"> </w:t>
      </w:r>
      <w:proofErr w:type="spellStart"/>
      <w:r w:rsidR="0035223C" w:rsidRPr="0035223C">
        <w:t>contained</w:t>
      </w:r>
      <w:proofErr w:type="spellEnd"/>
      <w:r w:rsidR="0035223C" w:rsidRPr="0035223C">
        <w:t xml:space="preserve"> </w:t>
      </w:r>
      <w:proofErr w:type="spellStart"/>
      <w:r w:rsidR="0035223C" w:rsidRPr="0035223C">
        <w:t>therein</w:t>
      </w:r>
      <w:proofErr w:type="spellEnd"/>
      <w:r w:rsidR="0035223C" w:rsidRPr="0035223C">
        <w:t>.</w:t>
      </w:r>
    </w:p>
    <w:p w14:paraId="2412E32F" w14:textId="77777777" w:rsidR="008C4F6A" w:rsidRDefault="008C4F6A" w:rsidP="004D2F52">
      <w:pPr>
        <w:spacing w:line="360" w:lineRule="auto"/>
        <w:jc w:val="both"/>
      </w:pPr>
    </w:p>
    <w:p w14:paraId="03A24BA8" w14:textId="77777777" w:rsidR="008C4F6A" w:rsidRPr="008C4F6A" w:rsidRDefault="008C4F6A" w:rsidP="008C4F6A">
      <w:pPr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en-US" w:eastAsia="fi-FI"/>
        </w:rPr>
      </w:pPr>
      <w:r w:rsidRPr="008C4F6A">
        <w:rPr>
          <w:rFonts w:ascii="Courier New" w:hAnsi="Courier New" w:cs="Courier New"/>
          <w:color w:val="000000"/>
          <w:sz w:val="20"/>
          <w:lang w:val="en-US" w:eastAsia="fi-FI"/>
        </w:rPr>
        <w:t>@media only screen and (min-width: 36em) {</w:t>
      </w:r>
    </w:p>
    <w:p w14:paraId="043D2DBF" w14:textId="77777777" w:rsidR="008C4F6A" w:rsidRPr="008C4F6A" w:rsidRDefault="008C4F6A" w:rsidP="008C4F6A">
      <w:pPr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en-US" w:eastAsia="fi-FI"/>
        </w:rPr>
      </w:pPr>
      <w:r w:rsidRPr="008C4F6A">
        <w:rPr>
          <w:rFonts w:ascii="Courier New" w:hAnsi="Courier New" w:cs="Courier New"/>
          <w:color w:val="000000"/>
          <w:sz w:val="20"/>
          <w:lang w:val="en-US" w:eastAsia="fi-FI"/>
        </w:rPr>
        <w:tab/>
        <w:t xml:space="preserve">article </w:t>
      </w:r>
      <w:proofErr w:type="gramStart"/>
      <w:r w:rsidRPr="008C4F6A">
        <w:rPr>
          <w:rFonts w:ascii="Courier New" w:hAnsi="Courier New" w:cs="Courier New"/>
          <w:color w:val="000000"/>
          <w:sz w:val="20"/>
          <w:lang w:val="en-US" w:eastAsia="fi-FI"/>
        </w:rPr>
        <w:t>{ width</w:t>
      </w:r>
      <w:proofErr w:type="gramEnd"/>
      <w:r w:rsidRPr="008C4F6A">
        <w:rPr>
          <w:rFonts w:ascii="Courier New" w:hAnsi="Courier New" w:cs="Courier New"/>
          <w:color w:val="000000"/>
          <w:sz w:val="20"/>
          <w:lang w:val="en-US" w:eastAsia="fi-FI"/>
        </w:rPr>
        <w:t xml:space="preserve">: 67%; float: left; margin-right: 0; } </w:t>
      </w:r>
    </w:p>
    <w:p w14:paraId="3A10B754" w14:textId="77777777" w:rsidR="008C4F6A" w:rsidRPr="008C4F6A" w:rsidRDefault="008C4F6A" w:rsidP="008C4F6A">
      <w:pPr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en-US" w:eastAsia="fi-FI"/>
        </w:rPr>
      </w:pPr>
      <w:r w:rsidRPr="008C4F6A">
        <w:rPr>
          <w:rFonts w:ascii="Courier New" w:hAnsi="Courier New" w:cs="Courier New"/>
          <w:color w:val="000000"/>
          <w:sz w:val="20"/>
          <w:lang w:val="en-US" w:eastAsia="fi-FI"/>
        </w:rPr>
        <w:tab/>
        <w:t xml:space="preserve">aside </w:t>
      </w:r>
      <w:proofErr w:type="gramStart"/>
      <w:r w:rsidRPr="008C4F6A">
        <w:rPr>
          <w:rFonts w:ascii="Courier New" w:hAnsi="Courier New" w:cs="Courier New"/>
          <w:color w:val="000000"/>
          <w:sz w:val="20"/>
          <w:lang w:val="en-US" w:eastAsia="fi-FI"/>
        </w:rPr>
        <w:t>{ width</w:t>
      </w:r>
      <w:proofErr w:type="gramEnd"/>
      <w:r w:rsidRPr="008C4F6A">
        <w:rPr>
          <w:rFonts w:ascii="Courier New" w:hAnsi="Courier New" w:cs="Courier New"/>
          <w:color w:val="000000"/>
          <w:sz w:val="20"/>
          <w:lang w:val="en-US" w:eastAsia="fi-FI"/>
        </w:rPr>
        <w:t xml:space="preserve">: 21%; float: right; margin-left: 0; } </w:t>
      </w:r>
    </w:p>
    <w:p w14:paraId="2E55DB2C" w14:textId="77777777" w:rsidR="008C4F6A" w:rsidRPr="00594388" w:rsidRDefault="008C4F6A" w:rsidP="008C4F6A">
      <w:pPr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lang w:val="en-US" w:eastAsia="fi-FI"/>
        </w:rPr>
      </w:pPr>
      <w:r w:rsidRPr="008C4F6A">
        <w:rPr>
          <w:rFonts w:ascii="Courier New" w:hAnsi="Courier New" w:cs="Courier New"/>
          <w:color w:val="000000"/>
          <w:sz w:val="20"/>
          <w:lang w:val="en-US" w:eastAsia="fi-FI"/>
        </w:rPr>
        <w:tab/>
      </w:r>
      <w:r w:rsidRPr="00594388">
        <w:rPr>
          <w:rFonts w:ascii="Courier New" w:hAnsi="Courier New" w:cs="Courier New"/>
          <w:color w:val="000000"/>
          <w:sz w:val="20"/>
          <w:lang w:val="en-US" w:eastAsia="fi-FI"/>
        </w:rPr>
        <w:t xml:space="preserve">footer </w:t>
      </w:r>
      <w:proofErr w:type="gramStart"/>
      <w:r w:rsidRPr="00594388">
        <w:rPr>
          <w:rFonts w:ascii="Courier New" w:hAnsi="Courier New" w:cs="Courier New"/>
          <w:color w:val="000000"/>
          <w:sz w:val="20"/>
          <w:lang w:val="en-US" w:eastAsia="fi-FI"/>
        </w:rPr>
        <w:t>{ clear</w:t>
      </w:r>
      <w:proofErr w:type="gramEnd"/>
      <w:r w:rsidRPr="00594388">
        <w:rPr>
          <w:rFonts w:ascii="Courier New" w:hAnsi="Courier New" w:cs="Courier New"/>
          <w:color w:val="000000"/>
          <w:sz w:val="20"/>
          <w:lang w:val="en-US" w:eastAsia="fi-FI"/>
        </w:rPr>
        <w:t>: both; }</w:t>
      </w:r>
    </w:p>
    <w:p w14:paraId="2EC5EFAB" w14:textId="77777777" w:rsidR="008C4F6A" w:rsidRDefault="008C4F6A" w:rsidP="008C4F6A">
      <w:pPr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594388">
        <w:rPr>
          <w:rFonts w:ascii="Courier New" w:hAnsi="Courier New" w:cs="Courier New"/>
          <w:lang w:val="en-US"/>
        </w:rPr>
        <w:t>}</w:t>
      </w:r>
    </w:p>
    <w:p w14:paraId="7A882DF0" w14:textId="77777777" w:rsidR="00322C0B" w:rsidRDefault="00322C0B" w:rsidP="008C4F6A">
      <w:pPr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322C0B">
        <w:rPr>
          <w:rFonts w:ascii="Courier New" w:hAnsi="Courier New" w:cs="Courier New"/>
        </w:rPr>
        <w:t>V: jos sivu on 36 k</w:t>
      </w:r>
      <w:r>
        <w:rPr>
          <w:rFonts w:ascii="Courier New" w:hAnsi="Courier New" w:cs="Courier New"/>
        </w:rPr>
        <w:t>ertaa fontin kokoinen tai suurempi niin artikkelin leveys on 67% ja se sijoitetaan vasempaan laitaan siten, että oikealla ei ole marginaalia</w:t>
      </w:r>
      <w:r w:rsidR="00FB0417">
        <w:rPr>
          <w:rFonts w:ascii="Courier New" w:hAnsi="Courier New" w:cs="Courier New"/>
        </w:rPr>
        <w:t>.</w:t>
      </w:r>
      <w:r w:rsidR="006E5736">
        <w:rPr>
          <w:rFonts w:ascii="Courier New" w:hAnsi="Courier New" w:cs="Courier New"/>
        </w:rPr>
        <w:t xml:space="preserve"> </w:t>
      </w:r>
      <w:proofErr w:type="spellStart"/>
      <w:r w:rsidR="006E5736">
        <w:rPr>
          <w:rFonts w:ascii="Courier New" w:hAnsi="Courier New" w:cs="Courier New"/>
        </w:rPr>
        <w:t>Aiside</w:t>
      </w:r>
      <w:proofErr w:type="spellEnd"/>
      <w:r w:rsidR="00EE5561">
        <w:rPr>
          <w:rFonts w:ascii="Courier New" w:hAnsi="Courier New" w:cs="Courier New"/>
        </w:rPr>
        <w:t xml:space="preserve"> sisällön</w:t>
      </w:r>
      <w:r w:rsidR="006E5736">
        <w:rPr>
          <w:rFonts w:ascii="Courier New" w:hAnsi="Courier New" w:cs="Courier New"/>
        </w:rPr>
        <w:t xml:space="preserve"> koko on 21% ja se sijoitetaan oikealle siten, että marginaalia ei ole vasemmalla.</w:t>
      </w:r>
    </w:p>
    <w:p w14:paraId="55574094" w14:textId="77777777" w:rsidR="006E5736" w:rsidRPr="00322C0B" w:rsidRDefault="006E5736" w:rsidP="008C4F6A">
      <w:pPr>
        <w:widowControl/>
        <w:tabs>
          <w:tab w:val="clear" w:pos="1304"/>
          <w:tab w:val="clear" w:pos="2608"/>
          <w:tab w:val="clear" w:pos="3912"/>
          <w:tab w:val="clear" w:pos="5216"/>
          <w:tab w:val="clear" w:pos="6521"/>
          <w:tab w:val="clear" w:pos="7825"/>
          <w:tab w:val="clear" w:pos="912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Footerin</w:t>
      </w:r>
      <w:proofErr w:type="spellEnd"/>
      <w:r>
        <w:rPr>
          <w:rFonts w:ascii="Courier New" w:hAnsi="Courier New" w:cs="Courier New"/>
        </w:rPr>
        <w:t xml:space="preserve"> kummallakaan puolella ei saa olla </w:t>
      </w:r>
      <w:proofErr w:type="spellStart"/>
      <w:r>
        <w:rPr>
          <w:rFonts w:ascii="Courier New" w:hAnsi="Courier New" w:cs="Courier New"/>
        </w:rPr>
        <w:t>float</w:t>
      </w:r>
      <w:proofErr w:type="spellEnd"/>
      <w:r>
        <w:rPr>
          <w:rFonts w:ascii="Courier New" w:hAnsi="Courier New" w:cs="Courier New"/>
        </w:rPr>
        <w:t xml:space="preserve"> elementtejä.</w:t>
      </w:r>
    </w:p>
    <w:p w14:paraId="0F55594B" w14:textId="77777777" w:rsidR="008C4F6A" w:rsidRPr="00322C0B" w:rsidRDefault="008C4F6A" w:rsidP="004D2F52">
      <w:pPr>
        <w:spacing w:line="360" w:lineRule="auto"/>
        <w:jc w:val="both"/>
      </w:pPr>
    </w:p>
    <w:p w14:paraId="584F3875" w14:textId="77777777" w:rsidR="00DC686C" w:rsidRDefault="00DC686C" w:rsidP="00DC686C">
      <w:pPr>
        <w:jc w:val="both"/>
        <w:rPr>
          <w:lang w:val="en-US"/>
        </w:rPr>
      </w:pPr>
      <w:r w:rsidRPr="00594388">
        <w:rPr>
          <w:lang w:val="en-US"/>
        </w:rPr>
        <w:t xml:space="preserve">10. </w:t>
      </w:r>
      <w:proofErr w:type="spellStart"/>
      <w:r w:rsidRPr="00594388">
        <w:rPr>
          <w:lang w:val="en-US"/>
        </w:rPr>
        <w:t>Selosta</w:t>
      </w:r>
      <w:proofErr w:type="spellEnd"/>
      <w:r w:rsidRPr="00594388">
        <w:rPr>
          <w:lang w:val="en-US"/>
        </w:rPr>
        <w:t xml:space="preserve"> </w:t>
      </w:r>
      <w:proofErr w:type="spellStart"/>
      <w:proofErr w:type="gramStart"/>
      <w:r w:rsidRPr="00594388">
        <w:rPr>
          <w:lang w:val="en-US"/>
        </w:rPr>
        <w:t>CSS:n</w:t>
      </w:r>
      <w:proofErr w:type="spellEnd"/>
      <w:proofErr w:type="gramEnd"/>
      <w:r w:rsidRPr="00594388">
        <w:rPr>
          <w:lang w:val="en-US"/>
        </w:rPr>
        <w:t xml:space="preserve"> </w:t>
      </w:r>
      <w:proofErr w:type="spellStart"/>
      <w:r w:rsidRPr="00594388">
        <w:rPr>
          <w:lang w:val="en-US"/>
        </w:rPr>
        <w:t>asemointitavat</w:t>
      </w:r>
      <w:proofErr w:type="spellEnd"/>
      <w:r w:rsidRPr="00594388">
        <w:rPr>
          <w:lang w:val="en-US"/>
        </w:rPr>
        <w:t xml:space="preserve">. </w:t>
      </w:r>
      <w:r>
        <w:t xml:space="preserve">Ohjelmoi kaksi esimerkkiä, joilla havainnollistat asemointitapoja </w:t>
      </w:r>
      <w:proofErr w:type="spellStart"/>
      <w:r w:rsidRPr="007C7236">
        <w:rPr>
          <w:rFonts w:ascii="Courier New" w:hAnsi="Courier New" w:cs="Courier New"/>
        </w:rPr>
        <w:t>relative</w:t>
      </w:r>
      <w:proofErr w:type="spellEnd"/>
      <w:r>
        <w:t xml:space="preserve"> ja </w:t>
      </w:r>
      <w:proofErr w:type="spellStart"/>
      <w:r w:rsidRPr="007C7236">
        <w:rPr>
          <w:rFonts w:ascii="Courier New" w:hAnsi="Courier New" w:cs="Courier New"/>
        </w:rPr>
        <w:t>absolute</w:t>
      </w:r>
      <w:proofErr w:type="spellEnd"/>
      <w:r>
        <w:t xml:space="preserve">. </w:t>
      </w:r>
      <w:r w:rsidRPr="0035223C">
        <w:t>E</w:t>
      </w:r>
      <w:r w:rsidR="0035223C" w:rsidRPr="0035223C">
        <w:t>nsimmäisessä esimerk</w:t>
      </w:r>
      <w:r w:rsidRPr="0035223C">
        <w:t>issä</w:t>
      </w:r>
      <w:r>
        <w:t xml:space="preserve"> tulee valaista myös ominaisuuksia </w:t>
      </w:r>
      <w:proofErr w:type="spellStart"/>
      <w:r w:rsidRPr="007C7236">
        <w:rPr>
          <w:rFonts w:ascii="Courier New" w:hAnsi="Courier New" w:cs="Courier New"/>
        </w:rPr>
        <w:t>float</w:t>
      </w:r>
      <w:proofErr w:type="spellEnd"/>
      <w:r>
        <w:t xml:space="preserve"> ja </w:t>
      </w:r>
      <w:proofErr w:type="spellStart"/>
      <w:r w:rsidRPr="007C7236">
        <w:rPr>
          <w:rFonts w:ascii="Courier New" w:hAnsi="Courier New" w:cs="Courier New"/>
        </w:rPr>
        <w:t>clear</w:t>
      </w:r>
      <w:proofErr w:type="spellEnd"/>
      <w:r>
        <w:t xml:space="preserve">. Liitä esimerkkien koodit alle ja selosta ne lyhyesti </w:t>
      </w:r>
      <w:proofErr w:type="spellStart"/>
      <w:r>
        <w:t>css:n</w:t>
      </w:r>
      <w:proofErr w:type="spellEnd"/>
      <w:r>
        <w:t xml:space="preserve"> joukkoon kirjoitetuilla kommenteilla.</w:t>
      </w:r>
      <w:r w:rsidR="0035223C">
        <w:t xml:space="preserve"> / </w:t>
      </w:r>
      <w:proofErr w:type="spellStart"/>
      <w:r w:rsidR="0035223C" w:rsidRPr="0035223C">
        <w:t>Explain</w:t>
      </w:r>
      <w:proofErr w:type="spellEnd"/>
      <w:r w:rsidR="0035223C" w:rsidRPr="0035223C">
        <w:t xml:space="preserve"> </w:t>
      </w:r>
      <w:proofErr w:type="spellStart"/>
      <w:r w:rsidR="0035223C" w:rsidRPr="0035223C">
        <w:t>the</w:t>
      </w:r>
      <w:proofErr w:type="spellEnd"/>
      <w:r w:rsidR="0035223C" w:rsidRPr="0035223C">
        <w:t xml:space="preserve"> </w:t>
      </w:r>
      <w:proofErr w:type="spellStart"/>
      <w:r w:rsidR="0035223C">
        <w:t>different</w:t>
      </w:r>
      <w:proofErr w:type="spellEnd"/>
      <w:r w:rsidR="0035223C">
        <w:t xml:space="preserve"> </w:t>
      </w:r>
      <w:r w:rsidR="0035223C" w:rsidRPr="0035223C">
        <w:t xml:space="preserve">CSS </w:t>
      </w:r>
      <w:proofErr w:type="spellStart"/>
      <w:r w:rsidR="0035223C" w:rsidRPr="0035223C">
        <w:t>positioning</w:t>
      </w:r>
      <w:proofErr w:type="spellEnd"/>
      <w:r w:rsidR="0035223C" w:rsidRPr="0035223C">
        <w:t xml:space="preserve"> </w:t>
      </w:r>
      <w:proofErr w:type="spellStart"/>
      <w:r w:rsidR="0035223C" w:rsidRPr="0035223C">
        <w:t>methods</w:t>
      </w:r>
      <w:proofErr w:type="spellEnd"/>
      <w:r w:rsidR="0035223C" w:rsidRPr="0035223C">
        <w:t xml:space="preserve">. </w:t>
      </w:r>
      <w:r w:rsidR="0035223C" w:rsidRPr="0035223C">
        <w:rPr>
          <w:lang w:val="en-US"/>
        </w:rPr>
        <w:t xml:space="preserve">Program two examples to illustrate the positioning </w:t>
      </w:r>
      <w:r w:rsidR="0035223C">
        <w:rPr>
          <w:lang w:val="en-US"/>
        </w:rPr>
        <w:t xml:space="preserve">methods </w:t>
      </w:r>
      <w:r w:rsidR="0035223C" w:rsidRPr="00594388">
        <w:rPr>
          <w:rFonts w:ascii="Courier New" w:hAnsi="Courier New" w:cs="Courier New"/>
          <w:lang w:val="en-US"/>
        </w:rPr>
        <w:t>relative</w:t>
      </w:r>
      <w:r w:rsidR="0035223C">
        <w:rPr>
          <w:lang w:val="en-US"/>
        </w:rPr>
        <w:t xml:space="preserve"> and </w:t>
      </w:r>
      <w:r w:rsidR="0035223C" w:rsidRPr="00594388">
        <w:rPr>
          <w:rFonts w:ascii="Courier New" w:hAnsi="Courier New" w:cs="Courier New"/>
          <w:lang w:val="en-US"/>
        </w:rPr>
        <w:t>fluid</w:t>
      </w:r>
      <w:r w:rsidR="0035223C" w:rsidRPr="0035223C">
        <w:rPr>
          <w:lang w:val="en-US"/>
        </w:rPr>
        <w:t xml:space="preserve">. The </w:t>
      </w:r>
      <w:r w:rsidR="0035223C">
        <w:rPr>
          <w:lang w:val="en-US"/>
        </w:rPr>
        <w:t>first example</w:t>
      </w:r>
      <w:r w:rsidR="0035223C" w:rsidRPr="0035223C">
        <w:rPr>
          <w:lang w:val="en-US"/>
        </w:rPr>
        <w:t xml:space="preserve"> should also </w:t>
      </w:r>
      <w:r w:rsidR="0035223C">
        <w:rPr>
          <w:lang w:val="en-US"/>
        </w:rPr>
        <w:t>demonstrate</w:t>
      </w:r>
      <w:r w:rsidR="0035223C" w:rsidRPr="0035223C">
        <w:rPr>
          <w:lang w:val="en-US"/>
        </w:rPr>
        <w:t xml:space="preserve"> the </w:t>
      </w:r>
      <w:r w:rsidR="0035223C">
        <w:rPr>
          <w:lang w:val="en-US"/>
        </w:rPr>
        <w:t xml:space="preserve">use of the </w:t>
      </w:r>
      <w:r w:rsidR="0035223C" w:rsidRPr="0035223C">
        <w:rPr>
          <w:lang w:val="en-US"/>
        </w:rPr>
        <w:t xml:space="preserve">properties </w:t>
      </w:r>
      <w:r w:rsidR="0035223C" w:rsidRPr="00594388">
        <w:rPr>
          <w:rFonts w:ascii="Courier New" w:hAnsi="Courier New" w:cs="Courier New"/>
          <w:lang w:val="en-US"/>
        </w:rPr>
        <w:t>float</w:t>
      </w:r>
      <w:r w:rsidR="0035223C" w:rsidRPr="0035223C">
        <w:rPr>
          <w:lang w:val="en-US"/>
        </w:rPr>
        <w:t xml:space="preserve"> and </w:t>
      </w:r>
      <w:r w:rsidR="0035223C" w:rsidRPr="00594388">
        <w:rPr>
          <w:rFonts w:ascii="Courier New" w:hAnsi="Courier New" w:cs="Courier New"/>
          <w:lang w:val="en-US"/>
        </w:rPr>
        <w:t>clear</w:t>
      </w:r>
      <w:r w:rsidR="0035223C" w:rsidRPr="0035223C">
        <w:rPr>
          <w:lang w:val="en-US"/>
        </w:rPr>
        <w:t xml:space="preserve">. Paste the example codes below and explain them briefly with comments </w:t>
      </w:r>
      <w:r w:rsidR="0035223C">
        <w:rPr>
          <w:lang w:val="en-US"/>
        </w:rPr>
        <w:t>embedded</w:t>
      </w:r>
      <w:r w:rsidR="0035223C" w:rsidRPr="0035223C">
        <w:rPr>
          <w:lang w:val="en-US"/>
        </w:rPr>
        <w:t xml:space="preserve"> in </w:t>
      </w:r>
      <w:proofErr w:type="spellStart"/>
      <w:r w:rsidR="0035223C" w:rsidRPr="0035223C">
        <w:rPr>
          <w:lang w:val="en-US"/>
        </w:rPr>
        <w:t>css</w:t>
      </w:r>
      <w:proofErr w:type="spellEnd"/>
      <w:r w:rsidR="0035223C" w:rsidRPr="0035223C">
        <w:rPr>
          <w:lang w:val="en-US"/>
        </w:rPr>
        <w:t>.</w:t>
      </w:r>
    </w:p>
    <w:p w14:paraId="7235D2C4" w14:textId="77777777" w:rsidR="006D25A5" w:rsidRDefault="006D25A5" w:rsidP="00DC686C">
      <w:pPr>
        <w:jc w:val="both"/>
        <w:rPr>
          <w:lang w:val="en-US"/>
        </w:rPr>
      </w:pPr>
      <w:r>
        <w:rPr>
          <w:lang w:val="en-US"/>
        </w:rPr>
        <w:t xml:space="preserve">V: </w:t>
      </w:r>
    </w:p>
    <w:p w14:paraId="15E3A97C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&lt;!DOCTYPE html&gt;</w:t>
      </w:r>
    </w:p>
    <w:p w14:paraId="59E9AC53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&lt;html&gt;</w:t>
      </w:r>
    </w:p>
    <w:p w14:paraId="7484C16B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&lt;head&gt;</w:t>
      </w:r>
    </w:p>
    <w:p w14:paraId="23FD1AD6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&lt;title&gt;H02_absolute&lt;/title&gt;</w:t>
      </w:r>
    </w:p>
    <w:p w14:paraId="3FFB4C0C" w14:textId="77777777" w:rsidR="008A42F7" w:rsidRPr="008A42F7" w:rsidRDefault="008A42F7" w:rsidP="008A42F7">
      <w:pPr>
        <w:jc w:val="both"/>
      </w:pPr>
      <w:r w:rsidRPr="008A42F7">
        <w:t>&lt;</w:t>
      </w:r>
      <w:proofErr w:type="spellStart"/>
      <w:r w:rsidRPr="008A42F7">
        <w:t>meta</w:t>
      </w:r>
      <w:proofErr w:type="spellEnd"/>
      <w:r w:rsidRPr="008A42F7">
        <w:t xml:space="preserve"> </w:t>
      </w:r>
      <w:proofErr w:type="spellStart"/>
      <w:r w:rsidRPr="008A42F7">
        <w:t>charset</w:t>
      </w:r>
      <w:proofErr w:type="spellEnd"/>
      <w:r w:rsidRPr="008A42F7">
        <w:t>='utf-8'&gt;</w:t>
      </w:r>
    </w:p>
    <w:p w14:paraId="26A14D11" w14:textId="77777777" w:rsidR="008A42F7" w:rsidRPr="008A42F7" w:rsidRDefault="008A42F7" w:rsidP="008A42F7">
      <w:pPr>
        <w:jc w:val="both"/>
      </w:pPr>
      <w:proofErr w:type="gramStart"/>
      <w:r w:rsidRPr="008A42F7">
        <w:t>&lt;!--</w:t>
      </w:r>
      <w:proofErr w:type="gramEnd"/>
      <w:r w:rsidRPr="008A42F7">
        <w:t xml:space="preserve"> Asemoidaan elementti kooltaan 200x100px absoluuttisena --&gt;</w:t>
      </w:r>
    </w:p>
    <w:p w14:paraId="15163D73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&lt;style&gt;</w:t>
      </w:r>
    </w:p>
    <w:p w14:paraId="11402811" w14:textId="77777777" w:rsidR="008A42F7" w:rsidRPr="008A42F7" w:rsidRDefault="008A42F7" w:rsidP="008A42F7">
      <w:pPr>
        <w:jc w:val="both"/>
        <w:rPr>
          <w:lang w:val="en-US"/>
        </w:rPr>
      </w:pPr>
      <w:proofErr w:type="spellStart"/>
      <w:r w:rsidRPr="008A42F7">
        <w:rPr>
          <w:lang w:val="en-US"/>
        </w:rPr>
        <w:t>div.absolute</w:t>
      </w:r>
      <w:proofErr w:type="spellEnd"/>
      <w:r w:rsidRPr="008A42F7">
        <w:rPr>
          <w:lang w:val="en-US"/>
        </w:rPr>
        <w:t xml:space="preserve"> {</w:t>
      </w:r>
    </w:p>
    <w:p w14:paraId="654DCBFF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 xml:space="preserve">  position: absolute;</w:t>
      </w:r>
    </w:p>
    <w:p w14:paraId="7497DBD6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 xml:space="preserve">  top: 80px;</w:t>
      </w:r>
    </w:p>
    <w:p w14:paraId="00D997A8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 xml:space="preserve">  right: 0;</w:t>
      </w:r>
    </w:p>
    <w:p w14:paraId="369BC5B3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 xml:space="preserve">  width: 200px;</w:t>
      </w:r>
    </w:p>
    <w:p w14:paraId="10FC2A50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 xml:space="preserve">  height: 100px;</w:t>
      </w:r>
    </w:p>
    <w:p w14:paraId="34F00C8A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 xml:space="preserve">  border: 3px solid #FF0000;</w:t>
      </w:r>
    </w:p>
    <w:p w14:paraId="781DDCED" w14:textId="77777777" w:rsidR="008A42F7" w:rsidRPr="008A42F7" w:rsidRDefault="008A42F7" w:rsidP="008A42F7">
      <w:pPr>
        <w:jc w:val="both"/>
      </w:pPr>
      <w:r w:rsidRPr="008A42F7">
        <w:t>}</w:t>
      </w:r>
    </w:p>
    <w:p w14:paraId="2CB16549" w14:textId="77777777" w:rsidR="008A42F7" w:rsidRPr="008A42F7" w:rsidRDefault="008A42F7" w:rsidP="008A42F7">
      <w:pPr>
        <w:jc w:val="both"/>
      </w:pPr>
      <w:proofErr w:type="gramStart"/>
      <w:r w:rsidRPr="008A42F7">
        <w:t>&lt;!--</w:t>
      </w:r>
      <w:proofErr w:type="gramEnd"/>
      <w:r w:rsidRPr="008A42F7">
        <w:t xml:space="preserve"> Kuva sijoitetaan </w:t>
      </w:r>
      <w:proofErr w:type="spellStart"/>
      <w:r w:rsidRPr="008A42F7">
        <w:t>vasemalle</w:t>
      </w:r>
      <w:proofErr w:type="spellEnd"/>
      <w:r w:rsidRPr="008A42F7">
        <w:t xml:space="preserve"> --&gt;</w:t>
      </w:r>
    </w:p>
    <w:p w14:paraId="2C877EA8" w14:textId="77777777" w:rsidR="008A42F7" w:rsidRPr="008A42F7" w:rsidRDefault="008A42F7" w:rsidP="008A42F7">
      <w:pPr>
        <w:jc w:val="both"/>
      </w:pPr>
      <w:proofErr w:type="spellStart"/>
      <w:r w:rsidRPr="008A42F7">
        <w:t>img</w:t>
      </w:r>
      <w:proofErr w:type="spellEnd"/>
      <w:r w:rsidRPr="008A42F7">
        <w:t xml:space="preserve"> {</w:t>
      </w:r>
    </w:p>
    <w:p w14:paraId="6512C467" w14:textId="77777777" w:rsidR="008A42F7" w:rsidRPr="008A42F7" w:rsidRDefault="008A42F7" w:rsidP="008A42F7">
      <w:pPr>
        <w:jc w:val="both"/>
      </w:pPr>
      <w:r w:rsidRPr="008A42F7">
        <w:t xml:space="preserve">  </w:t>
      </w:r>
      <w:proofErr w:type="spellStart"/>
      <w:r w:rsidRPr="008A42F7">
        <w:t>float</w:t>
      </w:r>
      <w:proofErr w:type="spellEnd"/>
      <w:r w:rsidRPr="008A42F7">
        <w:t xml:space="preserve">: </w:t>
      </w:r>
      <w:proofErr w:type="spellStart"/>
      <w:r w:rsidRPr="008A42F7">
        <w:t>left</w:t>
      </w:r>
      <w:proofErr w:type="spellEnd"/>
      <w:r w:rsidRPr="008A42F7">
        <w:t>;</w:t>
      </w:r>
    </w:p>
    <w:p w14:paraId="1C05874D" w14:textId="77777777" w:rsidR="008A42F7" w:rsidRPr="008A42F7" w:rsidRDefault="008A42F7" w:rsidP="008A42F7">
      <w:pPr>
        <w:jc w:val="both"/>
      </w:pPr>
      <w:r w:rsidRPr="008A42F7">
        <w:t>}</w:t>
      </w:r>
    </w:p>
    <w:p w14:paraId="1B244D52" w14:textId="77777777" w:rsidR="008A42F7" w:rsidRPr="008A42F7" w:rsidRDefault="008A42F7" w:rsidP="008A42F7">
      <w:pPr>
        <w:jc w:val="both"/>
      </w:pPr>
      <w:proofErr w:type="gramStart"/>
      <w:r w:rsidRPr="008A42F7">
        <w:t>&lt;!--</w:t>
      </w:r>
      <w:proofErr w:type="gramEnd"/>
      <w:r w:rsidRPr="008A42F7">
        <w:t xml:space="preserve"> Tyhjennetään tekstin molemmat puolet </w:t>
      </w:r>
      <w:proofErr w:type="spellStart"/>
      <w:r w:rsidRPr="008A42F7">
        <w:t>float</w:t>
      </w:r>
      <w:proofErr w:type="spellEnd"/>
      <w:r w:rsidRPr="008A42F7">
        <w:t xml:space="preserve"> elementeistä --&gt;</w:t>
      </w:r>
    </w:p>
    <w:p w14:paraId="5AB70D0B" w14:textId="77777777" w:rsidR="008A42F7" w:rsidRPr="008A42F7" w:rsidRDefault="008A42F7" w:rsidP="008A42F7">
      <w:pPr>
        <w:jc w:val="both"/>
        <w:rPr>
          <w:lang w:val="en-US"/>
        </w:rPr>
      </w:pPr>
      <w:proofErr w:type="spellStart"/>
      <w:proofErr w:type="gramStart"/>
      <w:r w:rsidRPr="008A42F7">
        <w:rPr>
          <w:lang w:val="en-US"/>
        </w:rPr>
        <w:t>p.clear</w:t>
      </w:r>
      <w:proofErr w:type="spellEnd"/>
      <w:proofErr w:type="gramEnd"/>
      <w:r w:rsidRPr="008A42F7">
        <w:rPr>
          <w:lang w:val="en-US"/>
        </w:rPr>
        <w:t xml:space="preserve"> {</w:t>
      </w:r>
    </w:p>
    <w:p w14:paraId="3B7C390F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 xml:space="preserve">  clear: both;</w:t>
      </w:r>
    </w:p>
    <w:p w14:paraId="27A5DB07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}</w:t>
      </w:r>
    </w:p>
    <w:p w14:paraId="20D06892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&lt;/style&gt;</w:t>
      </w:r>
    </w:p>
    <w:p w14:paraId="76487863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&lt;/head&gt;</w:t>
      </w:r>
    </w:p>
    <w:p w14:paraId="553F5584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&lt;body&gt;</w:t>
      </w:r>
    </w:p>
    <w:p w14:paraId="79C083FD" w14:textId="77777777" w:rsidR="008A42F7" w:rsidRPr="008A42F7" w:rsidRDefault="008A42F7" w:rsidP="008A42F7">
      <w:pPr>
        <w:jc w:val="both"/>
        <w:rPr>
          <w:lang w:val="en-US"/>
        </w:rPr>
      </w:pPr>
      <w:proofErr w:type="gramStart"/>
      <w:r w:rsidRPr="008A42F7">
        <w:rPr>
          <w:lang w:val="en-US"/>
        </w:rPr>
        <w:t>&lt;!--</w:t>
      </w:r>
      <w:proofErr w:type="gramEnd"/>
      <w:r w:rsidRPr="008A42F7">
        <w:rPr>
          <w:lang w:val="en-US"/>
        </w:rPr>
        <w:t xml:space="preserve"> </w:t>
      </w:r>
      <w:proofErr w:type="spellStart"/>
      <w:r w:rsidRPr="008A42F7">
        <w:rPr>
          <w:lang w:val="en-US"/>
        </w:rPr>
        <w:t>Headeri</w:t>
      </w:r>
      <w:proofErr w:type="spellEnd"/>
      <w:r w:rsidRPr="008A42F7">
        <w:rPr>
          <w:lang w:val="en-US"/>
        </w:rPr>
        <w:t xml:space="preserve"> --&gt;</w:t>
      </w:r>
    </w:p>
    <w:p w14:paraId="69947559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&lt;h1&gt;</w:t>
      </w:r>
      <w:proofErr w:type="spellStart"/>
      <w:r w:rsidRPr="008A42F7">
        <w:rPr>
          <w:lang w:val="en-US"/>
        </w:rPr>
        <w:t>Headeri</w:t>
      </w:r>
      <w:proofErr w:type="spellEnd"/>
      <w:r w:rsidRPr="008A42F7">
        <w:rPr>
          <w:lang w:val="en-US"/>
        </w:rPr>
        <w:t>&lt;/h1&gt;</w:t>
      </w:r>
    </w:p>
    <w:p w14:paraId="7F66BBA8" w14:textId="77777777" w:rsidR="008A42F7" w:rsidRPr="008A42F7" w:rsidRDefault="008A42F7" w:rsidP="008A42F7">
      <w:pPr>
        <w:jc w:val="both"/>
      </w:pPr>
      <w:proofErr w:type="gramStart"/>
      <w:r w:rsidRPr="008A42F7">
        <w:t>&lt;!--</w:t>
      </w:r>
      <w:proofErr w:type="gramEnd"/>
      <w:r w:rsidRPr="008A42F7">
        <w:t xml:space="preserve"> Lisätään esimerkki kuva verkosta --&gt;</w:t>
      </w:r>
    </w:p>
    <w:p w14:paraId="233A248D" w14:textId="77777777" w:rsidR="008A42F7" w:rsidRPr="008A42F7" w:rsidRDefault="008A42F7" w:rsidP="008A42F7">
      <w:pPr>
        <w:jc w:val="both"/>
      </w:pPr>
      <w:r w:rsidRPr="008A42F7">
        <w:t>&lt;</w:t>
      </w:r>
      <w:proofErr w:type="spellStart"/>
      <w:r w:rsidRPr="008A42F7">
        <w:t>img</w:t>
      </w:r>
      <w:proofErr w:type="spellEnd"/>
      <w:r w:rsidRPr="008A42F7">
        <w:t xml:space="preserve"> src="https://cdn.makeawebsitehub.com/wp-content/uploads/2016/02/learn-code-e1455713167295.jpg" </w:t>
      </w:r>
      <w:proofErr w:type="spellStart"/>
      <w:r w:rsidRPr="008A42F7">
        <w:t>width</w:t>
      </w:r>
      <w:proofErr w:type="spellEnd"/>
      <w:r w:rsidRPr="008A42F7">
        <w:t xml:space="preserve">="100" </w:t>
      </w:r>
      <w:proofErr w:type="spellStart"/>
      <w:r w:rsidRPr="008A42F7">
        <w:t>height</w:t>
      </w:r>
      <w:proofErr w:type="spellEnd"/>
      <w:r w:rsidRPr="008A42F7">
        <w:t>="132"&gt;</w:t>
      </w:r>
    </w:p>
    <w:p w14:paraId="08990D44" w14:textId="77777777" w:rsidR="008A42F7" w:rsidRPr="008A42F7" w:rsidRDefault="008A42F7" w:rsidP="008A42F7">
      <w:pPr>
        <w:jc w:val="both"/>
      </w:pPr>
      <w:r w:rsidRPr="008A42F7">
        <w:t>&lt;p&gt;esimerkki teksti&lt;/p&gt;</w:t>
      </w:r>
    </w:p>
    <w:p w14:paraId="729EAD96" w14:textId="77777777" w:rsidR="008A42F7" w:rsidRPr="008A42F7" w:rsidRDefault="008A42F7" w:rsidP="008A42F7">
      <w:pPr>
        <w:jc w:val="both"/>
      </w:pPr>
      <w:r w:rsidRPr="008A42F7">
        <w:t xml:space="preserve">&lt;p </w:t>
      </w:r>
      <w:proofErr w:type="spellStart"/>
      <w:r w:rsidRPr="008A42F7">
        <w:t>class</w:t>
      </w:r>
      <w:proofErr w:type="spellEnd"/>
      <w:r w:rsidRPr="008A42F7">
        <w:t>="</w:t>
      </w:r>
      <w:proofErr w:type="spellStart"/>
      <w:r w:rsidRPr="008A42F7">
        <w:t>clear</w:t>
      </w:r>
      <w:proofErr w:type="spellEnd"/>
      <w:r w:rsidRPr="008A42F7">
        <w:t>"&gt;esimerkki teksti esimerkki teksti esimerkki teksti&lt;/p&gt;</w:t>
      </w:r>
    </w:p>
    <w:p w14:paraId="4C76430F" w14:textId="77777777" w:rsidR="008A42F7" w:rsidRPr="008A42F7" w:rsidRDefault="008A42F7" w:rsidP="008A42F7">
      <w:pPr>
        <w:jc w:val="both"/>
      </w:pPr>
      <w:proofErr w:type="gramStart"/>
      <w:r w:rsidRPr="008A42F7">
        <w:t>&lt;!--</w:t>
      </w:r>
      <w:proofErr w:type="gramEnd"/>
      <w:r w:rsidRPr="008A42F7">
        <w:t xml:space="preserve"> </w:t>
      </w:r>
      <w:proofErr w:type="spellStart"/>
      <w:r w:rsidRPr="008A42F7">
        <w:t>absolute</w:t>
      </w:r>
      <w:proofErr w:type="spellEnd"/>
      <w:r w:rsidRPr="008A42F7">
        <w:t xml:space="preserve"> elementin sisällä oleva teksti --&gt;</w:t>
      </w:r>
    </w:p>
    <w:p w14:paraId="6FF7821E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&lt;div class="absolute"&gt;</w:t>
      </w:r>
      <w:proofErr w:type="spellStart"/>
      <w:r w:rsidRPr="008A42F7">
        <w:rPr>
          <w:lang w:val="en-US"/>
        </w:rPr>
        <w:t>elementin</w:t>
      </w:r>
      <w:proofErr w:type="spellEnd"/>
      <w:r w:rsidRPr="008A42F7">
        <w:rPr>
          <w:lang w:val="en-US"/>
        </w:rPr>
        <w:t xml:space="preserve"> </w:t>
      </w:r>
      <w:proofErr w:type="spellStart"/>
      <w:r w:rsidRPr="008A42F7">
        <w:rPr>
          <w:lang w:val="en-US"/>
        </w:rPr>
        <w:t>paikka</w:t>
      </w:r>
      <w:proofErr w:type="spellEnd"/>
      <w:r w:rsidRPr="008A42F7">
        <w:rPr>
          <w:lang w:val="en-US"/>
        </w:rPr>
        <w:t>: absolute;&lt;/div&gt;</w:t>
      </w:r>
    </w:p>
    <w:p w14:paraId="0547B9C7" w14:textId="77777777" w:rsidR="008A42F7" w:rsidRPr="008A42F7" w:rsidRDefault="008A42F7" w:rsidP="008A42F7">
      <w:pPr>
        <w:jc w:val="both"/>
        <w:rPr>
          <w:lang w:val="en-US"/>
        </w:rPr>
      </w:pPr>
    </w:p>
    <w:p w14:paraId="2BAECAF4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&lt;/body&gt;</w:t>
      </w:r>
    </w:p>
    <w:p w14:paraId="6BACCD4D" w14:textId="77777777" w:rsidR="006D25A5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&lt;/html&gt;</w:t>
      </w:r>
    </w:p>
    <w:p w14:paraId="5F4CFAEE" w14:textId="77777777" w:rsidR="008A42F7" w:rsidRDefault="008A42F7" w:rsidP="008A42F7">
      <w:pPr>
        <w:jc w:val="both"/>
        <w:rPr>
          <w:lang w:val="en-US"/>
        </w:rPr>
      </w:pPr>
    </w:p>
    <w:p w14:paraId="27437552" w14:textId="77777777" w:rsidR="008A42F7" w:rsidRDefault="008A42F7" w:rsidP="008A42F7">
      <w:pPr>
        <w:jc w:val="both"/>
        <w:rPr>
          <w:lang w:val="en-US"/>
        </w:rPr>
      </w:pPr>
      <w:r>
        <w:rPr>
          <w:lang w:val="en-US"/>
        </w:rPr>
        <w:t xml:space="preserve">V2: </w:t>
      </w:r>
    </w:p>
    <w:p w14:paraId="61F8A41A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&lt;!DOCTYPE html&gt;</w:t>
      </w:r>
    </w:p>
    <w:p w14:paraId="1ABC6711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&lt;html&gt;</w:t>
      </w:r>
    </w:p>
    <w:p w14:paraId="48CAC70D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&lt;head&gt;</w:t>
      </w:r>
    </w:p>
    <w:p w14:paraId="26430954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&lt;title&gt;H02_relative&lt;/title&gt;</w:t>
      </w:r>
    </w:p>
    <w:p w14:paraId="74C9998E" w14:textId="77777777" w:rsidR="008A42F7" w:rsidRPr="008A42F7" w:rsidRDefault="008A42F7" w:rsidP="008A42F7">
      <w:pPr>
        <w:jc w:val="both"/>
      </w:pPr>
      <w:r w:rsidRPr="008A42F7">
        <w:t>&lt;</w:t>
      </w:r>
      <w:proofErr w:type="spellStart"/>
      <w:r w:rsidRPr="008A42F7">
        <w:t>meta</w:t>
      </w:r>
      <w:proofErr w:type="spellEnd"/>
      <w:r w:rsidRPr="008A42F7">
        <w:t xml:space="preserve"> </w:t>
      </w:r>
      <w:proofErr w:type="spellStart"/>
      <w:r w:rsidRPr="008A42F7">
        <w:t>charset</w:t>
      </w:r>
      <w:proofErr w:type="spellEnd"/>
      <w:r w:rsidRPr="008A42F7">
        <w:t>='utf-8'&gt;</w:t>
      </w:r>
    </w:p>
    <w:p w14:paraId="7514C5B5" w14:textId="77777777" w:rsidR="008A42F7" w:rsidRPr="008A42F7" w:rsidRDefault="008A42F7" w:rsidP="008A42F7">
      <w:pPr>
        <w:jc w:val="both"/>
      </w:pPr>
      <w:proofErr w:type="gramStart"/>
      <w:r w:rsidRPr="008A42F7">
        <w:t>&lt;!--</w:t>
      </w:r>
      <w:proofErr w:type="gramEnd"/>
      <w:r w:rsidRPr="008A42F7">
        <w:t xml:space="preserve"> Asemoidaan elementti kooltaan 400x200px relatiivisena --&gt;</w:t>
      </w:r>
    </w:p>
    <w:p w14:paraId="38F1AAF6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&lt;style&gt;</w:t>
      </w:r>
    </w:p>
    <w:p w14:paraId="2A388319" w14:textId="77777777" w:rsidR="008A42F7" w:rsidRPr="008A42F7" w:rsidRDefault="008A42F7" w:rsidP="008A42F7">
      <w:pPr>
        <w:jc w:val="both"/>
        <w:rPr>
          <w:lang w:val="en-US"/>
        </w:rPr>
      </w:pPr>
      <w:proofErr w:type="spellStart"/>
      <w:r w:rsidRPr="008A42F7">
        <w:rPr>
          <w:lang w:val="en-US"/>
        </w:rPr>
        <w:t>div.relative</w:t>
      </w:r>
      <w:proofErr w:type="spellEnd"/>
      <w:r w:rsidRPr="008A42F7">
        <w:rPr>
          <w:lang w:val="en-US"/>
        </w:rPr>
        <w:t xml:space="preserve"> {</w:t>
      </w:r>
    </w:p>
    <w:p w14:paraId="550A26DB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 xml:space="preserve">  position: relative;</w:t>
      </w:r>
    </w:p>
    <w:p w14:paraId="0181720F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 xml:space="preserve">  width: 400px;</w:t>
      </w:r>
    </w:p>
    <w:p w14:paraId="5E015C66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 xml:space="preserve">  height: 200px;</w:t>
      </w:r>
    </w:p>
    <w:p w14:paraId="7542A2AC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 xml:space="preserve">  border: 3px solid #FF0000;</w:t>
      </w:r>
    </w:p>
    <w:p w14:paraId="1867A230" w14:textId="77777777" w:rsidR="008A42F7" w:rsidRPr="008A42F7" w:rsidRDefault="008A42F7" w:rsidP="008A42F7">
      <w:pPr>
        <w:jc w:val="both"/>
      </w:pPr>
      <w:r w:rsidRPr="008A42F7">
        <w:t xml:space="preserve">} </w:t>
      </w:r>
    </w:p>
    <w:p w14:paraId="5AC5CF19" w14:textId="77777777" w:rsidR="008A42F7" w:rsidRPr="008A42F7" w:rsidRDefault="008A42F7" w:rsidP="008A42F7">
      <w:pPr>
        <w:jc w:val="both"/>
      </w:pPr>
      <w:proofErr w:type="gramStart"/>
      <w:r w:rsidRPr="008A42F7">
        <w:t>&lt;!--</w:t>
      </w:r>
      <w:proofErr w:type="gramEnd"/>
      <w:r w:rsidRPr="008A42F7">
        <w:t>Kuva sijoitetaan oikealle--&gt;</w:t>
      </w:r>
    </w:p>
    <w:p w14:paraId="71A6CCBE" w14:textId="77777777" w:rsidR="008A42F7" w:rsidRPr="008A42F7" w:rsidRDefault="008A42F7" w:rsidP="008A42F7">
      <w:pPr>
        <w:jc w:val="both"/>
      </w:pPr>
      <w:proofErr w:type="spellStart"/>
      <w:r w:rsidRPr="008A42F7">
        <w:t>img</w:t>
      </w:r>
      <w:proofErr w:type="spellEnd"/>
      <w:r w:rsidRPr="008A42F7">
        <w:t xml:space="preserve"> {</w:t>
      </w:r>
    </w:p>
    <w:p w14:paraId="27098CFC" w14:textId="77777777" w:rsidR="008A42F7" w:rsidRPr="008A42F7" w:rsidRDefault="008A42F7" w:rsidP="008A42F7">
      <w:pPr>
        <w:jc w:val="both"/>
      </w:pPr>
      <w:r w:rsidRPr="008A42F7">
        <w:t xml:space="preserve">  </w:t>
      </w:r>
      <w:proofErr w:type="spellStart"/>
      <w:r w:rsidRPr="008A42F7">
        <w:t>float</w:t>
      </w:r>
      <w:proofErr w:type="spellEnd"/>
      <w:r w:rsidRPr="008A42F7">
        <w:t xml:space="preserve">: </w:t>
      </w:r>
      <w:proofErr w:type="spellStart"/>
      <w:r w:rsidRPr="008A42F7">
        <w:t>right</w:t>
      </w:r>
      <w:proofErr w:type="spellEnd"/>
      <w:r w:rsidRPr="008A42F7">
        <w:t>;</w:t>
      </w:r>
    </w:p>
    <w:p w14:paraId="3472720B" w14:textId="77777777" w:rsidR="008A42F7" w:rsidRPr="008A42F7" w:rsidRDefault="008A42F7" w:rsidP="008A42F7">
      <w:pPr>
        <w:jc w:val="both"/>
      </w:pPr>
      <w:r w:rsidRPr="008A42F7">
        <w:t>}</w:t>
      </w:r>
    </w:p>
    <w:p w14:paraId="258DE950" w14:textId="77777777" w:rsidR="008A42F7" w:rsidRPr="008A42F7" w:rsidRDefault="008A42F7" w:rsidP="008A42F7">
      <w:pPr>
        <w:jc w:val="both"/>
      </w:pPr>
      <w:proofErr w:type="gramStart"/>
      <w:r w:rsidRPr="008A42F7">
        <w:t>&lt;!--</w:t>
      </w:r>
      <w:proofErr w:type="gramEnd"/>
      <w:r w:rsidRPr="008A42F7">
        <w:t xml:space="preserve"> Tyhjennetään tekstin molemmat puolet </w:t>
      </w:r>
      <w:proofErr w:type="spellStart"/>
      <w:r w:rsidRPr="008A42F7">
        <w:t>float</w:t>
      </w:r>
      <w:proofErr w:type="spellEnd"/>
      <w:r w:rsidRPr="008A42F7">
        <w:t xml:space="preserve"> elementeistä --&gt;</w:t>
      </w:r>
    </w:p>
    <w:p w14:paraId="503C6952" w14:textId="77777777" w:rsidR="008A42F7" w:rsidRPr="008A42F7" w:rsidRDefault="008A42F7" w:rsidP="008A42F7">
      <w:pPr>
        <w:jc w:val="both"/>
        <w:rPr>
          <w:lang w:val="en-US"/>
        </w:rPr>
      </w:pPr>
      <w:proofErr w:type="spellStart"/>
      <w:proofErr w:type="gramStart"/>
      <w:r w:rsidRPr="008A42F7">
        <w:rPr>
          <w:lang w:val="en-US"/>
        </w:rPr>
        <w:t>p.clear</w:t>
      </w:r>
      <w:proofErr w:type="spellEnd"/>
      <w:proofErr w:type="gramEnd"/>
      <w:r w:rsidRPr="008A42F7">
        <w:rPr>
          <w:lang w:val="en-US"/>
        </w:rPr>
        <w:t xml:space="preserve"> {</w:t>
      </w:r>
    </w:p>
    <w:p w14:paraId="38A13EAA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 xml:space="preserve">  clear: both;</w:t>
      </w:r>
    </w:p>
    <w:p w14:paraId="1CEDCB5D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}</w:t>
      </w:r>
    </w:p>
    <w:p w14:paraId="699F6CD3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&lt;/style&gt;</w:t>
      </w:r>
    </w:p>
    <w:p w14:paraId="241EC3C7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&lt;/head&gt;</w:t>
      </w:r>
    </w:p>
    <w:p w14:paraId="4B497D10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&lt;body&gt;</w:t>
      </w:r>
    </w:p>
    <w:p w14:paraId="5D4FAB7F" w14:textId="77777777" w:rsidR="008A42F7" w:rsidRPr="008A42F7" w:rsidRDefault="008A42F7" w:rsidP="008A42F7">
      <w:pPr>
        <w:jc w:val="both"/>
        <w:rPr>
          <w:lang w:val="en-US"/>
        </w:rPr>
      </w:pPr>
      <w:proofErr w:type="gramStart"/>
      <w:r w:rsidRPr="008A42F7">
        <w:rPr>
          <w:lang w:val="en-US"/>
        </w:rPr>
        <w:t>&lt;!--</w:t>
      </w:r>
      <w:proofErr w:type="gramEnd"/>
      <w:r w:rsidRPr="008A42F7">
        <w:rPr>
          <w:lang w:val="en-US"/>
        </w:rPr>
        <w:t xml:space="preserve"> </w:t>
      </w:r>
      <w:proofErr w:type="spellStart"/>
      <w:r w:rsidRPr="008A42F7">
        <w:rPr>
          <w:lang w:val="en-US"/>
        </w:rPr>
        <w:t>Headeri</w:t>
      </w:r>
      <w:proofErr w:type="spellEnd"/>
      <w:r w:rsidRPr="008A42F7">
        <w:rPr>
          <w:lang w:val="en-US"/>
        </w:rPr>
        <w:t xml:space="preserve"> --&gt;</w:t>
      </w:r>
    </w:p>
    <w:p w14:paraId="54731B6D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&lt;h1&gt;</w:t>
      </w:r>
      <w:proofErr w:type="spellStart"/>
      <w:r w:rsidRPr="008A42F7">
        <w:rPr>
          <w:lang w:val="en-US"/>
        </w:rPr>
        <w:t>Headeri</w:t>
      </w:r>
      <w:proofErr w:type="spellEnd"/>
      <w:r w:rsidRPr="008A42F7">
        <w:rPr>
          <w:lang w:val="en-US"/>
        </w:rPr>
        <w:t>&lt;/h1&gt;</w:t>
      </w:r>
    </w:p>
    <w:p w14:paraId="5EEFFAD7" w14:textId="77777777" w:rsidR="008A42F7" w:rsidRPr="008A42F7" w:rsidRDefault="008A42F7" w:rsidP="008A42F7">
      <w:pPr>
        <w:jc w:val="both"/>
      </w:pPr>
      <w:proofErr w:type="gramStart"/>
      <w:r w:rsidRPr="008A42F7">
        <w:t>&lt;!--</w:t>
      </w:r>
      <w:proofErr w:type="gramEnd"/>
      <w:r w:rsidRPr="008A42F7">
        <w:t xml:space="preserve"> Lisätään esimerkki kuva verkosta --&gt;</w:t>
      </w:r>
    </w:p>
    <w:p w14:paraId="3776E691" w14:textId="77777777" w:rsidR="008A42F7" w:rsidRPr="008A42F7" w:rsidRDefault="008A42F7" w:rsidP="008A42F7">
      <w:pPr>
        <w:jc w:val="both"/>
      </w:pPr>
      <w:r w:rsidRPr="008A42F7">
        <w:t>&lt;</w:t>
      </w:r>
      <w:proofErr w:type="spellStart"/>
      <w:r w:rsidRPr="008A42F7">
        <w:t>img</w:t>
      </w:r>
      <w:proofErr w:type="spellEnd"/>
      <w:r w:rsidRPr="008A42F7">
        <w:t xml:space="preserve"> src="https://cdn.makeawebsitehub.com/wp-content/uploads/2016/02/learn-code-e1455713167295.jpg" </w:t>
      </w:r>
      <w:proofErr w:type="spellStart"/>
      <w:r w:rsidRPr="008A42F7">
        <w:t>width</w:t>
      </w:r>
      <w:proofErr w:type="spellEnd"/>
      <w:r w:rsidRPr="008A42F7">
        <w:t xml:space="preserve">="100" </w:t>
      </w:r>
      <w:proofErr w:type="spellStart"/>
      <w:r w:rsidRPr="008A42F7">
        <w:t>height</w:t>
      </w:r>
      <w:proofErr w:type="spellEnd"/>
      <w:r w:rsidRPr="008A42F7">
        <w:t>="132"&gt;</w:t>
      </w:r>
    </w:p>
    <w:p w14:paraId="6778280F" w14:textId="77777777" w:rsidR="008A42F7" w:rsidRPr="008A42F7" w:rsidRDefault="008A42F7" w:rsidP="008A42F7">
      <w:pPr>
        <w:jc w:val="both"/>
      </w:pPr>
      <w:r w:rsidRPr="008A42F7">
        <w:t>&lt;p&gt;esimerkki teksti&lt;/p&gt;</w:t>
      </w:r>
    </w:p>
    <w:p w14:paraId="07A5AA0F" w14:textId="77777777" w:rsidR="008A42F7" w:rsidRPr="008A42F7" w:rsidRDefault="008A42F7" w:rsidP="008A42F7">
      <w:pPr>
        <w:jc w:val="both"/>
      </w:pPr>
      <w:r w:rsidRPr="008A42F7">
        <w:t xml:space="preserve">&lt;p </w:t>
      </w:r>
      <w:proofErr w:type="spellStart"/>
      <w:r w:rsidRPr="008A42F7">
        <w:t>class</w:t>
      </w:r>
      <w:proofErr w:type="spellEnd"/>
      <w:r w:rsidRPr="008A42F7">
        <w:t>="</w:t>
      </w:r>
      <w:proofErr w:type="spellStart"/>
      <w:r w:rsidRPr="008A42F7">
        <w:t>clear</w:t>
      </w:r>
      <w:proofErr w:type="spellEnd"/>
      <w:r w:rsidRPr="008A42F7">
        <w:t>"&gt;esimerkki teksti esimerkki teksti esimerkki teksti&lt;/p&gt;</w:t>
      </w:r>
    </w:p>
    <w:p w14:paraId="7979B66C" w14:textId="77777777" w:rsidR="008A42F7" w:rsidRPr="008A42F7" w:rsidRDefault="008A42F7" w:rsidP="008A42F7">
      <w:pPr>
        <w:jc w:val="both"/>
      </w:pPr>
      <w:proofErr w:type="gramStart"/>
      <w:r w:rsidRPr="008A42F7">
        <w:t>&lt;!--</w:t>
      </w:r>
      <w:proofErr w:type="gramEnd"/>
      <w:r w:rsidRPr="008A42F7">
        <w:t xml:space="preserve"> </w:t>
      </w:r>
      <w:proofErr w:type="spellStart"/>
      <w:r w:rsidRPr="008A42F7">
        <w:t>relative</w:t>
      </w:r>
      <w:proofErr w:type="spellEnd"/>
      <w:r w:rsidRPr="008A42F7">
        <w:t xml:space="preserve"> elementin sisällä oleva teksti --&gt;</w:t>
      </w:r>
    </w:p>
    <w:p w14:paraId="4D58372F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&lt;div class="relative"&gt;</w:t>
      </w:r>
      <w:proofErr w:type="spellStart"/>
      <w:r w:rsidRPr="008A42F7">
        <w:rPr>
          <w:lang w:val="en-US"/>
        </w:rPr>
        <w:t>elementin</w:t>
      </w:r>
      <w:proofErr w:type="spellEnd"/>
      <w:r w:rsidRPr="008A42F7">
        <w:rPr>
          <w:lang w:val="en-US"/>
        </w:rPr>
        <w:t xml:space="preserve"> </w:t>
      </w:r>
      <w:proofErr w:type="spellStart"/>
      <w:r w:rsidRPr="008A42F7">
        <w:rPr>
          <w:lang w:val="en-US"/>
        </w:rPr>
        <w:t>paikka</w:t>
      </w:r>
      <w:proofErr w:type="spellEnd"/>
      <w:r w:rsidRPr="008A42F7">
        <w:rPr>
          <w:lang w:val="en-US"/>
        </w:rPr>
        <w:t>: relative;&lt;/div&gt;</w:t>
      </w:r>
    </w:p>
    <w:p w14:paraId="4C49D9EB" w14:textId="77777777" w:rsidR="008A42F7" w:rsidRPr="008A42F7" w:rsidRDefault="008A42F7" w:rsidP="008A42F7">
      <w:pPr>
        <w:jc w:val="both"/>
        <w:rPr>
          <w:lang w:val="en-US"/>
        </w:rPr>
      </w:pPr>
    </w:p>
    <w:p w14:paraId="4839F007" w14:textId="77777777" w:rsidR="008A42F7" w:rsidRPr="008A42F7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&lt;/body&gt;</w:t>
      </w:r>
    </w:p>
    <w:p w14:paraId="71BA0658" w14:textId="77777777" w:rsidR="008A42F7" w:rsidRPr="0035223C" w:rsidRDefault="008A42F7" w:rsidP="008A42F7">
      <w:pPr>
        <w:jc w:val="both"/>
        <w:rPr>
          <w:lang w:val="en-US"/>
        </w:rPr>
      </w:pPr>
      <w:r w:rsidRPr="008A42F7">
        <w:rPr>
          <w:lang w:val="en-US"/>
        </w:rPr>
        <w:t>&lt;/html&gt;</w:t>
      </w:r>
    </w:p>
    <w:p w14:paraId="08925AF4" w14:textId="77777777" w:rsidR="0081670B" w:rsidRPr="0035223C" w:rsidRDefault="0081670B" w:rsidP="004D2F52">
      <w:pPr>
        <w:spacing w:line="360" w:lineRule="auto"/>
        <w:jc w:val="both"/>
        <w:rPr>
          <w:lang w:val="en-US"/>
        </w:rPr>
      </w:pPr>
    </w:p>
    <w:p w14:paraId="71B7F537" w14:textId="77777777" w:rsidR="009F2128" w:rsidRPr="00C37D0A" w:rsidRDefault="00916BD8" w:rsidP="009F2128">
      <w:pPr>
        <w:spacing w:line="360" w:lineRule="auto"/>
        <w:jc w:val="both"/>
        <w:rPr>
          <w:lang w:val="en-US"/>
        </w:rPr>
      </w:pPr>
      <w:r>
        <w:t>11. Muuta sivusto</w:t>
      </w:r>
      <w:r w:rsidR="008C4F6A">
        <w:t>n</w:t>
      </w:r>
      <w:r w:rsidR="009F2128" w:rsidRPr="0081670B">
        <w:t xml:space="preserve"> </w:t>
      </w:r>
      <w:r w:rsidR="008C4F6A" w:rsidRPr="008C4F6A">
        <w:t>http://www.learningrwd.com/example/pandas-forever/10-8/index.html</w:t>
      </w:r>
      <w:r w:rsidR="009F2128" w:rsidRPr="0081670B">
        <w:t xml:space="preserve"> </w:t>
      </w:r>
      <w:r>
        <w:t xml:space="preserve">ulkoasua muuttamalla sen tyylimäärittelyjä. Lataa ensin tarvittavat tiedostot omalle koneellesi ja tee </w:t>
      </w:r>
      <w:r>
        <w:lastRenderedPageBreak/>
        <w:t>sitten ainakin seuraavat muutokset</w:t>
      </w:r>
      <w:r w:rsidR="009F2128" w:rsidRPr="0081670B">
        <w:t>.</w:t>
      </w:r>
      <w:r w:rsidR="00C37D0A">
        <w:t xml:space="preserve"> / Make some </w:t>
      </w:r>
      <w:proofErr w:type="spellStart"/>
      <w:r w:rsidR="00C37D0A">
        <w:t>changes</w:t>
      </w:r>
      <w:proofErr w:type="spellEnd"/>
      <w:r w:rsidR="00C37D0A">
        <w:t xml:space="preserve"> to </w:t>
      </w:r>
      <w:proofErr w:type="spellStart"/>
      <w:r w:rsidR="00C37D0A">
        <w:t>the</w:t>
      </w:r>
      <w:proofErr w:type="spellEnd"/>
      <w:r w:rsidR="00C37D0A">
        <w:t xml:space="preserve"> </w:t>
      </w:r>
      <w:proofErr w:type="spellStart"/>
      <w:r w:rsidR="00C37D0A">
        <w:t>style</w:t>
      </w:r>
      <w:proofErr w:type="spellEnd"/>
      <w:r w:rsidR="00C37D0A">
        <w:t xml:space="preserve"> of </w:t>
      </w:r>
      <w:proofErr w:type="spellStart"/>
      <w:r w:rsidR="00C37D0A">
        <w:t>the</w:t>
      </w:r>
      <w:proofErr w:type="spellEnd"/>
      <w:r w:rsidR="00C37D0A">
        <w:t xml:space="preserve"> web </w:t>
      </w:r>
      <w:proofErr w:type="spellStart"/>
      <w:r w:rsidR="00C37D0A">
        <w:t>page</w:t>
      </w:r>
      <w:proofErr w:type="spellEnd"/>
      <w:r w:rsidR="00C37D0A" w:rsidRPr="00C37D0A">
        <w:t xml:space="preserve"> </w:t>
      </w:r>
      <w:proofErr w:type="spellStart"/>
      <w:r w:rsidR="00C37D0A">
        <w:t>presented</w:t>
      </w:r>
      <w:proofErr w:type="spellEnd"/>
      <w:r w:rsidR="00C37D0A">
        <w:t xml:space="preserve"> at </w:t>
      </w:r>
      <w:hyperlink r:id="rId12" w:history="1">
        <w:r w:rsidR="00C37D0A" w:rsidRPr="00922D51">
          <w:rPr>
            <w:rStyle w:val="Hyperlinkki"/>
          </w:rPr>
          <w:t>http://www.learningrwd.com/example/pan</w:t>
        </w:r>
        <w:r w:rsidR="00C37D0A" w:rsidRPr="00922D51">
          <w:rPr>
            <w:rStyle w:val="Hyperlinkki"/>
          </w:rPr>
          <w:t>d</w:t>
        </w:r>
        <w:r w:rsidR="00C37D0A" w:rsidRPr="00922D51">
          <w:rPr>
            <w:rStyle w:val="Hyperlinkki"/>
          </w:rPr>
          <w:t>as-forever/10-8/index.html</w:t>
        </w:r>
      </w:hyperlink>
      <w:r w:rsidR="00C37D0A">
        <w:t xml:space="preserve">. </w:t>
      </w:r>
      <w:r w:rsidR="00C37D0A" w:rsidRPr="00C37D0A">
        <w:rPr>
          <w:lang w:val="en-US"/>
        </w:rPr>
        <w:t xml:space="preserve">Start by downloading the </w:t>
      </w:r>
      <w:r w:rsidR="00C37D0A">
        <w:rPr>
          <w:lang w:val="en-US"/>
        </w:rPr>
        <w:t>related</w:t>
      </w:r>
      <w:r w:rsidR="00C37D0A" w:rsidRPr="00C37D0A">
        <w:rPr>
          <w:lang w:val="en-US"/>
        </w:rPr>
        <w:t xml:space="preserve"> files to your computer</w:t>
      </w:r>
      <w:r w:rsidR="00C37D0A">
        <w:rPr>
          <w:lang w:val="en-US"/>
        </w:rPr>
        <w:t>.</w:t>
      </w:r>
      <w:r w:rsidR="00C37D0A" w:rsidRPr="00C37D0A">
        <w:rPr>
          <w:lang w:val="en-US"/>
        </w:rPr>
        <w:t xml:space="preserve"> </w:t>
      </w:r>
    </w:p>
    <w:p w14:paraId="3947301F" w14:textId="77777777" w:rsidR="009F2128" w:rsidRDefault="00916BD8" w:rsidP="00C37D0A">
      <w:pPr>
        <w:numPr>
          <w:ilvl w:val="0"/>
          <w:numId w:val="22"/>
        </w:numPr>
        <w:tabs>
          <w:tab w:val="clear" w:pos="1304"/>
          <w:tab w:val="left" w:pos="709"/>
        </w:tabs>
        <w:spacing w:line="360" w:lineRule="auto"/>
        <w:jc w:val="both"/>
        <w:rPr>
          <w:lang w:val="en-US"/>
        </w:rPr>
      </w:pPr>
      <w:proofErr w:type="spellStart"/>
      <w:r w:rsidRPr="00C37D0A">
        <w:rPr>
          <w:lang w:val="en-US"/>
        </w:rPr>
        <w:t>Muuta</w:t>
      </w:r>
      <w:proofErr w:type="spellEnd"/>
      <w:r w:rsidRPr="00C37D0A">
        <w:rPr>
          <w:lang w:val="en-US"/>
        </w:rPr>
        <w:t xml:space="preserve"> </w:t>
      </w:r>
      <w:proofErr w:type="spellStart"/>
      <w:r w:rsidRPr="00C37D0A">
        <w:rPr>
          <w:lang w:val="en-US"/>
        </w:rPr>
        <w:t>tavallisen</w:t>
      </w:r>
      <w:proofErr w:type="spellEnd"/>
      <w:r w:rsidRPr="00C37D0A">
        <w:rPr>
          <w:lang w:val="en-US"/>
        </w:rPr>
        <w:t xml:space="preserve"> </w:t>
      </w:r>
      <w:proofErr w:type="spellStart"/>
      <w:r w:rsidRPr="00C37D0A">
        <w:rPr>
          <w:lang w:val="en-US"/>
        </w:rPr>
        <w:t>tekstin</w:t>
      </w:r>
      <w:proofErr w:type="spellEnd"/>
      <w:r w:rsidRPr="00C37D0A">
        <w:rPr>
          <w:lang w:val="en-US"/>
        </w:rPr>
        <w:t xml:space="preserve"> </w:t>
      </w:r>
      <w:proofErr w:type="spellStart"/>
      <w:r w:rsidRPr="00C37D0A">
        <w:rPr>
          <w:lang w:val="en-US"/>
        </w:rPr>
        <w:t>fontin</w:t>
      </w:r>
      <w:proofErr w:type="spellEnd"/>
      <w:r w:rsidRPr="00C37D0A">
        <w:rPr>
          <w:lang w:val="en-US"/>
        </w:rPr>
        <w:t xml:space="preserve"> </w:t>
      </w:r>
      <w:proofErr w:type="spellStart"/>
      <w:r w:rsidRPr="00C37D0A">
        <w:rPr>
          <w:lang w:val="en-US"/>
        </w:rPr>
        <w:t>koko</w:t>
      </w:r>
      <w:proofErr w:type="spellEnd"/>
      <w:r w:rsidRPr="00C37D0A">
        <w:rPr>
          <w:lang w:val="en-US"/>
        </w:rPr>
        <w:t xml:space="preserve"> </w:t>
      </w:r>
      <w:proofErr w:type="spellStart"/>
      <w:r w:rsidRPr="00C37D0A">
        <w:rPr>
          <w:lang w:val="en-US"/>
        </w:rPr>
        <w:t>noin</w:t>
      </w:r>
      <w:proofErr w:type="spellEnd"/>
      <w:r w:rsidRPr="00C37D0A">
        <w:rPr>
          <w:lang w:val="en-US"/>
        </w:rPr>
        <w:t xml:space="preserve"> 20 </w:t>
      </w:r>
      <w:proofErr w:type="spellStart"/>
      <w:r w:rsidRPr="00C37D0A">
        <w:rPr>
          <w:lang w:val="en-US"/>
        </w:rPr>
        <w:t>prosenttia</w:t>
      </w:r>
      <w:proofErr w:type="spellEnd"/>
      <w:r w:rsidRPr="00C37D0A">
        <w:rPr>
          <w:lang w:val="en-US"/>
        </w:rPr>
        <w:t xml:space="preserve"> </w:t>
      </w:r>
      <w:proofErr w:type="spellStart"/>
      <w:r w:rsidRPr="00C37D0A">
        <w:rPr>
          <w:lang w:val="en-US"/>
        </w:rPr>
        <w:t>suuremmaksi</w:t>
      </w:r>
      <w:proofErr w:type="spellEnd"/>
      <w:r w:rsidRPr="00C37D0A">
        <w:rPr>
          <w:lang w:val="en-US"/>
        </w:rPr>
        <w:t xml:space="preserve"> </w:t>
      </w:r>
      <w:proofErr w:type="spellStart"/>
      <w:r w:rsidRPr="00C37D0A">
        <w:rPr>
          <w:lang w:val="en-US"/>
        </w:rPr>
        <w:t>suhteessa</w:t>
      </w:r>
      <w:proofErr w:type="spellEnd"/>
      <w:r w:rsidRPr="00C37D0A">
        <w:rPr>
          <w:lang w:val="en-US"/>
        </w:rPr>
        <w:t xml:space="preserve"> </w:t>
      </w:r>
      <w:proofErr w:type="spellStart"/>
      <w:r w:rsidRPr="00C37D0A">
        <w:rPr>
          <w:lang w:val="en-US"/>
        </w:rPr>
        <w:t>fontin</w:t>
      </w:r>
      <w:proofErr w:type="spellEnd"/>
      <w:r w:rsidRPr="00C37D0A">
        <w:rPr>
          <w:lang w:val="en-US"/>
        </w:rPr>
        <w:t xml:space="preserve"> </w:t>
      </w:r>
      <w:proofErr w:type="spellStart"/>
      <w:r w:rsidRPr="00C37D0A">
        <w:rPr>
          <w:lang w:val="en-US"/>
        </w:rPr>
        <w:t>peruskokoon</w:t>
      </w:r>
      <w:proofErr w:type="spellEnd"/>
      <w:r w:rsidRPr="00C37D0A">
        <w:rPr>
          <w:lang w:val="en-US"/>
        </w:rPr>
        <w:t>.</w:t>
      </w:r>
      <w:r w:rsidR="00C37D0A" w:rsidRPr="00C37D0A">
        <w:rPr>
          <w:lang w:val="en-US"/>
        </w:rPr>
        <w:t xml:space="preserve"> / </w:t>
      </w:r>
      <w:r w:rsidR="00C37D0A">
        <w:rPr>
          <w:lang w:val="en-US"/>
        </w:rPr>
        <w:t>Change the font size of the</w:t>
      </w:r>
      <w:r w:rsidR="00C37D0A" w:rsidRPr="00C37D0A">
        <w:rPr>
          <w:lang w:val="en-US"/>
        </w:rPr>
        <w:t xml:space="preserve"> </w:t>
      </w:r>
      <w:r w:rsidR="00C37D0A">
        <w:rPr>
          <w:lang w:val="en-US"/>
        </w:rPr>
        <w:t>normal</w:t>
      </w:r>
      <w:r w:rsidR="00C37D0A" w:rsidRPr="00C37D0A">
        <w:rPr>
          <w:lang w:val="en-US"/>
        </w:rPr>
        <w:t xml:space="preserve"> text as approximately 20 percent larger than the default font size.</w:t>
      </w:r>
    </w:p>
    <w:p w14:paraId="7B0DF9E3" w14:textId="77777777" w:rsidR="00F037DE" w:rsidRPr="00C37D0A" w:rsidRDefault="00F037DE" w:rsidP="00F037DE">
      <w:pPr>
        <w:tabs>
          <w:tab w:val="clear" w:pos="1304"/>
          <w:tab w:val="left" w:pos="709"/>
        </w:tabs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 xml:space="preserve">V: </w:t>
      </w:r>
      <w:r w:rsidR="003C59E8" w:rsidRPr="003C59E8">
        <w:rPr>
          <w:lang w:val="en-US"/>
        </w:rPr>
        <w:t xml:space="preserve">p </w:t>
      </w:r>
      <w:proofErr w:type="gramStart"/>
      <w:r w:rsidR="003C59E8" w:rsidRPr="003C59E8">
        <w:rPr>
          <w:lang w:val="en-US"/>
        </w:rPr>
        <w:t>{ font</w:t>
      </w:r>
      <w:proofErr w:type="gramEnd"/>
      <w:r w:rsidR="003C59E8" w:rsidRPr="003C59E8">
        <w:rPr>
          <w:lang w:val="en-US"/>
        </w:rPr>
        <w:t>-size: 1.2em; margin: 5px 0; }</w:t>
      </w:r>
    </w:p>
    <w:p w14:paraId="6238777E" w14:textId="77777777" w:rsidR="009F2128" w:rsidRDefault="00916BD8" w:rsidP="00C37D0A">
      <w:pPr>
        <w:numPr>
          <w:ilvl w:val="0"/>
          <w:numId w:val="22"/>
        </w:numPr>
        <w:tabs>
          <w:tab w:val="clear" w:pos="1304"/>
          <w:tab w:val="left" w:pos="709"/>
        </w:tabs>
        <w:spacing w:line="360" w:lineRule="auto"/>
        <w:jc w:val="both"/>
        <w:rPr>
          <w:lang w:val="en-US"/>
        </w:rPr>
      </w:pPr>
      <w:proofErr w:type="spellStart"/>
      <w:r w:rsidRPr="00C37D0A">
        <w:rPr>
          <w:lang w:val="en-US"/>
        </w:rPr>
        <w:t>Laita</w:t>
      </w:r>
      <w:proofErr w:type="spellEnd"/>
      <w:r w:rsidRPr="00C37D0A">
        <w:rPr>
          <w:lang w:val="en-US"/>
        </w:rPr>
        <w:t xml:space="preserve"> footer-</w:t>
      </w:r>
      <w:proofErr w:type="spellStart"/>
      <w:r w:rsidRPr="00C37D0A">
        <w:rPr>
          <w:lang w:val="en-US"/>
        </w:rPr>
        <w:t>elementille</w:t>
      </w:r>
      <w:proofErr w:type="spellEnd"/>
      <w:r w:rsidRPr="00C37D0A">
        <w:rPr>
          <w:lang w:val="en-US"/>
        </w:rPr>
        <w:t xml:space="preserve"> </w:t>
      </w:r>
      <w:proofErr w:type="spellStart"/>
      <w:r w:rsidRPr="00C37D0A">
        <w:rPr>
          <w:lang w:val="en-US"/>
        </w:rPr>
        <w:t>haluamasi</w:t>
      </w:r>
      <w:proofErr w:type="spellEnd"/>
      <w:r w:rsidRPr="00C37D0A">
        <w:rPr>
          <w:lang w:val="en-US"/>
        </w:rPr>
        <w:t xml:space="preserve"> </w:t>
      </w:r>
      <w:proofErr w:type="spellStart"/>
      <w:r w:rsidRPr="00C37D0A">
        <w:rPr>
          <w:lang w:val="en-US"/>
        </w:rPr>
        <w:t>vaalea</w:t>
      </w:r>
      <w:proofErr w:type="spellEnd"/>
      <w:r w:rsidRPr="00C37D0A">
        <w:rPr>
          <w:lang w:val="en-US"/>
        </w:rPr>
        <w:t xml:space="preserve"> </w:t>
      </w:r>
      <w:proofErr w:type="spellStart"/>
      <w:r w:rsidRPr="00C37D0A">
        <w:rPr>
          <w:lang w:val="en-US"/>
        </w:rPr>
        <w:t>taustaväri</w:t>
      </w:r>
      <w:proofErr w:type="spellEnd"/>
      <w:r w:rsidRPr="00C37D0A">
        <w:rPr>
          <w:lang w:val="en-US"/>
        </w:rPr>
        <w:t>.</w:t>
      </w:r>
      <w:r w:rsidR="00C37D0A" w:rsidRPr="00C37D0A">
        <w:rPr>
          <w:lang w:val="en-US"/>
        </w:rPr>
        <w:t xml:space="preserve"> / </w:t>
      </w:r>
      <w:r w:rsidR="00C37D0A">
        <w:rPr>
          <w:lang w:val="en-US"/>
        </w:rPr>
        <w:t>Set a light</w:t>
      </w:r>
      <w:r w:rsidR="00C37D0A" w:rsidRPr="00C37D0A">
        <w:rPr>
          <w:lang w:val="en-US"/>
        </w:rPr>
        <w:t xml:space="preserve"> background color for the footer element.</w:t>
      </w:r>
    </w:p>
    <w:p w14:paraId="2B4D0AB2" w14:textId="77777777" w:rsidR="00F037DE" w:rsidRPr="00C37D0A" w:rsidRDefault="00F037DE" w:rsidP="00F037DE">
      <w:pPr>
        <w:tabs>
          <w:tab w:val="clear" w:pos="1304"/>
          <w:tab w:val="left" w:pos="709"/>
        </w:tabs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 xml:space="preserve">V: </w:t>
      </w:r>
      <w:r w:rsidR="003C59E8" w:rsidRPr="003C59E8">
        <w:rPr>
          <w:lang w:val="en-US"/>
        </w:rPr>
        <w:t>footer {background-color: cyan;}</w:t>
      </w:r>
    </w:p>
    <w:p w14:paraId="45A0140C" w14:textId="77777777" w:rsidR="009F2128" w:rsidRDefault="00916BD8" w:rsidP="00A77733">
      <w:pPr>
        <w:numPr>
          <w:ilvl w:val="0"/>
          <w:numId w:val="22"/>
        </w:numPr>
        <w:tabs>
          <w:tab w:val="clear" w:pos="1304"/>
          <w:tab w:val="left" w:pos="709"/>
        </w:tabs>
        <w:spacing w:line="360" w:lineRule="auto"/>
        <w:jc w:val="both"/>
        <w:rPr>
          <w:lang w:val="en-US"/>
        </w:rPr>
      </w:pPr>
      <w:proofErr w:type="spellStart"/>
      <w:r w:rsidRPr="00A77733">
        <w:rPr>
          <w:lang w:val="en-US"/>
        </w:rPr>
        <w:t>Siirrä</w:t>
      </w:r>
      <w:proofErr w:type="spellEnd"/>
      <w:r w:rsidRPr="00A77733">
        <w:rPr>
          <w:lang w:val="en-US"/>
        </w:rPr>
        <w:t xml:space="preserve"> </w:t>
      </w:r>
      <w:proofErr w:type="spellStart"/>
      <w:proofErr w:type="gramStart"/>
      <w:r w:rsidRPr="00A77733">
        <w:rPr>
          <w:lang w:val="en-US"/>
        </w:rPr>
        <w:t>html:n</w:t>
      </w:r>
      <w:proofErr w:type="spellEnd"/>
      <w:proofErr w:type="gramEnd"/>
      <w:r w:rsidRPr="00A77733">
        <w:rPr>
          <w:lang w:val="en-US"/>
        </w:rPr>
        <w:t xml:space="preserve"> aside-</w:t>
      </w:r>
      <w:proofErr w:type="spellStart"/>
      <w:r w:rsidRPr="00A77733">
        <w:rPr>
          <w:lang w:val="en-US"/>
        </w:rPr>
        <w:t>elementti</w:t>
      </w:r>
      <w:proofErr w:type="spellEnd"/>
      <w:r w:rsidRPr="00A77733">
        <w:rPr>
          <w:lang w:val="en-US"/>
        </w:rPr>
        <w:t xml:space="preserve"> </w:t>
      </w:r>
      <w:proofErr w:type="spellStart"/>
      <w:r w:rsidR="00DC686C" w:rsidRPr="00A77733">
        <w:rPr>
          <w:lang w:val="en-US"/>
        </w:rPr>
        <w:t>oikeasta</w:t>
      </w:r>
      <w:proofErr w:type="spellEnd"/>
      <w:r w:rsidR="00DC686C" w:rsidRPr="00A77733">
        <w:rPr>
          <w:lang w:val="en-US"/>
        </w:rPr>
        <w:t xml:space="preserve"> </w:t>
      </w:r>
      <w:proofErr w:type="spellStart"/>
      <w:r w:rsidR="00DC686C" w:rsidRPr="00A77733">
        <w:rPr>
          <w:lang w:val="en-US"/>
        </w:rPr>
        <w:t>reunasta</w:t>
      </w:r>
      <w:proofErr w:type="spellEnd"/>
      <w:r w:rsidR="00DC686C" w:rsidRPr="00A77733">
        <w:rPr>
          <w:lang w:val="en-US"/>
        </w:rPr>
        <w:t xml:space="preserve"> </w:t>
      </w:r>
      <w:proofErr w:type="spellStart"/>
      <w:r w:rsidRPr="00A77733">
        <w:rPr>
          <w:lang w:val="en-US"/>
        </w:rPr>
        <w:t>vasenpaan</w:t>
      </w:r>
      <w:proofErr w:type="spellEnd"/>
      <w:r w:rsidRPr="00A77733">
        <w:rPr>
          <w:lang w:val="en-US"/>
        </w:rPr>
        <w:t xml:space="preserve"> </w:t>
      </w:r>
      <w:proofErr w:type="spellStart"/>
      <w:r w:rsidRPr="00A77733">
        <w:rPr>
          <w:lang w:val="en-US"/>
        </w:rPr>
        <w:t>reunaan</w:t>
      </w:r>
      <w:proofErr w:type="spellEnd"/>
      <w:r w:rsidRPr="00A77733">
        <w:rPr>
          <w:lang w:val="en-US"/>
        </w:rPr>
        <w:t>.</w:t>
      </w:r>
      <w:r w:rsidR="00C37D0A" w:rsidRPr="00A77733">
        <w:rPr>
          <w:lang w:val="en-US"/>
        </w:rPr>
        <w:t xml:space="preserve"> / </w:t>
      </w:r>
      <w:r w:rsidR="00A77733" w:rsidRPr="00A77733">
        <w:rPr>
          <w:lang w:val="en-US"/>
        </w:rPr>
        <w:t xml:space="preserve">Move the </w:t>
      </w:r>
      <w:r w:rsidR="00A77733">
        <w:rPr>
          <w:lang w:val="en-US"/>
        </w:rPr>
        <w:t>aside-element from the right of the web page to the left.</w:t>
      </w:r>
    </w:p>
    <w:p w14:paraId="292DF1D8" w14:textId="77777777" w:rsidR="00F037DE" w:rsidRPr="00A77733" w:rsidRDefault="00F037DE" w:rsidP="00F037DE">
      <w:pPr>
        <w:tabs>
          <w:tab w:val="clear" w:pos="1304"/>
          <w:tab w:val="left" w:pos="709"/>
        </w:tabs>
        <w:spacing w:line="360" w:lineRule="auto"/>
        <w:ind w:left="720"/>
        <w:jc w:val="both"/>
        <w:rPr>
          <w:lang w:val="en-US"/>
        </w:rPr>
      </w:pPr>
      <w:r>
        <w:rPr>
          <w:lang w:val="en-US"/>
        </w:rPr>
        <w:t xml:space="preserve">V: </w:t>
      </w:r>
      <w:r w:rsidRPr="00F037DE">
        <w:rPr>
          <w:lang w:val="en-US"/>
        </w:rPr>
        <w:t xml:space="preserve">aside </w:t>
      </w:r>
      <w:proofErr w:type="gramStart"/>
      <w:r w:rsidRPr="00F037DE">
        <w:rPr>
          <w:lang w:val="en-US"/>
        </w:rPr>
        <w:t>{ width</w:t>
      </w:r>
      <w:proofErr w:type="gramEnd"/>
      <w:r w:rsidRPr="00F037DE">
        <w:rPr>
          <w:lang w:val="en-US"/>
        </w:rPr>
        <w:t>: 21%; float: left; margin-left: 0; }</w:t>
      </w:r>
    </w:p>
    <w:p w14:paraId="62A3AB02" w14:textId="77777777" w:rsidR="009F2128" w:rsidRDefault="00916BD8" w:rsidP="00A77733">
      <w:pPr>
        <w:numPr>
          <w:ilvl w:val="0"/>
          <w:numId w:val="22"/>
        </w:numPr>
        <w:tabs>
          <w:tab w:val="clear" w:pos="1304"/>
          <w:tab w:val="left" w:pos="709"/>
        </w:tabs>
        <w:spacing w:line="360" w:lineRule="auto"/>
        <w:jc w:val="both"/>
      </w:pPr>
      <w:r>
        <w:t>Suurenna hieman sivun maksimileveyttä suurella näytöllä.</w:t>
      </w:r>
      <w:r w:rsidR="00A77733">
        <w:t xml:space="preserve"> / </w:t>
      </w:r>
      <w:proofErr w:type="spellStart"/>
      <w:r w:rsidR="00A77733" w:rsidRPr="00A77733">
        <w:t>Increase</w:t>
      </w:r>
      <w:proofErr w:type="spellEnd"/>
      <w:r w:rsidR="00A77733" w:rsidRPr="00A77733">
        <w:t xml:space="preserve"> </w:t>
      </w:r>
      <w:proofErr w:type="spellStart"/>
      <w:r w:rsidR="00A77733" w:rsidRPr="00A77733">
        <w:t>the</w:t>
      </w:r>
      <w:proofErr w:type="spellEnd"/>
      <w:r w:rsidR="00A77733" w:rsidRPr="00A77733">
        <w:t xml:space="preserve"> </w:t>
      </w:r>
      <w:proofErr w:type="spellStart"/>
      <w:r w:rsidR="00A77733" w:rsidRPr="00A77733">
        <w:t>maximum</w:t>
      </w:r>
      <w:proofErr w:type="spellEnd"/>
      <w:r w:rsidR="00A77733" w:rsidRPr="00A77733">
        <w:t xml:space="preserve"> </w:t>
      </w:r>
      <w:proofErr w:type="spellStart"/>
      <w:r w:rsidR="00A77733">
        <w:t>allowed</w:t>
      </w:r>
      <w:proofErr w:type="spellEnd"/>
      <w:r w:rsidR="00A77733">
        <w:t xml:space="preserve"> </w:t>
      </w:r>
      <w:proofErr w:type="spellStart"/>
      <w:r w:rsidR="00A77733" w:rsidRPr="00A77733">
        <w:t>page</w:t>
      </w:r>
      <w:proofErr w:type="spellEnd"/>
      <w:r w:rsidR="00A77733" w:rsidRPr="00A77733">
        <w:t xml:space="preserve"> </w:t>
      </w:r>
      <w:proofErr w:type="spellStart"/>
      <w:r w:rsidR="00A77733" w:rsidRPr="00A77733">
        <w:t>width</w:t>
      </w:r>
      <w:proofErr w:type="spellEnd"/>
      <w:r w:rsidR="00A77733" w:rsidRPr="00A77733">
        <w:t xml:space="preserve"> </w:t>
      </w:r>
      <w:r w:rsidR="00A77733">
        <w:t>(</w:t>
      </w:r>
      <w:r w:rsidR="00A77733" w:rsidRPr="00A77733">
        <w:t xml:space="preserve">on a </w:t>
      </w:r>
      <w:proofErr w:type="spellStart"/>
      <w:r w:rsidR="00A77733" w:rsidRPr="00A77733">
        <w:t>large</w:t>
      </w:r>
      <w:proofErr w:type="spellEnd"/>
      <w:r w:rsidR="00A77733" w:rsidRPr="00A77733">
        <w:t xml:space="preserve"> </w:t>
      </w:r>
      <w:proofErr w:type="spellStart"/>
      <w:r w:rsidR="00A77733" w:rsidRPr="00A77733">
        <w:t>screen</w:t>
      </w:r>
      <w:proofErr w:type="spellEnd"/>
      <w:r w:rsidR="00A77733">
        <w:t xml:space="preserve">) a </w:t>
      </w:r>
      <w:proofErr w:type="spellStart"/>
      <w:r w:rsidR="00A77733">
        <w:t>bit</w:t>
      </w:r>
      <w:proofErr w:type="spellEnd"/>
      <w:r w:rsidR="00A77733" w:rsidRPr="00A77733">
        <w:t>.</w:t>
      </w:r>
    </w:p>
    <w:p w14:paraId="3BE446C4" w14:textId="77777777" w:rsidR="00F037DE" w:rsidRPr="003C59E8" w:rsidRDefault="00F037DE" w:rsidP="00F037DE">
      <w:pPr>
        <w:tabs>
          <w:tab w:val="clear" w:pos="1304"/>
          <w:tab w:val="left" w:pos="709"/>
        </w:tabs>
        <w:spacing w:line="360" w:lineRule="auto"/>
        <w:ind w:left="720"/>
        <w:jc w:val="both"/>
        <w:rPr>
          <w:lang w:val="en-US"/>
        </w:rPr>
      </w:pPr>
      <w:r w:rsidRPr="003C59E8">
        <w:rPr>
          <w:lang w:val="en-US"/>
        </w:rPr>
        <w:t xml:space="preserve">V: </w:t>
      </w:r>
      <w:r w:rsidR="003C59E8" w:rsidRPr="003C59E8">
        <w:rPr>
          <w:lang w:val="en-US"/>
        </w:rPr>
        <w:t>#</w:t>
      </w:r>
      <w:proofErr w:type="spellStart"/>
      <w:r w:rsidR="003C59E8" w:rsidRPr="003C59E8">
        <w:rPr>
          <w:lang w:val="en-US"/>
        </w:rPr>
        <w:t>fullpage</w:t>
      </w:r>
      <w:proofErr w:type="spellEnd"/>
      <w:r w:rsidR="003C59E8" w:rsidRPr="003C59E8">
        <w:rPr>
          <w:lang w:val="en-US"/>
        </w:rPr>
        <w:t xml:space="preserve"> </w:t>
      </w:r>
      <w:proofErr w:type="gramStart"/>
      <w:r w:rsidR="003C59E8" w:rsidRPr="003C59E8">
        <w:rPr>
          <w:lang w:val="en-US"/>
        </w:rPr>
        <w:t>{ max</w:t>
      </w:r>
      <w:proofErr w:type="gramEnd"/>
      <w:r w:rsidR="003C59E8" w:rsidRPr="003C59E8">
        <w:rPr>
          <w:lang w:val="en-US"/>
        </w:rPr>
        <w:t>-width: 72em; margin: auto; }</w:t>
      </w:r>
    </w:p>
    <w:p w14:paraId="3F7B9B47" w14:textId="77777777" w:rsidR="009F2128" w:rsidRPr="003C59E8" w:rsidRDefault="009F2128" w:rsidP="004D2F52">
      <w:pPr>
        <w:spacing w:line="360" w:lineRule="auto"/>
        <w:jc w:val="both"/>
        <w:rPr>
          <w:lang w:val="en-US"/>
        </w:rPr>
      </w:pPr>
    </w:p>
    <w:p w14:paraId="0400D6FA" w14:textId="77777777" w:rsidR="00594388" w:rsidRDefault="00594388" w:rsidP="00594388">
      <w:pPr>
        <w:spacing w:line="360" w:lineRule="auto"/>
        <w:jc w:val="both"/>
      </w:pPr>
      <w:r>
        <w:t xml:space="preserve">12. Lue tutoriaalia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osoitteessa ”</w:t>
      </w:r>
      <w:r w:rsidRPr="00517C0C">
        <w:t xml:space="preserve">https://developer.mozilla.org/en-US/docs/Learn/HTML/Forms/Your_first_HTML_form </w:t>
      </w:r>
      <w:r>
        <w:t xml:space="preserve">”. Tee tutoriaalin tehtävät luvusta ”Basic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styling</w:t>
      </w:r>
      <w:proofErr w:type="spellEnd"/>
      <w:r>
        <w:t>” alkaen. Hyödynnä yllä laadittua html-pohjaa.</w:t>
      </w:r>
    </w:p>
    <w:p w14:paraId="2F43E2AE" w14:textId="77777777" w:rsidR="00654A37" w:rsidRDefault="000727CF" w:rsidP="00594388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79FB0C0" wp14:editId="344C731E">
            <wp:extent cx="6012815" cy="3281045"/>
            <wp:effectExtent l="0" t="0" r="698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E6FB" w14:textId="77777777" w:rsidR="003C59E8" w:rsidRPr="00517C0C" w:rsidRDefault="003C59E8" w:rsidP="00594388">
      <w:pPr>
        <w:spacing w:line="360" w:lineRule="auto"/>
        <w:jc w:val="both"/>
      </w:pPr>
    </w:p>
    <w:p w14:paraId="12B906C0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&lt;!DOCTYPE html&gt;</w:t>
      </w:r>
    </w:p>
    <w:p w14:paraId="5F44A5E0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&lt;html </w:t>
      </w:r>
      <w:proofErr w:type="spellStart"/>
      <w:r w:rsidRPr="000727CF">
        <w:rPr>
          <w:lang w:val="en-US"/>
        </w:rPr>
        <w:t>lang</w:t>
      </w:r>
      <w:proofErr w:type="spellEnd"/>
      <w:r w:rsidRPr="000727CF">
        <w:rPr>
          <w:lang w:val="en-US"/>
        </w:rPr>
        <w:t>='fi'&gt;</w:t>
      </w:r>
    </w:p>
    <w:p w14:paraId="679C7011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&lt;head&gt;</w:t>
      </w:r>
    </w:p>
    <w:p w14:paraId="77843961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&lt;title&gt;H01_teht 11 ja H02_teht 12&lt;/title&gt;</w:t>
      </w:r>
    </w:p>
    <w:p w14:paraId="269A2C16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&lt;meta charset='utf-8'&gt;</w:t>
      </w:r>
    </w:p>
    <w:p w14:paraId="039A0690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&lt;meta name</w:t>
      </w:r>
      <w:proofErr w:type="gramStart"/>
      <w:r w:rsidRPr="000727CF">
        <w:rPr>
          <w:lang w:val="en-US"/>
        </w:rPr>
        <w:t>=”viewport</w:t>
      </w:r>
      <w:proofErr w:type="gramEnd"/>
      <w:r w:rsidRPr="000727CF">
        <w:rPr>
          <w:lang w:val="en-US"/>
        </w:rPr>
        <w:t>” content=”width=device-width, initial-scale=1.0”&gt;</w:t>
      </w:r>
    </w:p>
    <w:p w14:paraId="46FA6920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&lt;style&gt;</w:t>
      </w:r>
    </w:p>
    <w:p w14:paraId="0F9FCDEA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form {</w:t>
      </w:r>
    </w:p>
    <w:p w14:paraId="00AB42F5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/* Just to center the form on the page */</w:t>
      </w:r>
    </w:p>
    <w:p w14:paraId="45346647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margin: 0 auto;</w:t>
      </w:r>
    </w:p>
    <w:p w14:paraId="06449142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width: 400px;</w:t>
      </w:r>
    </w:p>
    <w:p w14:paraId="0F85394B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/* To see the outline of the form */</w:t>
      </w:r>
    </w:p>
    <w:p w14:paraId="04F39B16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padding: 1em;</w:t>
      </w:r>
    </w:p>
    <w:p w14:paraId="10914E3F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border: 1px solid #CCC;</w:t>
      </w:r>
    </w:p>
    <w:p w14:paraId="317383A8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border-radius: 1em;</w:t>
      </w:r>
    </w:p>
    <w:p w14:paraId="378E836C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}</w:t>
      </w:r>
    </w:p>
    <w:p w14:paraId="71549355" w14:textId="77777777" w:rsidR="000727CF" w:rsidRPr="000727CF" w:rsidRDefault="000727CF" w:rsidP="000727CF">
      <w:pPr>
        <w:jc w:val="both"/>
        <w:rPr>
          <w:lang w:val="en-US"/>
        </w:rPr>
      </w:pPr>
    </w:p>
    <w:p w14:paraId="54A5208F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form div + div {</w:t>
      </w:r>
    </w:p>
    <w:p w14:paraId="5DDEF161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margin-top: 1em;</w:t>
      </w:r>
    </w:p>
    <w:p w14:paraId="4CDEF180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}</w:t>
      </w:r>
    </w:p>
    <w:p w14:paraId="1FE39E7C" w14:textId="77777777" w:rsidR="000727CF" w:rsidRPr="000727CF" w:rsidRDefault="000727CF" w:rsidP="000727CF">
      <w:pPr>
        <w:jc w:val="both"/>
        <w:rPr>
          <w:lang w:val="en-US"/>
        </w:rPr>
      </w:pPr>
    </w:p>
    <w:p w14:paraId="7A43AC7F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label {</w:t>
      </w:r>
    </w:p>
    <w:p w14:paraId="113D7FD9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/* To make sure that all labels have the same size and are properly aligned */</w:t>
      </w:r>
    </w:p>
    <w:p w14:paraId="7F5E571C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display: inline-block;</w:t>
      </w:r>
    </w:p>
    <w:p w14:paraId="6140BE9D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width: 90px;</w:t>
      </w:r>
    </w:p>
    <w:p w14:paraId="0BDD672D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lastRenderedPageBreak/>
        <w:t xml:space="preserve">  text-align: right;</w:t>
      </w:r>
    </w:p>
    <w:p w14:paraId="47CBF088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}</w:t>
      </w:r>
    </w:p>
    <w:p w14:paraId="75D75A4F" w14:textId="77777777" w:rsidR="000727CF" w:rsidRPr="000727CF" w:rsidRDefault="000727CF" w:rsidP="000727CF">
      <w:pPr>
        <w:jc w:val="both"/>
        <w:rPr>
          <w:lang w:val="en-US"/>
        </w:rPr>
      </w:pPr>
    </w:p>
    <w:p w14:paraId="61B07EC9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input, </w:t>
      </w:r>
      <w:proofErr w:type="spellStart"/>
      <w:r w:rsidRPr="000727CF">
        <w:rPr>
          <w:lang w:val="en-US"/>
        </w:rPr>
        <w:t>textarea</w:t>
      </w:r>
      <w:proofErr w:type="spellEnd"/>
      <w:r w:rsidRPr="000727CF">
        <w:rPr>
          <w:lang w:val="en-US"/>
        </w:rPr>
        <w:t xml:space="preserve"> {</w:t>
      </w:r>
    </w:p>
    <w:p w14:paraId="4AFCC90C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/* To make sure that all text fields have the same font settings</w:t>
      </w:r>
    </w:p>
    <w:p w14:paraId="5EB9BE01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   By default, </w:t>
      </w:r>
      <w:proofErr w:type="spellStart"/>
      <w:r w:rsidRPr="000727CF">
        <w:rPr>
          <w:lang w:val="en-US"/>
        </w:rPr>
        <w:t>textareas</w:t>
      </w:r>
      <w:proofErr w:type="spellEnd"/>
      <w:r w:rsidRPr="000727CF">
        <w:rPr>
          <w:lang w:val="en-US"/>
        </w:rPr>
        <w:t xml:space="preserve"> have a monospace font */</w:t>
      </w:r>
    </w:p>
    <w:p w14:paraId="16BB14BE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font: 1em sans-serif;</w:t>
      </w:r>
    </w:p>
    <w:p w14:paraId="2217717A" w14:textId="77777777" w:rsidR="000727CF" w:rsidRPr="000727CF" w:rsidRDefault="000727CF" w:rsidP="000727CF">
      <w:pPr>
        <w:jc w:val="both"/>
        <w:rPr>
          <w:lang w:val="en-US"/>
        </w:rPr>
      </w:pPr>
    </w:p>
    <w:p w14:paraId="78690E7D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/* To give the same size to all text fields */</w:t>
      </w:r>
    </w:p>
    <w:p w14:paraId="715DC1F3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width: 300px;</w:t>
      </w:r>
    </w:p>
    <w:p w14:paraId="34E680E3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box-sizing: border-box;</w:t>
      </w:r>
    </w:p>
    <w:p w14:paraId="09EB56D1" w14:textId="77777777" w:rsidR="000727CF" w:rsidRPr="000727CF" w:rsidRDefault="000727CF" w:rsidP="000727CF">
      <w:pPr>
        <w:jc w:val="both"/>
        <w:rPr>
          <w:lang w:val="en-US"/>
        </w:rPr>
      </w:pPr>
    </w:p>
    <w:p w14:paraId="246E34F1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/* To harmonize the look &amp; feel of text field border */</w:t>
      </w:r>
    </w:p>
    <w:p w14:paraId="32F1D10D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border: 1px solid #999;</w:t>
      </w:r>
    </w:p>
    <w:p w14:paraId="01EDAEDA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}</w:t>
      </w:r>
    </w:p>
    <w:p w14:paraId="16598D7B" w14:textId="77777777" w:rsidR="000727CF" w:rsidRPr="000727CF" w:rsidRDefault="000727CF" w:rsidP="000727CF">
      <w:pPr>
        <w:jc w:val="both"/>
        <w:rPr>
          <w:lang w:val="en-US"/>
        </w:rPr>
      </w:pPr>
    </w:p>
    <w:p w14:paraId="04956894" w14:textId="77777777" w:rsidR="000727CF" w:rsidRPr="000727CF" w:rsidRDefault="000727CF" w:rsidP="000727CF">
      <w:pPr>
        <w:jc w:val="both"/>
        <w:rPr>
          <w:lang w:val="en-US"/>
        </w:rPr>
      </w:pPr>
      <w:proofErr w:type="spellStart"/>
      <w:proofErr w:type="gramStart"/>
      <w:r w:rsidRPr="000727CF">
        <w:rPr>
          <w:lang w:val="en-US"/>
        </w:rPr>
        <w:t>input:focus</w:t>
      </w:r>
      <w:proofErr w:type="spellEnd"/>
      <w:proofErr w:type="gramEnd"/>
      <w:r w:rsidRPr="000727CF">
        <w:rPr>
          <w:lang w:val="en-US"/>
        </w:rPr>
        <w:t xml:space="preserve">, </w:t>
      </w:r>
      <w:proofErr w:type="spellStart"/>
      <w:r w:rsidRPr="000727CF">
        <w:rPr>
          <w:lang w:val="en-US"/>
        </w:rPr>
        <w:t>textarea:focus</w:t>
      </w:r>
      <w:proofErr w:type="spellEnd"/>
      <w:r w:rsidRPr="000727CF">
        <w:rPr>
          <w:lang w:val="en-US"/>
        </w:rPr>
        <w:t xml:space="preserve"> {</w:t>
      </w:r>
    </w:p>
    <w:p w14:paraId="72D9A56B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/* To give a little highlight on active elements */</w:t>
      </w:r>
    </w:p>
    <w:p w14:paraId="22ABE7CB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border-color: #000;</w:t>
      </w:r>
    </w:p>
    <w:p w14:paraId="37E81C35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}</w:t>
      </w:r>
    </w:p>
    <w:p w14:paraId="5E8EDF57" w14:textId="77777777" w:rsidR="000727CF" w:rsidRPr="000727CF" w:rsidRDefault="000727CF" w:rsidP="000727CF">
      <w:pPr>
        <w:jc w:val="both"/>
        <w:rPr>
          <w:lang w:val="en-US"/>
        </w:rPr>
      </w:pPr>
    </w:p>
    <w:p w14:paraId="2A1AEE63" w14:textId="77777777" w:rsidR="000727CF" w:rsidRPr="000727CF" w:rsidRDefault="000727CF" w:rsidP="000727CF">
      <w:pPr>
        <w:jc w:val="both"/>
        <w:rPr>
          <w:lang w:val="en-US"/>
        </w:rPr>
      </w:pPr>
      <w:proofErr w:type="spellStart"/>
      <w:r w:rsidRPr="000727CF">
        <w:rPr>
          <w:lang w:val="en-US"/>
        </w:rPr>
        <w:t>textarea</w:t>
      </w:r>
      <w:proofErr w:type="spellEnd"/>
      <w:r w:rsidRPr="000727CF">
        <w:rPr>
          <w:lang w:val="en-US"/>
        </w:rPr>
        <w:t xml:space="preserve"> {</w:t>
      </w:r>
    </w:p>
    <w:p w14:paraId="66382760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/* To properly align multiline text fields with their labels */</w:t>
      </w:r>
    </w:p>
    <w:p w14:paraId="134B7ECC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vertical-align: top;</w:t>
      </w:r>
    </w:p>
    <w:p w14:paraId="524C0152" w14:textId="77777777" w:rsidR="000727CF" w:rsidRPr="000727CF" w:rsidRDefault="000727CF" w:rsidP="000727CF">
      <w:pPr>
        <w:jc w:val="both"/>
        <w:rPr>
          <w:lang w:val="en-US"/>
        </w:rPr>
      </w:pPr>
    </w:p>
    <w:p w14:paraId="48DB7CE2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/* To give enough room to type some text */</w:t>
      </w:r>
    </w:p>
    <w:p w14:paraId="2752B8A1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height: 5em;</w:t>
      </w:r>
    </w:p>
    <w:p w14:paraId="2B81B9C1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}</w:t>
      </w:r>
    </w:p>
    <w:p w14:paraId="2ABFDC9C" w14:textId="77777777" w:rsidR="000727CF" w:rsidRPr="000727CF" w:rsidRDefault="000727CF" w:rsidP="000727CF">
      <w:pPr>
        <w:jc w:val="both"/>
        <w:rPr>
          <w:lang w:val="en-US"/>
        </w:rPr>
      </w:pPr>
    </w:p>
    <w:p w14:paraId="1D7F08B1" w14:textId="77777777" w:rsidR="000727CF" w:rsidRPr="000727CF" w:rsidRDefault="000727CF" w:rsidP="000727CF">
      <w:pPr>
        <w:jc w:val="both"/>
        <w:rPr>
          <w:lang w:val="en-US"/>
        </w:rPr>
      </w:pPr>
      <w:proofErr w:type="gramStart"/>
      <w:r w:rsidRPr="000727CF">
        <w:rPr>
          <w:lang w:val="en-US"/>
        </w:rPr>
        <w:t>.button</w:t>
      </w:r>
      <w:proofErr w:type="gramEnd"/>
      <w:r w:rsidRPr="000727CF">
        <w:rPr>
          <w:lang w:val="en-US"/>
        </w:rPr>
        <w:t xml:space="preserve"> {</w:t>
      </w:r>
    </w:p>
    <w:p w14:paraId="2D7D34BC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/* To position the buttons to the same position of the text fields */</w:t>
      </w:r>
    </w:p>
    <w:p w14:paraId="375CE03F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padding-left: 90px; /* same size as the label elements */</w:t>
      </w:r>
    </w:p>
    <w:p w14:paraId="0113A376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}</w:t>
      </w:r>
    </w:p>
    <w:p w14:paraId="69729FC9" w14:textId="77777777" w:rsidR="000727CF" w:rsidRPr="000727CF" w:rsidRDefault="000727CF" w:rsidP="000727CF">
      <w:pPr>
        <w:jc w:val="both"/>
        <w:rPr>
          <w:lang w:val="en-US"/>
        </w:rPr>
      </w:pPr>
    </w:p>
    <w:p w14:paraId="6D68CB84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button {</w:t>
      </w:r>
    </w:p>
    <w:p w14:paraId="68548907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/* This extra margin </w:t>
      </w:r>
      <w:proofErr w:type="gramStart"/>
      <w:r w:rsidRPr="000727CF">
        <w:rPr>
          <w:lang w:val="en-US"/>
        </w:rPr>
        <w:t>represent</w:t>
      </w:r>
      <w:proofErr w:type="gramEnd"/>
      <w:r w:rsidRPr="000727CF">
        <w:rPr>
          <w:lang w:val="en-US"/>
        </w:rPr>
        <w:t xml:space="preserve"> roughly the same space as the space</w:t>
      </w:r>
    </w:p>
    <w:p w14:paraId="0E19B7F9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   between the labels and their text fields */</w:t>
      </w:r>
    </w:p>
    <w:p w14:paraId="0BB38A8D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margin-left: .5em;</w:t>
      </w:r>
    </w:p>
    <w:p w14:paraId="01D6F474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}</w:t>
      </w:r>
    </w:p>
    <w:p w14:paraId="2E6CC695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&lt;/style&gt;</w:t>
      </w:r>
    </w:p>
    <w:p w14:paraId="1E0AFDB4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&lt;/head&gt;</w:t>
      </w:r>
    </w:p>
    <w:p w14:paraId="26B39605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&lt;body&gt;</w:t>
      </w:r>
    </w:p>
    <w:p w14:paraId="528EF710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&lt;form </w:t>
      </w:r>
    </w:p>
    <w:p w14:paraId="51A8F1F6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action="/my-handling-form-page" method="post"&gt;</w:t>
      </w:r>
    </w:p>
    <w:p w14:paraId="59573957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>&lt;div&gt;</w:t>
      </w:r>
    </w:p>
    <w:p w14:paraId="023FA9AF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lastRenderedPageBreak/>
        <w:t xml:space="preserve">    &lt;label for="name"&gt;</w:t>
      </w:r>
      <w:proofErr w:type="spellStart"/>
      <w:r w:rsidRPr="000727CF">
        <w:rPr>
          <w:lang w:val="en-US"/>
        </w:rPr>
        <w:t>Nimi</w:t>
      </w:r>
      <w:proofErr w:type="spellEnd"/>
      <w:r w:rsidRPr="000727CF">
        <w:rPr>
          <w:lang w:val="en-US"/>
        </w:rPr>
        <w:t>:&lt;/label&gt;</w:t>
      </w:r>
    </w:p>
    <w:p w14:paraId="5F5D4157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  &lt;input type="text" id="name" name="</w:t>
      </w:r>
      <w:proofErr w:type="spellStart"/>
      <w:r w:rsidRPr="000727CF">
        <w:rPr>
          <w:lang w:val="en-US"/>
        </w:rPr>
        <w:t>user_name</w:t>
      </w:r>
      <w:proofErr w:type="spellEnd"/>
      <w:r w:rsidRPr="000727CF">
        <w:rPr>
          <w:lang w:val="en-US"/>
        </w:rPr>
        <w:t>"&gt;</w:t>
      </w:r>
    </w:p>
    <w:p w14:paraId="17A08B3D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&lt;/div&gt;</w:t>
      </w:r>
    </w:p>
    <w:p w14:paraId="050A6B78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&lt;div&gt;</w:t>
      </w:r>
    </w:p>
    <w:p w14:paraId="7BC998EE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  &lt;label for="mail"&gt;</w:t>
      </w:r>
      <w:proofErr w:type="spellStart"/>
      <w:r w:rsidRPr="000727CF">
        <w:rPr>
          <w:lang w:val="en-US"/>
        </w:rPr>
        <w:t>Sähköposti</w:t>
      </w:r>
      <w:proofErr w:type="spellEnd"/>
      <w:r w:rsidRPr="000727CF">
        <w:rPr>
          <w:lang w:val="en-US"/>
        </w:rPr>
        <w:t>:&lt;/label&gt;</w:t>
      </w:r>
    </w:p>
    <w:p w14:paraId="7FFCE775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  &lt;input type="email" id="mail" name="</w:t>
      </w:r>
      <w:proofErr w:type="spellStart"/>
      <w:r w:rsidRPr="000727CF">
        <w:rPr>
          <w:lang w:val="en-US"/>
        </w:rPr>
        <w:t>user_mail</w:t>
      </w:r>
      <w:proofErr w:type="spellEnd"/>
      <w:r w:rsidRPr="000727CF">
        <w:rPr>
          <w:lang w:val="en-US"/>
        </w:rPr>
        <w:t>"&gt;</w:t>
      </w:r>
    </w:p>
    <w:p w14:paraId="24485D3B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&lt;/div&gt;</w:t>
      </w:r>
    </w:p>
    <w:p w14:paraId="072D5F4D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&lt;div&gt;</w:t>
      </w:r>
    </w:p>
    <w:p w14:paraId="72ADCFA8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  &lt;label for="msg"&gt;</w:t>
      </w:r>
      <w:proofErr w:type="spellStart"/>
      <w:r w:rsidRPr="000727CF">
        <w:rPr>
          <w:lang w:val="en-US"/>
        </w:rPr>
        <w:t>Viesti</w:t>
      </w:r>
      <w:proofErr w:type="spellEnd"/>
      <w:r w:rsidRPr="000727CF">
        <w:rPr>
          <w:lang w:val="en-US"/>
        </w:rPr>
        <w:t>:&lt;/label&gt;</w:t>
      </w:r>
    </w:p>
    <w:p w14:paraId="11045333" w14:textId="77777777" w:rsidR="000727CF" w:rsidRPr="000727CF" w:rsidRDefault="000727CF" w:rsidP="000727CF">
      <w:pPr>
        <w:jc w:val="both"/>
        <w:rPr>
          <w:lang w:val="en-US"/>
        </w:rPr>
      </w:pPr>
      <w:r w:rsidRPr="000727CF">
        <w:rPr>
          <w:lang w:val="en-US"/>
        </w:rPr>
        <w:t xml:space="preserve">    &lt;</w:t>
      </w:r>
      <w:proofErr w:type="spellStart"/>
      <w:r w:rsidRPr="000727CF">
        <w:rPr>
          <w:lang w:val="en-US"/>
        </w:rPr>
        <w:t>textarea</w:t>
      </w:r>
      <w:proofErr w:type="spellEnd"/>
      <w:r w:rsidRPr="000727CF">
        <w:rPr>
          <w:lang w:val="en-US"/>
        </w:rPr>
        <w:t xml:space="preserve"> id="msg" name="</w:t>
      </w:r>
      <w:proofErr w:type="spellStart"/>
      <w:r w:rsidRPr="000727CF">
        <w:rPr>
          <w:lang w:val="en-US"/>
        </w:rPr>
        <w:t>user_message</w:t>
      </w:r>
      <w:proofErr w:type="spellEnd"/>
      <w:r w:rsidRPr="000727CF">
        <w:rPr>
          <w:lang w:val="en-US"/>
        </w:rPr>
        <w:t>"&gt;&lt;/</w:t>
      </w:r>
      <w:proofErr w:type="spellStart"/>
      <w:r w:rsidRPr="000727CF">
        <w:rPr>
          <w:lang w:val="en-US"/>
        </w:rPr>
        <w:t>textarea</w:t>
      </w:r>
      <w:proofErr w:type="spellEnd"/>
      <w:r w:rsidRPr="000727CF">
        <w:rPr>
          <w:lang w:val="en-US"/>
        </w:rPr>
        <w:t>&gt;</w:t>
      </w:r>
    </w:p>
    <w:p w14:paraId="6DF8860B" w14:textId="77777777" w:rsidR="000727CF" w:rsidRDefault="000727CF" w:rsidP="000727CF">
      <w:pPr>
        <w:jc w:val="both"/>
      </w:pPr>
      <w:r w:rsidRPr="000727CF">
        <w:rPr>
          <w:lang w:val="en-US"/>
        </w:rPr>
        <w:t xml:space="preserve">  </w:t>
      </w:r>
      <w:r>
        <w:t>&lt;/div&gt;</w:t>
      </w:r>
    </w:p>
    <w:p w14:paraId="723B4EE0" w14:textId="77777777" w:rsidR="000727CF" w:rsidRDefault="000727CF" w:rsidP="000727CF">
      <w:pPr>
        <w:jc w:val="both"/>
      </w:pPr>
      <w:r>
        <w:t xml:space="preserve">  </w:t>
      </w:r>
    </w:p>
    <w:p w14:paraId="684DE361" w14:textId="77777777" w:rsidR="000727CF" w:rsidRDefault="000727CF" w:rsidP="000727CF">
      <w:pPr>
        <w:jc w:val="both"/>
      </w:pPr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>"&gt;</w:t>
      </w:r>
      <w:bookmarkStart w:id="0" w:name="_GoBack"/>
      <w:bookmarkEnd w:id="0"/>
    </w:p>
    <w:p w14:paraId="0F18F1C2" w14:textId="77777777" w:rsidR="000727CF" w:rsidRDefault="000727CF" w:rsidP="000727CF">
      <w:pPr>
        <w:jc w:val="both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"&gt;Lähetä viesti&lt;/</w:t>
      </w:r>
      <w:proofErr w:type="spellStart"/>
      <w:r>
        <w:t>button</w:t>
      </w:r>
      <w:proofErr w:type="spellEnd"/>
      <w:r>
        <w:t>&gt;</w:t>
      </w:r>
    </w:p>
    <w:p w14:paraId="4AFF5A12" w14:textId="77777777" w:rsidR="000727CF" w:rsidRDefault="000727CF" w:rsidP="000727CF">
      <w:pPr>
        <w:jc w:val="both"/>
      </w:pPr>
      <w:r>
        <w:t>&lt;/div&gt;</w:t>
      </w:r>
    </w:p>
    <w:p w14:paraId="412F4007" w14:textId="77777777" w:rsidR="000727CF" w:rsidRDefault="000727CF" w:rsidP="000727CF">
      <w:pPr>
        <w:jc w:val="both"/>
      </w:pPr>
      <w:r>
        <w:t>&lt;/</w:t>
      </w:r>
      <w:proofErr w:type="spellStart"/>
      <w:r>
        <w:t>form</w:t>
      </w:r>
      <w:proofErr w:type="spellEnd"/>
      <w:r>
        <w:t>&gt;</w:t>
      </w:r>
    </w:p>
    <w:p w14:paraId="4CB81E11" w14:textId="77777777" w:rsidR="000727CF" w:rsidRDefault="000727CF" w:rsidP="000727CF">
      <w:pPr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14:paraId="4E663DA1" w14:textId="77777777" w:rsidR="00B57B6A" w:rsidRPr="00594388" w:rsidRDefault="000727CF" w:rsidP="000727CF">
      <w:pPr>
        <w:jc w:val="both"/>
      </w:pPr>
      <w:r>
        <w:t>&lt;/html&gt;</w:t>
      </w:r>
    </w:p>
    <w:sectPr w:rsidR="00B57B6A" w:rsidRPr="00594388">
      <w:headerReference w:type="default" r:id="rId14"/>
      <w:footerReference w:type="default" r:id="rId15"/>
      <w:pgSz w:w="11906" w:h="16838" w:code="9"/>
      <w:pgMar w:top="624" w:right="1133" w:bottom="1418" w:left="1304" w:header="62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11BFC" w14:textId="77777777" w:rsidR="00BF13D3" w:rsidRDefault="00BF13D3">
      <w:r>
        <w:separator/>
      </w:r>
    </w:p>
  </w:endnote>
  <w:endnote w:type="continuationSeparator" w:id="0">
    <w:p w14:paraId="19C66C6F" w14:textId="77777777" w:rsidR="00BF13D3" w:rsidRDefault="00BF1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Bold">
    <w:altName w:val="OCR-B-10 BT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2D5A5" w14:textId="77777777" w:rsidR="00D44921" w:rsidRDefault="00D44921">
    <w:pPr>
      <w:pStyle w:val="Alatunniste"/>
      <w:pBdr>
        <w:bottom w:val="single" w:sz="6" w:space="1" w:color="auto"/>
      </w:pBdr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</w:p>
  <w:p w14:paraId="196B19F3" w14:textId="77777777" w:rsidR="00D44921" w:rsidRDefault="00D44921">
    <w:pPr>
      <w:pStyle w:val="Alatunniste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</w:p>
  <w:p w14:paraId="3CCF4530" w14:textId="43570DA8" w:rsidR="00D44921" w:rsidRDefault="00D44921">
    <w:pPr>
      <w:pStyle w:val="Alatunniste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rPr>
        <w:snapToGrid w:val="0"/>
        <w:sz w:val="16"/>
        <w:lang w:eastAsia="fi-FI"/>
      </w:rPr>
    </w:pPr>
    <w:r>
      <w:rPr>
        <w:sz w:val="16"/>
      </w:rPr>
      <w:t>Tuomo Helo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  <w:lang w:val="en-US"/>
      </w:rPr>
      <w:fldChar w:fldCharType="begin"/>
    </w:r>
    <w:r>
      <w:rPr>
        <w:sz w:val="16"/>
        <w:lang w:val="en-US"/>
      </w:rPr>
      <w:instrText xml:space="preserve"> DATE \@ "d.M.yyyy" </w:instrText>
    </w:r>
    <w:r>
      <w:rPr>
        <w:sz w:val="16"/>
        <w:lang w:val="en-US"/>
      </w:rPr>
      <w:fldChar w:fldCharType="separate"/>
    </w:r>
    <w:r w:rsidR="006F7D39">
      <w:rPr>
        <w:noProof/>
        <w:sz w:val="16"/>
        <w:lang w:val="en-US"/>
      </w:rPr>
      <w:t>13.2.2019</w:t>
    </w:r>
    <w:r>
      <w:rPr>
        <w:sz w:val="16"/>
        <w:lang w:val="en-US"/>
      </w:rPr>
      <w:fldChar w:fldCharType="end"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napToGrid w:val="0"/>
        <w:sz w:val="16"/>
        <w:lang w:eastAsia="fi-FI"/>
      </w:rPr>
      <w:t xml:space="preserve">Sivu </w:t>
    </w:r>
    <w:r>
      <w:rPr>
        <w:snapToGrid w:val="0"/>
        <w:sz w:val="16"/>
        <w:lang w:eastAsia="fi-FI"/>
      </w:rPr>
      <w:fldChar w:fldCharType="begin"/>
    </w:r>
    <w:r>
      <w:rPr>
        <w:snapToGrid w:val="0"/>
        <w:sz w:val="16"/>
        <w:lang w:eastAsia="fi-FI"/>
      </w:rPr>
      <w:instrText xml:space="preserve"> PAGE </w:instrText>
    </w:r>
    <w:r>
      <w:rPr>
        <w:snapToGrid w:val="0"/>
        <w:sz w:val="16"/>
        <w:lang w:eastAsia="fi-FI"/>
      </w:rPr>
      <w:fldChar w:fldCharType="separate"/>
    </w:r>
    <w:r w:rsidR="00594388">
      <w:rPr>
        <w:noProof/>
        <w:snapToGrid w:val="0"/>
        <w:sz w:val="16"/>
        <w:lang w:eastAsia="fi-FI"/>
      </w:rPr>
      <w:t>3</w:t>
    </w:r>
    <w:r>
      <w:rPr>
        <w:snapToGrid w:val="0"/>
        <w:sz w:val="16"/>
        <w:lang w:eastAsia="fi-FI"/>
      </w:rPr>
      <w:fldChar w:fldCharType="end"/>
    </w:r>
    <w:r>
      <w:rPr>
        <w:snapToGrid w:val="0"/>
        <w:sz w:val="16"/>
        <w:lang w:eastAsia="fi-FI"/>
      </w:rPr>
      <w:t>/</w:t>
    </w:r>
    <w:r>
      <w:rPr>
        <w:snapToGrid w:val="0"/>
        <w:sz w:val="16"/>
        <w:lang w:eastAsia="fi-FI"/>
      </w:rPr>
      <w:fldChar w:fldCharType="begin"/>
    </w:r>
    <w:r>
      <w:rPr>
        <w:snapToGrid w:val="0"/>
        <w:sz w:val="16"/>
        <w:lang w:eastAsia="fi-FI"/>
      </w:rPr>
      <w:instrText xml:space="preserve"> NUMPAGES </w:instrText>
    </w:r>
    <w:r>
      <w:rPr>
        <w:snapToGrid w:val="0"/>
        <w:sz w:val="16"/>
        <w:lang w:eastAsia="fi-FI"/>
      </w:rPr>
      <w:fldChar w:fldCharType="separate"/>
    </w:r>
    <w:r w:rsidR="00594388">
      <w:rPr>
        <w:noProof/>
        <w:snapToGrid w:val="0"/>
        <w:sz w:val="16"/>
        <w:lang w:eastAsia="fi-FI"/>
      </w:rPr>
      <w:t>4</w:t>
    </w:r>
    <w:r>
      <w:rPr>
        <w:snapToGrid w:val="0"/>
        <w:sz w:val="16"/>
        <w:lang w:eastAsia="fi-FI"/>
      </w:rPr>
      <w:fldChar w:fldCharType="end"/>
    </w:r>
  </w:p>
  <w:p w14:paraId="769E07F8" w14:textId="77777777" w:rsidR="00D44921" w:rsidRDefault="00D44921">
    <w:pPr>
      <w:pStyle w:val="Alatunniste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  <w:r>
      <w:rPr>
        <w:snapToGrid w:val="0"/>
        <w:sz w:val="16"/>
        <w:lang w:eastAsia="fi-FI"/>
      </w:rPr>
      <w:t>tuomo.helo@turkuamk.fi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DA606" w14:textId="77777777" w:rsidR="00BF13D3" w:rsidRDefault="00BF13D3">
      <w:r>
        <w:separator/>
      </w:r>
    </w:p>
  </w:footnote>
  <w:footnote w:type="continuationSeparator" w:id="0">
    <w:p w14:paraId="6A9A876A" w14:textId="77777777" w:rsidR="00BF13D3" w:rsidRDefault="00BF1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4BC3D" w14:textId="77777777" w:rsidR="00D44921" w:rsidRDefault="001C71EC">
    <w:pPr>
      <w:rPr>
        <w:rFonts w:ascii="Arial" w:hAnsi="Arial"/>
        <w:sz w:val="28"/>
      </w:rPr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1A39E8" wp14:editId="532C62B4">
              <wp:simplePos x="0" y="0"/>
              <wp:positionH relativeFrom="column">
                <wp:posOffset>4138295</wp:posOffset>
              </wp:positionH>
              <wp:positionV relativeFrom="paragraph">
                <wp:posOffset>-165100</wp:posOffset>
              </wp:positionV>
              <wp:extent cx="1920240" cy="699770"/>
              <wp:effectExtent l="0" t="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0240" cy="699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D38308" w14:textId="77777777" w:rsidR="00D44921" w:rsidRDefault="001C71EC">
                          <w:r>
                            <w:rPr>
                              <w:noProof/>
                              <w:lang w:eastAsia="fi-FI"/>
                            </w:rPr>
                            <w:drawing>
                              <wp:inline distT="0" distB="0" distL="0" distR="0" wp14:anchorId="1B04A0C3" wp14:editId="1B98093F">
                                <wp:extent cx="1727200" cy="609600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0" cy="609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1A39E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5.85pt;margin-top:-13pt;width:151.2pt;height: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" o:allowincell="f" filled="f" stroked="f">
              <v:textbox>
                <w:txbxContent>
                  <w:p w14:paraId="68D38308" w14:textId="77777777" w:rsidR="00D44921" w:rsidRDefault="001C71EC">
                    <w:r>
                      <w:rPr>
                        <w:noProof/>
                        <w:lang w:eastAsia="fi-FI"/>
                      </w:rPr>
                      <w:drawing>
                        <wp:inline distT="0" distB="0" distL="0" distR="0" wp14:anchorId="1B04A0C3" wp14:editId="1B98093F">
                          <wp:extent cx="1727200" cy="609600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0" cy="609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23227">
      <w:rPr>
        <w:noProof/>
        <w:lang w:eastAsia="fi-FI"/>
      </w:rPr>
      <w:t>WWW-ohjelmointi</w:t>
    </w:r>
  </w:p>
  <w:p w14:paraId="1E46170D" w14:textId="77777777" w:rsidR="00D44921" w:rsidRDefault="00D44921"/>
  <w:p w14:paraId="01EF0B9E" w14:textId="77777777" w:rsidR="00D44921" w:rsidRDefault="00D44921">
    <w:pPr>
      <w:pStyle w:val="Yltunniste"/>
      <w:pBdr>
        <w:bottom w:val="single" w:sz="6" w:space="1" w:color="auto"/>
      </w:pBdr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rPr>
        <w:rFonts w:ascii="Arial" w:hAnsi="Arial"/>
      </w:rPr>
    </w:pPr>
  </w:p>
  <w:p w14:paraId="4A9D6139" w14:textId="77777777" w:rsidR="00D44921" w:rsidRDefault="00FF0D46">
    <w:pPr>
      <w:pStyle w:val="Yltunniste"/>
      <w:pBdr>
        <w:bottom w:val="single" w:sz="6" w:space="1" w:color="auto"/>
      </w:pBdr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rPr>
        <w:rFonts w:ascii="Arial" w:hAnsi="Arial"/>
      </w:rPr>
    </w:pPr>
    <w:r>
      <w:rPr>
        <w:rFonts w:ascii="Arial" w:hAnsi="Arial"/>
      </w:rPr>
      <w:t>Harjoitustehtävä 2</w:t>
    </w:r>
    <w:r w:rsidR="00D44921">
      <w:rPr>
        <w:rFonts w:ascii="Arial" w:hAnsi="Arial"/>
      </w:rPr>
      <w:t xml:space="preserve">: </w:t>
    </w:r>
    <w:r>
      <w:rPr>
        <w:rFonts w:ascii="Arial" w:hAnsi="Arial"/>
      </w:rPr>
      <w:t>CSS3</w:t>
    </w:r>
  </w:p>
  <w:p w14:paraId="12A7A3B9" w14:textId="77777777" w:rsidR="00D44921" w:rsidRDefault="00D44921">
    <w:pPr>
      <w:pBdr>
        <w:bottom w:val="single" w:sz="6" w:space="1" w:color="auto"/>
      </w:pBdr>
    </w:pPr>
  </w:p>
  <w:p w14:paraId="4440BCC9" w14:textId="77777777" w:rsidR="00D44921" w:rsidRDefault="00D44921">
    <w:pPr>
      <w:pStyle w:val="Yltunniste"/>
      <w:tabs>
        <w:tab w:val="clear" w:pos="4819"/>
        <w:tab w:val="clear" w:pos="9638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2623"/>
    <w:multiLevelType w:val="hybridMultilevel"/>
    <w:tmpl w:val="6846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0DD3"/>
    <w:multiLevelType w:val="hybridMultilevel"/>
    <w:tmpl w:val="2B76C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154925"/>
    <w:multiLevelType w:val="hybridMultilevel"/>
    <w:tmpl w:val="C21EB1DA"/>
    <w:lvl w:ilvl="0" w:tplc="040B0019">
      <w:start w:val="1"/>
      <w:numFmt w:val="low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A7A9F"/>
    <w:multiLevelType w:val="hybridMultilevel"/>
    <w:tmpl w:val="4002DA3A"/>
    <w:lvl w:ilvl="0" w:tplc="3038479A">
      <w:start w:val="1"/>
      <w:numFmt w:val="lowerRoman"/>
      <w:lvlText w:val="%1.)"/>
      <w:lvlJc w:val="left"/>
      <w:pPr>
        <w:tabs>
          <w:tab w:val="num" w:pos="1287"/>
        </w:tabs>
        <w:ind w:left="1287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4" w15:restartNumberingAfterBreak="0">
    <w:nsid w:val="0DBE5329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55577B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16014AE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37E5420"/>
    <w:multiLevelType w:val="hybridMultilevel"/>
    <w:tmpl w:val="2B747D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D0560E4"/>
    <w:multiLevelType w:val="hybridMultilevel"/>
    <w:tmpl w:val="2B76C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EB210DE"/>
    <w:multiLevelType w:val="hybridMultilevel"/>
    <w:tmpl w:val="89F896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B63B4"/>
    <w:multiLevelType w:val="hybridMultilevel"/>
    <w:tmpl w:val="66566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0C24D52"/>
    <w:multiLevelType w:val="hybridMultilevel"/>
    <w:tmpl w:val="07E2B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25645A7"/>
    <w:multiLevelType w:val="singleLevel"/>
    <w:tmpl w:val="F208C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37381439"/>
    <w:multiLevelType w:val="singleLevel"/>
    <w:tmpl w:val="76F647D8"/>
    <w:lvl w:ilvl="0">
      <w:start w:val="1"/>
      <w:numFmt w:val="bullet"/>
      <w:pStyle w:val="Luettelomerkki"/>
      <w:lvlText w:val=""/>
      <w:lvlJc w:val="left"/>
      <w:pPr>
        <w:tabs>
          <w:tab w:val="num" w:pos="360"/>
        </w:tabs>
        <w:ind w:left="360" w:hanging="360"/>
      </w:pPr>
      <w:rPr>
        <w:rFonts w:ascii="TechnicBold" w:hAnsi="TechnicBold" w:hint="default"/>
      </w:rPr>
    </w:lvl>
  </w:abstractNum>
  <w:abstractNum w:abstractNumId="14" w15:restartNumberingAfterBreak="0">
    <w:nsid w:val="37F2798A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7DB6F78"/>
    <w:multiLevelType w:val="hybridMultilevel"/>
    <w:tmpl w:val="65E6BFA4"/>
    <w:lvl w:ilvl="0" w:tplc="FFFFFFFF">
      <w:start w:val="1"/>
      <w:numFmt w:val="lowerLetter"/>
      <w:pStyle w:val="HarjoitustehtvnKohta"/>
      <w:lvlText w:val="%1."/>
      <w:lvlJc w:val="left"/>
      <w:pPr>
        <w:tabs>
          <w:tab w:val="num" w:pos="1287"/>
        </w:tabs>
        <w:ind w:left="1287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B6C2010"/>
    <w:multiLevelType w:val="hybridMultilevel"/>
    <w:tmpl w:val="7D0ED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6CB"/>
    <w:multiLevelType w:val="hybridMultilevel"/>
    <w:tmpl w:val="CA6E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0354D26"/>
    <w:multiLevelType w:val="singleLevel"/>
    <w:tmpl w:val="9A9253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 w15:restartNumberingAfterBreak="0">
    <w:nsid w:val="59391C01"/>
    <w:multiLevelType w:val="hybridMultilevel"/>
    <w:tmpl w:val="2530231C"/>
    <w:lvl w:ilvl="0" w:tplc="040B0019">
      <w:start w:val="1"/>
      <w:numFmt w:val="low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42DC2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4031005"/>
    <w:multiLevelType w:val="hybridMultilevel"/>
    <w:tmpl w:val="B4B40B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F22D0"/>
    <w:multiLevelType w:val="hybridMultilevel"/>
    <w:tmpl w:val="2B76C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83E5F2D"/>
    <w:multiLevelType w:val="multilevel"/>
    <w:tmpl w:val="E262641E"/>
    <w:lvl w:ilvl="0">
      <w:start w:val="1"/>
      <w:numFmt w:val="decimal"/>
      <w:pStyle w:val="Monitasoine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6A0464E8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A5931EF"/>
    <w:multiLevelType w:val="hybridMultilevel"/>
    <w:tmpl w:val="CE507F80"/>
    <w:lvl w:ilvl="0" w:tplc="0409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6" w15:restartNumberingAfterBreak="0">
    <w:nsid w:val="6BEE5E8C"/>
    <w:multiLevelType w:val="hybridMultilevel"/>
    <w:tmpl w:val="E21AC4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77930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F526B5B"/>
    <w:multiLevelType w:val="hybridMultilevel"/>
    <w:tmpl w:val="C562C7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FB07B3D"/>
    <w:multiLevelType w:val="hybridMultilevel"/>
    <w:tmpl w:val="344CAA4C"/>
    <w:lvl w:ilvl="0" w:tplc="040B0019">
      <w:start w:val="1"/>
      <w:numFmt w:val="low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B27F3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6A32A17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8047215"/>
    <w:multiLevelType w:val="hybridMultilevel"/>
    <w:tmpl w:val="86CCD832"/>
    <w:lvl w:ilvl="0" w:tplc="8EFE3EB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03740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9377D33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B513614"/>
    <w:multiLevelType w:val="hybridMultilevel"/>
    <w:tmpl w:val="9F203D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18"/>
  </w:num>
  <w:num w:numId="3">
    <w:abstractNumId w:val="23"/>
  </w:num>
  <w:num w:numId="4">
    <w:abstractNumId w:val="12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7"/>
  </w:num>
  <w:num w:numId="10">
    <w:abstractNumId w:val="9"/>
  </w:num>
  <w:num w:numId="11">
    <w:abstractNumId w:val="15"/>
  </w:num>
  <w:num w:numId="12">
    <w:abstractNumId w:val="15"/>
  </w:num>
  <w:num w:numId="13">
    <w:abstractNumId w:val="15"/>
  </w:num>
  <w:num w:numId="14">
    <w:abstractNumId w:val="3"/>
  </w:num>
  <w:num w:numId="15">
    <w:abstractNumId w:val="25"/>
  </w:num>
  <w:num w:numId="16">
    <w:abstractNumId w:val="32"/>
  </w:num>
  <w:num w:numId="17">
    <w:abstractNumId w:val="7"/>
  </w:num>
  <w:num w:numId="18">
    <w:abstractNumId w:val="0"/>
  </w:num>
  <w:num w:numId="19">
    <w:abstractNumId w:val="16"/>
  </w:num>
  <w:num w:numId="20">
    <w:abstractNumId w:val="10"/>
  </w:num>
  <w:num w:numId="21">
    <w:abstractNumId w:val="28"/>
  </w:num>
  <w:num w:numId="22">
    <w:abstractNumId w:val="5"/>
  </w:num>
  <w:num w:numId="23">
    <w:abstractNumId w:val="27"/>
  </w:num>
  <w:num w:numId="24">
    <w:abstractNumId w:val="33"/>
  </w:num>
  <w:num w:numId="25">
    <w:abstractNumId w:val="35"/>
  </w:num>
  <w:num w:numId="26">
    <w:abstractNumId w:val="6"/>
  </w:num>
  <w:num w:numId="27">
    <w:abstractNumId w:val="1"/>
  </w:num>
  <w:num w:numId="28">
    <w:abstractNumId w:val="34"/>
  </w:num>
  <w:num w:numId="29">
    <w:abstractNumId w:val="31"/>
  </w:num>
  <w:num w:numId="30">
    <w:abstractNumId w:val="22"/>
  </w:num>
  <w:num w:numId="31">
    <w:abstractNumId w:val="8"/>
  </w:num>
  <w:num w:numId="32">
    <w:abstractNumId w:val="11"/>
  </w:num>
  <w:num w:numId="33">
    <w:abstractNumId w:val="20"/>
  </w:num>
  <w:num w:numId="34">
    <w:abstractNumId w:val="14"/>
  </w:num>
  <w:num w:numId="35">
    <w:abstractNumId w:val="24"/>
  </w:num>
  <w:num w:numId="36">
    <w:abstractNumId w:val="30"/>
  </w:num>
  <w:num w:numId="37">
    <w:abstractNumId w:val="4"/>
  </w:num>
  <w:num w:numId="38">
    <w:abstractNumId w:val="26"/>
  </w:num>
  <w:num w:numId="39">
    <w:abstractNumId w:val="19"/>
  </w:num>
  <w:num w:numId="40">
    <w:abstractNumId w:val="2"/>
  </w:num>
  <w:num w:numId="41">
    <w:abstractNumId w:val="29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2E1"/>
    <w:rsid w:val="00003B29"/>
    <w:rsid w:val="00004CE0"/>
    <w:rsid w:val="00017D7E"/>
    <w:rsid w:val="00021CE9"/>
    <w:rsid w:val="000272AB"/>
    <w:rsid w:val="00034C02"/>
    <w:rsid w:val="00042155"/>
    <w:rsid w:val="000472E1"/>
    <w:rsid w:val="000727CF"/>
    <w:rsid w:val="00081605"/>
    <w:rsid w:val="000A4765"/>
    <w:rsid w:val="000B05AA"/>
    <w:rsid w:val="000C304D"/>
    <w:rsid w:val="000C4CF5"/>
    <w:rsid w:val="000E1702"/>
    <w:rsid w:val="000E7AC7"/>
    <w:rsid w:val="000E7E77"/>
    <w:rsid w:val="000F4FE1"/>
    <w:rsid w:val="000F5604"/>
    <w:rsid w:val="00100046"/>
    <w:rsid w:val="00113110"/>
    <w:rsid w:val="001154CC"/>
    <w:rsid w:val="00117B01"/>
    <w:rsid w:val="00120CA9"/>
    <w:rsid w:val="001274EE"/>
    <w:rsid w:val="00127E3E"/>
    <w:rsid w:val="0013090F"/>
    <w:rsid w:val="00137941"/>
    <w:rsid w:val="00140C28"/>
    <w:rsid w:val="001414D8"/>
    <w:rsid w:val="00145EEE"/>
    <w:rsid w:val="00151BFC"/>
    <w:rsid w:val="0015796C"/>
    <w:rsid w:val="0017072D"/>
    <w:rsid w:val="00171EFF"/>
    <w:rsid w:val="00183B87"/>
    <w:rsid w:val="00186113"/>
    <w:rsid w:val="001A2754"/>
    <w:rsid w:val="001C71EC"/>
    <w:rsid w:val="001E1444"/>
    <w:rsid w:val="001E61FC"/>
    <w:rsid w:val="001F56E3"/>
    <w:rsid w:val="0020556E"/>
    <w:rsid w:val="002068E8"/>
    <w:rsid w:val="00210802"/>
    <w:rsid w:val="002134E1"/>
    <w:rsid w:val="002251E8"/>
    <w:rsid w:val="00236084"/>
    <w:rsid w:val="002369DD"/>
    <w:rsid w:val="00260FD8"/>
    <w:rsid w:val="00262F17"/>
    <w:rsid w:val="002A3128"/>
    <w:rsid w:val="002B6E11"/>
    <w:rsid w:val="002B7BBA"/>
    <w:rsid w:val="002C25D7"/>
    <w:rsid w:val="002D1533"/>
    <w:rsid w:val="002D1848"/>
    <w:rsid w:val="002E7999"/>
    <w:rsid w:val="002F0279"/>
    <w:rsid w:val="002F4661"/>
    <w:rsid w:val="00313AC3"/>
    <w:rsid w:val="00322C0B"/>
    <w:rsid w:val="0034543B"/>
    <w:rsid w:val="003457F8"/>
    <w:rsid w:val="00346DC7"/>
    <w:rsid w:val="00350DD5"/>
    <w:rsid w:val="00350FAC"/>
    <w:rsid w:val="0035223C"/>
    <w:rsid w:val="003635B8"/>
    <w:rsid w:val="003703E0"/>
    <w:rsid w:val="003730FA"/>
    <w:rsid w:val="0037481B"/>
    <w:rsid w:val="00383A7A"/>
    <w:rsid w:val="003877AF"/>
    <w:rsid w:val="00397A7A"/>
    <w:rsid w:val="003A02D1"/>
    <w:rsid w:val="003B36E5"/>
    <w:rsid w:val="003B5D1A"/>
    <w:rsid w:val="003B7C13"/>
    <w:rsid w:val="003C0A68"/>
    <w:rsid w:val="003C38FD"/>
    <w:rsid w:val="003C59E8"/>
    <w:rsid w:val="003C78C0"/>
    <w:rsid w:val="003E3550"/>
    <w:rsid w:val="00411724"/>
    <w:rsid w:val="00413F41"/>
    <w:rsid w:val="00420750"/>
    <w:rsid w:val="00423227"/>
    <w:rsid w:val="00435528"/>
    <w:rsid w:val="00444841"/>
    <w:rsid w:val="00446DB2"/>
    <w:rsid w:val="00446DCB"/>
    <w:rsid w:val="0045742C"/>
    <w:rsid w:val="00475060"/>
    <w:rsid w:val="0048093C"/>
    <w:rsid w:val="00493D69"/>
    <w:rsid w:val="004975DC"/>
    <w:rsid w:val="004A13A8"/>
    <w:rsid w:val="004A570D"/>
    <w:rsid w:val="004C5B78"/>
    <w:rsid w:val="004D2B75"/>
    <w:rsid w:val="004D2F52"/>
    <w:rsid w:val="004D3BE0"/>
    <w:rsid w:val="004D50BF"/>
    <w:rsid w:val="004D7AC9"/>
    <w:rsid w:val="004E1C96"/>
    <w:rsid w:val="004E4D93"/>
    <w:rsid w:val="004F679D"/>
    <w:rsid w:val="00506D67"/>
    <w:rsid w:val="00516BDF"/>
    <w:rsid w:val="005226E7"/>
    <w:rsid w:val="00527913"/>
    <w:rsid w:val="0053559A"/>
    <w:rsid w:val="005366EE"/>
    <w:rsid w:val="0055360B"/>
    <w:rsid w:val="00573667"/>
    <w:rsid w:val="00576CB8"/>
    <w:rsid w:val="00594388"/>
    <w:rsid w:val="00595AED"/>
    <w:rsid w:val="005962D2"/>
    <w:rsid w:val="005B6CC0"/>
    <w:rsid w:val="005D1E59"/>
    <w:rsid w:val="005D4848"/>
    <w:rsid w:val="005E6563"/>
    <w:rsid w:val="006179A7"/>
    <w:rsid w:val="0062123C"/>
    <w:rsid w:val="00627A63"/>
    <w:rsid w:val="00631655"/>
    <w:rsid w:val="00654A37"/>
    <w:rsid w:val="006577E9"/>
    <w:rsid w:val="0066333D"/>
    <w:rsid w:val="00666AA0"/>
    <w:rsid w:val="006700D5"/>
    <w:rsid w:val="00682D2C"/>
    <w:rsid w:val="006A19E3"/>
    <w:rsid w:val="006A6DA6"/>
    <w:rsid w:val="006A72D3"/>
    <w:rsid w:val="006C0064"/>
    <w:rsid w:val="006C6A95"/>
    <w:rsid w:val="006D1BCE"/>
    <w:rsid w:val="006D25A5"/>
    <w:rsid w:val="006D48A6"/>
    <w:rsid w:val="006E10C9"/>
    <w:rsid w:val="006E121E"/>
    <w:rsid w:val="006E5736"/>
    <w:rsid w:val="006F7D39"/>
    <w:rsid w:val="0070232C"/>
    <w:rsid w:val="00703535"/>
    <w:rsid w:val="00703C95"/>
    <w:rsid w:val="00715567"/>
    <w:rsid w:val="00722EE8"/>
    <w:rsid w:val="007244B1"/>
    <w:rsid w:val="007422BE"/>
    <w:rsid w:val="00744A79"/>
    <w:rsid w:val="00746746"/>
    <w:rsid w:val="0075352C"/>
    <w:rsid w:val="0076090D"/>
    <w:rsid w:val="00764795"/>
    <w:rsid w:val="00770C55"/>
    <w:rsid w:val="00783706"/>
    <w:rsid w:val="0078618B"/>
    <w:rsid w:val="00791A68"/>
    <w:rsid w:val="007B47D4"/>
    <w:rsid w:val="007C25F9"/>
    <w:rsid w:val="007C30E9"/>
    <w:rsid w:val="007D054A"/>
    <w:rsid w:val="007E19D8"/>
    <w:rsid w:val="0081670B"/>
    <w:rsid w:val="0082364E"/>
    <w:rsid w:val="008451DF"/>
    <w:rsid w:val="0084621E"/>
    <w:rsid w:val="00852823"/>
    <w:rsid w:val="00852852"/>
    <w:rsid w:val="00862A12"/>
    <w:rsid w:val="00876549"/>
    <w:rsid w:val="00877EB3"/>
    <w:rsid w:val="008901BA"/>
    <w:rsid w:val="00890C8C"/>
    <w:rsid w:val="008A42F7"/>
    <w:rsid w:val="008B37FF"/>
    <w:rsid w:val="008C118A"/>
    <w:rsid w:val="008C4D7A"/>
    <w:rsid w:val="008C4F6A"/>
    <w:rsid w:val="008C76BC"/>
    <w:rsid w:val="008E04BA"/>
    <w:rsid w:val="0090151D"/>
    <w:rsid w:val="009070FB"/>
    <w:rsid w:val="00907305"/>
    <w:rsid w:val="0090758E"/>
    <w:rsid w:val="0091225B"/>
    <w:rsid w:val="00912CAF"/>
    <w:rsid w:val="00912E3F"/>
    <w:rsid w:val="00916BD8"/>
    <w:rsid w:val="00916DC5"/>
    <w:rsid w:val="009245D4"/>
    <w:rsid w:val="00932B05"/>
    <w:rsid w:val="00932FCE"/>
    <w:rsid w:val="00935E0E"/>
    <w:rsid w:val="00961B62"/>
    <w:rsid w:val="009621C3"/>
    <w:rsid w:val="009A7649"/>
    <w:rsid w:val="009B6252"/>
    <w:rsid w:val="009C1F13"/>
    <w:rsid w:val="009C4960"/>
    <w:rsid w:val="009E37BC"/>
    <w:rsid w:val="009F1602"/>
    <w:rsid w:val="009F2128"/>
    <w:rsid w:val="00A02181"/>
    <w:rsid w:val="00A06AF1"/>
    <w:rsid w:val="00A307E6"/>
    <w:rsid w:val="00A446F7"/>
    <w:rsid w:val="00A60395"/>
    <w:rsid w:val="00A701B3"/>
    <w:rsid w:val="00A77733"/>
    <w:rsid w:val="00A9328E"/>
    <w:rsid w:val="00AA1430"/>
    <w:rsid w:val="00AC07D0"/>
    <w:rsid w:val="00AC23C1"/>
    <w:rsid w:val="00AD1BC6"/>
    <w:rsid w:val="00AD30DC"/>
    <w:rsid w:val="00AE3AA1"/>
    <w:rsid w:val="00AE71EB"/>
    <w:rsid w:val="00AF0C75"/>
    <w:rsid w:val="00AF7B60"/>
    <w:rsid w:val="00B04969"/>
    <w:rsid w:val="00B23B02"/>
    <w:rsid w:val="00B3306A"/>
    <w:rsid w:val="00B33A5D"/>
    <w:rsid w:val="00B36B1B"/>
    <w:rsid w:val="00B45E22"/>
    <w:rsid w:val="00B57B6A"/>
    <w:rsid w:val="00B70435"/>
    <w:rsid w:val="00B73180"/>
    <w:rsid w:val="00B74369"/>
    <w:rsid w:val="00B75D15"/>
    <w:rsid w:val="00B823D1"/>
    <w:rsid w:val="00B82797"/>
    <w:rsid w:val="00BC5340"/>
    <w:rsid w:val="00BD4BB8"/>
    <w:rsid w:val="00BF13D3"/>
    <w:rsid w:val="00C20A18"/>
    <w:rsid w:val="00C20FBF"/>
    <w:rsid w:val="00C24A9D"/>
    <w:rsid w:val="00C26E28"/>
    <w:rsid w:val="00C32E42"/>
    <w:rsid w:val="00C37D0A"/>
    <w:rsid w:val="00C57DD8"/>
    <w:rsid w:val="00C700DF"/>
    <w:rsid w:val="00C859BD"/>
    <w:rsid w:val="00CA43CE"/>
    <w:rsid w:val="00CB372E"/>
    <w:rsid w:val="00CB5744"/>
    <w:rsid w:val="00CC0737"/>
    <w:rsid w:val="00CC5C0E"/>
    <w:rsid w:val="00CE1848"/>
    <w:rsid w:val="00CE2F11"/>
    <w:rsid w:val="00CF6BA9"/>
    <w:rsid w:val="00D22CD8"/>
    <w:rsid w:val="00D35D52"/>
    <w:rsid w:val="00D3747C"/>
    <w:rsid w:val="00D430AC"/>
    <w:rsid w:val="00D44921"/>
    <w:rsid w:val="00D5164B"/>
    <w:rsid w:val="00D51D52"/>
    <w:rsid w:val="00D52860"/>
    <w:rsid w:val="00D64F11"/>
    <w:rsid w:val="00D756BF"/>
    <w:rsid w:val="00D82642"/>
    <w:rsid w:val="00D97B9E"/>
    <w:rsid w:val="00DB2667"/>
    <w:rsid w:val="00DB7233"/>
    <w:rsid w:val="00DC686C"/>
    <w:rsid w:val="00DC7008"/>
    <w:rsid w:val="00DC710D"/>
    <w:rsid w:val="00DD4643"/>
    <w:rsid w:val="00DE3525"/>
    <w:rsid w:val="00DF02DD"/>
    <w:rsid w:val="00DF0378"/>
    <w:rsid w:val="00DF65CD"/>
    <w:rsid w:val="00E1588F"/>
    <w:rsid w:val="00E40F2F"/>
    <w:rsid w:val="00E45E39"/>
    <w:rsid w:val="00E54E3D"/>
    <w:rsid w:val="00E62D34"/>
    <w:rsid w:val="00E91C92"/>
    <w:rsid w:val="00E93C92"/>
    <w:rsid w:val="00EA0FD7"/>
    <w:rsid w:val="00EB6607"/>
    <w:rsid w:val="00EB6623"/>
    <w:rsid w:val="00EC2D32"/>
    <w:rsid w:val="00ED5380"/>
    <w:rsid w:val="00ED550D"/>
    <w:rsid w:val="00EE5561"/>
    <w:rsid w:val="00EF2CF7"/>
    <w:rsid w:val="00EF4EA5"/>
    <w:rsid w:val="00F01586"/>
    <w:rsid w:val="00F02B77"/>
    <w:rsid w:val="00F037DE"/>
    <w:rsid w:val="00F150CE"/>
    <w:rsid w:val="00F31560"/>
    <w:rsid w:val="00F36989"/>
    <w:rsid w:val="00F409EC"/>
    <w:rsid w:val="00F419E1"/>
    <w:rsid w:val="00F45BDF"/>
    <w:rsid w:val="00F51083"/>
    <w:rsid w:val="00F574D2"/>
    <w:rsid w:val="00F73E2F"/>
    <w:rsid w:val="00F73FE3"/>
    <w:rsid w:val="00F7702D"/>
    <w:rsid w:val="00F77A56"/>
    <w:rsid w:val="00F77AC0"/>
    <w:rsid w:val="00F934E0"/>
    <w:rsid w:val="00FA773E"/>
    <w:rsid w:val="00FB0417"/>
    <w:rsid w:val="00FB24A0"/>
    <w:rsid w:val="00FC0BA7"/>
    <w:rsid w:val="00FD38D8"/>
    <w:rsid w:val="00FD721C"/>
    <w:rsid w:val="00FE048E"/>
    <w:rsid w:val="00FE5867"/>
    <w:rsid w:val="00FF0D46"/>
    <w:rsid w:val="00FF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760FF4"/>
  <w14:defaultImageDpi w14:val="0"/>
  <w15:docId w15:val="{ACD30A80-AB3D-418C-9DA1-29798BA5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pPr>
      <w:widowControl w:val="0"/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</w:pPr>
    <w:rPr>
      <w:sz w:val="24"/>
    </w:rPr>
  </w:style>
  <w:style w:type="paragraph" w:styleId="Otsikko1">
    <w:name w:val="heading 1"/>
    <w:basedOn w:val="Normaali"/>
    <w:next w:val="Normaali"/>
    <w:link w:val="Otsikko1Char"/>
    <w:uiPriority w:val="99"/>
    <w:qFormat/>
    <w:pPr>
      <w:keepNext/>
      <w:spacing w:before="240" w:after="60"/>
      <w:outlineLvl w:val="0"/>
    </w:pPr>
    <w:rPr>
      <w:b/>
      <w:caps/>
      <w:kern w:val="28"/>
      <w:sz w:val="36"/>
    </w:rPr>
  </w:style>
  <w:style w:type="paragraph" w:styleId="Otsikko2">
    <w:name w:val="heading 2"/>
    <w:basedOn w:val="Normaali"/>
    <w:next w:val="Normaali"/>
    <w:link w:val="Otsikko2Char"/>
    <w:uiPriority w:val="99"/>
    <w:qFormat/>
    <w:pPr>
      <w:keepNext/>
      <w:spacing w:before="240" w:after="60"/>
      <w:outlineLvl w:val="1"/>
    </w:pPr>
    <w:rPr>
      <w:b/>
      <w:cap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Yltunniste">
    <w:name w:val="header"/>
    <w:basedOn w:val="Normaali"/>
    <w:link w:val="YltunnisteChar"/>
    <w:uiPriority w:val="99"/>
    <w:pPr>
      <w:tabs>
        <w:tab w:val="clear" w:pos="1304"/>
        <w:tab w:val="clear" w:pos="2608"/>
        <w:tab w:val="clear" w:pos="3912"/>
        <w:tab w:val="clear" w:pos="5216"/>
        <w:tab w:val="clear" w:pos="6521"/>
        <w:tab w:val="clear" w:pos="7825"/>
        <w:tab w:val="clear" w:pos="9129"/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locked/>
    <w:rPr>
      <w:rFonts w:cs="Times New Roman"/>
      <w:sz w:val="24"/>
    </w:rPr>
  </w:style>
  <w:style w:type="paragraph" w:customStyle="1" w:styleId="Otsikko3">
    <w:name w:val="Otsikko3"/>
    <w:basedOn w:val="Normaali"/>
    <w:uiPriority w:val="99"/>
    <w:pPr>
      <w:keepNext/>
      <w:spacing w:before="240" w:after="60"/>
      <w:outlineLvl w:val="2"/>
    </w:pPr>
    <w:rPr>
      <w:caps/>
    </w:rPr>
  </w:style>
  <w:style w:type="paragraph" w:customStyle="1" w:styleId="Otsikko4">
    <w:name w:val="Otsikko4"/>
    <w:basedOn w:val="Normaali"/>
    <w:uiPriority w:val="99"/>
    <w:pPr>
      <w:keepNext/>
      <w:spacing w:before="240" w:after="60"/>
      <w:outlineLvl w:val="3"/>
    </w:pPr>
  </w:style>
  <w:style w:type="paragraph" w:customStyle="1" w:styleId="Tyyli">
    <w:name w:val="Tyyli"/>
    <w:aliases w:val="Ehdotus/p__t_s"/>
    <w:basedOn w:val="Normaali"/>
    <w:uiPriority w:val="99"/>
    <w:pPr>
      <w:ind w:left="2608" w:hanging="1304"/>
    </w:pPr>
  </w:style>
  <w:style w:type="paragraph" w:customStyle="1" w:styleId="LiiteOheismateriaali">
    <w:name w:val="Liite /Oheismateriaali"/>
    <w:basedOn w:val="Normaali"/>
    <w:uiPriority w:val="99"/>
    <w:pPr>
      <w:ind w:left="5160" w:hanging="2608"/>
    </w:pPr>
  </w:style>
  <w:style w:type="paragraph" w:customStyle="1" w:styleId="Luettelomerkki">
    <w:name w:val="Luettelomerkki"/>
    <w:basedOn w:val="Normaali"/>
    <w:uiPriority w:val="99"/>
    <w:pPr>
      <w:numPr>
        <w:numId w:val="1"/>
      </w:numPr>
      <w:tabs>
        <w:tab w:val="clear" w:pos="360"/>
        <w:tab w:val="clear" w:pos="1304"/>
        <w:tab w:val="clear" w:pos="2608"/>
      </w:tabs>
      <w:ind w:left="3912" w:hanging="1304"/>
    </w:pPr>
  </w:style>
  <w:style w:type="paragraph" w:customStyle="1" w:styleId="Monitasoinen">
    <w:name w:val="Monitasoinen"/>
    <w:basedOn w:val="Normaali"/>
    <w:uiPriority w:val="99"/>
    <w:pPr>
      <w:numPr>
        <w:numId w:val="3"/>
      </w:numPr>
      <w:tabs>
        <w:tab w:val="clear" w:pos="1304"/>
        <w:tab w:val="clear" w:pos="2608"/>
      </w:tabs>
    </w:pPr>
  </w:style>
  <w:style w:type="paragraph" w:customStyle="1" w:styleId="Numerointi">
    <w:name w:val="Numerointi"/>
    <w:basedOn w:val="Normaali"/>
    <w:autoRedefine/>
    <w:uiPriority w:val="99"/>
    <w:pPr>
      <w:tabs>
        <w:tab w:val="clear" w:pos="1304"/>
        <w:tab w:val="clear" w:pos="2608"/>
      </w:tabs>
    </w:pPr>
  </w:style>
  <w:style w:type="paragraph" w:customStyle="1" w:styleId="WordWP">
    <w:name w:val="WordWP"/>
    <w:basedOn w:val="Normaali"/>
    <w:uiPriority w:val="99"/>
    <w:pPr>
      <w:ind w:left="3912" w:hanging="1304"/>
    </w:pPr>
  </w:style>
  <w:style w:type="paragraph" w:styleId="Alatunniste">
    <w:name w:val="footer"/>
    <w:basedOn w:val="Normaali"/>
    <w:link w:val="AlatunnisteChar"/>
    <w:uiPriority w:val="99"/>
    <w:pPr>
      <w:tabs>
        <w:tab w:val="clear" w:pos="1304"/>
        <w:tab w:val="clear" w:pos="2608"/>
        <w:tab w:val="clear" w:pos="3912"/>
        <w:tab w:val="clear" w:pos="5216"/>
        <w:tab w:val="clear" w:pos="6521"/>
        <w:tab w:val="clear" w:pos="7825"/>
        <w:tab w:val="clear" w:pos="9129"/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locked/>
    <w:rPr>
      <w:rFonts w:cs="Times New Roman"/>
      <w:sz w:val="24"/>
    </w:rPr>
  </w:style>
  <w:style w:type="paragraph" w:styleId="Leipteksti">
    <w:name w:val="Body Text"/>
    <w:basedOn w:val="Normaali"/>
    <w:link w:val="LeiptekstiChar"/>
    <w:uiPriority w:val="99"/>
    <w:pPr>
      <w:jc w:val="both"/>
    </w:pPr>
  </w:style>
  <w:style w:type="character" w:customStyle="1" w:styleId="LeiptekstiChar">
    <w:name w:val="Leipäteksti Char"/>
    <w:basedOn w:val="Kappaleenoletusfontti"/>
    <w:link w:val="Leipteksti"/>
    <w:uiPriority w:val="99"/>
    <w:semiHidden/>
    <w:locked/>
    <w:rPr>
      <w:rFonts w:cs="Times New Roman"/>
      <w:sz w:val="24"/>
    </w:rPr>
  </w:style>
  <w:style w:type="paragraph" w:customStyle="1" w:styleId="HarjoitustehtvnKohta">
    <w:name w:val="Harjoitusteht_v_nKohta"/>
    <w:basedOn w:val="Normaali"/>
    <w:next w:val="HarjoitustehtvnKohtaJatkuu"/>
    <w:uiPriority w:val="99"/>
    <w:pPr>
      <w:keepNext/>
      <w:keepLines/>
      <w:widowControl/>
      <w:numPr>
        <w:numId w:val="7"/>
      </w:numPr>
      <w:spacing w:before="360"/>
      <w:ind w:right="567"/>
      <w:jc w:val="both"/>
    </w:pPr>
  </w:style>
  <w:style w:type="paragraph" w:customStyle="1" w:styleId="HarjoitustehtvnKohtaJatkuu">
    <w:name w:val="Harjoitusteht_v_nKohtaJatkuu"/>
    <w:basedOn w:val="HarjoitustehtvnKohta"/>
    <w:uiPriority w:val="99"/>
    <w:pPr>
      <w:numPr>
        <w:numId w:val="0"/>
      </w:numPr>
      <w:spacing w:before="120"/>
      <w:ind w:left="1276"/>
    </w:pPr>
  </w:style>
  <w:style w:type="paragraph" w:customStyle="1" w:styleId="Harjoitustehtvnaihe">
    <w:name w:val="Harjoitusteht_v_n aihe"/>
    <w:basedOn w:val="HarjoitustehtvnKohta"/>
    <w:uiPriority w:val="99"/>
    <w:pPr>
      <w:numPr>
        <w:numId w:val="0"/>
      </w:numPr>
      <w:tabs>
        <w:tab w:val="left" w:pos="9639"/>
      </w:tabs>
      <w:ind w:left="284"/>
    </w:pPr>
  </w:style>
  <w:style w:type="paragraph" w:styleId="Sisennettyleipteksti">
    <w:name w:val="Body Text Indent"/>
    <w:basedOn w:val="Normaali"/>
    <w:link w:val="SisennettyleiptekstiChar"/>
    <w:uiPriority w:val="99"/>
    <w:pPr>
      <w:ind w:left="284" w:hanging="284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locked/>
    <w:rPr>
      <w:rFonts w:cs="Times New Roman"/>
      <w:sz w:val="24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DC7008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locked/>
    <w:rsid w:val="00DC7008"/>
    <w:rPr>
      <w:rFonts w:ascii="Tahoma" w:hAnsi="Tahoma" w:cs="Tahoma"/>
      <w:sz w:val="16"/>
      <w:szCs w:val="16"/>
      <w:lang w:val="x-none" w:eastAsia="en-US"/>
    </w:rPr>
  </w:style>
  <w:style w:type="character" w:styleId="Hyperlinkki">
    <w:name w:val="Hyperlink"/>
    <w:basedOn w:val="Kappaleenoletusfontti"/>
    <w:uiPriority w:val="99"/>
    <w:unhideWhenUsed/>
    <w:rsid w:val="00C700DF"/>
    <w:rPr>
      <w:color w:val="0000FF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852852"/>
    <w:pPr>
      <w:ind w:left="720"/>
      <w:contextualSpacing/>
    </w:pPr>
  </w:style>
  <w:style w:type="character" w:styleId="AvattuHyperlinkki">
    <w:name w:val="FollowedHyperlink"/>
    <w:basedOn w:val="Kappaleenoletusfontti"/>
    <w:uiPriority w:val="99"/>
    <w:semiHidden/>
    <w:unhideWhenUsed/>
    <w:rsid w:val="00423227"/>
    <w:rPr>
      <w:color w:val="800080" w:themeColor="followedHyperlink"/>
      <w:u w:val="single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8C4F6A"/>
    <w:pPr>
      <w:widowControl/>
      <w:tabs>
        <w:tab w:val="clear" w:pos="1304"/>
        <w:tab w:val="clear" w:pos="2608"/>
        <w:tab w:val="clear" w:pos="3912"/>
        <w:tab w:val="clear" w:pos="5216"/>
        <w:tab w:val="clear" w:pos="6521"/>
        <w:tab w:val="clear" w:pos="7825"/>
        <w:tab w:val="clear" w:pos="912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8C4F6A"/>
    <w:rPr>
      <w:rFonts w:ascii="Courier New" w:hAnsi="Courier New" w:cs="Courier New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959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02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16172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812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default.asp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earningrwd.com/example/pandas-forever/10-8/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learningrwd.com/example/pandas-forever/10-8/styles/mystyle.cs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arningrwd.com/example/pandas-forever/10-8/index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mat\Harjoitusteht&#228;v&#228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7FF6D-384C-482E-8C05-0121D0DB2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Harjoitustehtävä.dot</Template>
  <TotalTime>170</TotalTime>
  <Pages>11</Pages>
  <Words>1532</Words>
  <Characters>12415</Characters>
  <Application>Microsoft Office Word</Application>
  <DocSecurity>0</DocSecurity>
  <Lines>103</Lines>
  <Paragraphs>27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Script-ohjelmointi</vt:lpstr>
      <vt:lpstr>Script-ohjelmointi</vt:lpstr>
    </vt:vector>
  </TitlesOfParts>
  <Company>Kauppa ja palvelu</Company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Script-ohjelmointi</dc:title>
  <dc:creator>Tuomo Helo</dc:creator>
  <cp:lastModifiedBy>Kaajalahti Jonne</cp:lastModifiedBy>
  <cp:revision>39</cp:revision>
  <cp:lastPrinted>2019-02-13T11:40:00Z</cp:lastPrinted>
  <dcterms:created xsi:type="dcterms:W3CDTF">2019-01-15T21:59:00Z</dcterms:created>
  <dcterms:modified xsi:type="dcterms:W3CDTF">2019-02-13T11:40:00Z</dcterms:modified>
</cp:coreProperties>
</file>